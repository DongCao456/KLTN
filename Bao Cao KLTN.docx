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169424238" w:displacedByCustomXml="next"/>
    <w:bookmarkStart w:id="1" w:name="_Toc169424237" w:displacedByCustomXml="next"/>
    <w:sdt>
      <w:sdtPr>
        <w:rPr>
          <w:rFonts w:ascii="Times New Roman" w:eastAsia="Times New Roman" w:hAnsi="Times New Roman" w:cs="Times New Roman"/>
          <w:sz w:val="26"/>
          <w:szCs w:val="26"/>
        </w:rPr>
        <w:id w:val="149185800"/>
        <w:docPartObj>
          <w:docPartGallery w:val="Cover Pages"/>
          <w:docPartUnique/>
        </w:docPartObj>
      </w:sdtPr>
      <w:sdtEndPr/>
      <w:sdtContent>
        <w:p w14:paraId="6A571BEB" w14:textId="77777777" w:rsidR="00554D3D" w:rsidRPr="002F2CFD" w:rsidRDefault="00637F5F" w:rsidP="00AF02ED">
          <w:pPr>
            <w:pStyle w:val="NoSpacing"/>
            <w:spacing w:before="1540" w:after="240" w:line="360" w:lineRule="auto"/>
            <w:rPr>
              <w:rFonts w:ascii="Times New Roman" w:eastAsia="Times New Roman" w:hAnsi="Times New Roman" w:cs="Times New Roman"/>
              <w:sz w:val="26"/>
              <w:szCs w:val="26"/>
            </w:rPr>
          </w:pPr>
          <w:r w:rsidRPr="002F2CFD">
            <w:rPr>
              <w:rFonts w:ascii="Times New Roman" w:hAnsi="Times New Roman" w:cs="Times New Roman"/>
              <w:noProof/>
              <w:sz w:val="26"/>
              <w:szCs w:val="26"/>
            </w:rPr>
            <w:drawing>
              <wp:anchor distT="0" distB="0" distL="114300" distR="114300" simplePos="0" relativeHeight="251661312" behindDoc="0" locked="0" layoutInCell="1" allowOverlap="1" wp14:anchorId="1754CC32" wp14:editId="2B2A6AF0">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554D3D" w:rsidRPr="002F2CFD">
            <w:rPr>
              <w:rFonts w:ascii="Times New Roman" w:hAnsi="Times New Roman" w:cs="Times New Roman"/>
              <w:noProof/>
              <w:sz w:val="26"/>
              <w:szCs w:val="26"/>
            </w:rPr>
            <mc:AlternateContent>
              <mc:Choice Requires="wps">
                <w:drawing>
                  <wp:anchor distT="0" distB="0" distL="114300" distR="114300" simplePos="0" relativeHeight="251657216" behindDoc="0" locked="0" layoutInCell="1" allowOverlap="1" wp14:anchorId="15554BB0" wp14:editId="044551E5">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24B7D22" w14:textId="77777777" w:rsidR="000279CC" w:rsidRPr="00484E67" w:rsidRDefault="000279CC" w:rsidP="00484E67">
                                <w:pPr>
                                  <w:spacing w:before="0" w:line="240" w:lineRule="auto"/>
                                  <w:ind w:firstLine="562"/>
                                  <w:jc w:val="center"/>
                                  <w:rPr>
                                    <w:b/>
                                    <w:sz w:val="32"/>
                                    <w:szCs w:val="32"/>
                                  </w:rPr>
                                </w:pPr>
                                <w:r w:rsidRPr="00484E67">
                                  <w:rPr>
                                    <w:b/>
                                    <w:sz w:val="32"/>
                                    <w:szCs w:val="32"/>
                                  </w:rPr>
                                  <w:t>BỘ CÔNG THƯƠNG</w:t>
                                </w:r>
                              </w:p>
                              <w:p w14:paraId="450C5413" w14:textId="77777777" w:rsidR="000279CC" w:rsidRPr="00484E67" w:rsidRDefault="000279CC"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554BB0" id="Rectangle 1" o:spid="_x0000_s1026" style="position:absolute;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14:paraId="224B7D22" w14:textId="77777777" w:rsidR="000279CC" w:rsidRPr="00484E67" w:rsidRDefault="000279CC" w:rsidP="00484E67">
                          <w:pPr>
                            <w:spacing w:before="0" w:line="240" w:lineRule="auto"/>
                            <w:ind w:firstLine="562"/>
                            <w:jc w:val="center"/>
                            <w:rPr>
                              <w:b/>
                              <w:sz w:val="32"/>
                              <w:szCs w:val="32"/>
                            </w:rPr>
                          </w:pPr>
                          <w:r w:rsidRPr="00484E67">
                            <w:rPr>
                              <w:b/>
                              <w:sz w:val="32"/>
                              <w:szCs w:val="32"/>
                            </w:rPr>
                            <w:t>BỘ CÔNG THƯƠNG</w:t>
                          </w:r>
                        </w:p>
                        <w:p w14:paraId="450C5413" w14:textId="77777777" w:rsidR="000279CC" w:rsidRPr="00484E67" w:rsidRDefault="000279CC"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14:paraId="2AD6FBDC" w14:textId="77777777" w:rsidR="00554D3D" w:rsidRPr="002F2CFD" w:rsidRDefault="00554D3D" w:rsidP="00AF02ED">
          <w:pPr>
            <w:pStyle w:val="NoSpacing"/>
            <w:spacing w:before="1540" w:after="240" w:line="360" w:lineRule="auto"/>
            <w:rPr>
              <w:rFonts w:ascii="Times New Roman" w:eastAsia="Times New Roman" w:hAnsi="Times New Roman" w:cs="Times New Roman"/>
              <w:sz w:val="26"/>
              <w:szCs w:val="26"/>
            </w:rPr>
          </w:pPr>
        </w:p>
        <w:sdt>
          <w:sdtPr>
            <w:rPr>
              <w:rFonts w:ascii="Times New Roman" w:eastAsiaTheme="majorEastAsia" w:hAnsi="Times New Roman" w:cs="Times New Roman"/>
              <w:b/>
              <w:caps/>
              <w:color w:val="4F81BD" w:themeColor="accent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14:paraId="1488F992" w14:textId="64F09CB5" w:rsidR="00890157" w:rsidRPr="002F2CFD" w:rsidRDefault="00D70754" w:rsidP="00BD24A2">
              <w:pPr>
                <w:pStyle w:val="NoSpacing"/>
                <w:pBdr>
                  <w:top w:val="single" w:sz="6" w:space="6" w:color="4F81BD" w:themeColor="accent1"/>
                  <w:bottom w:val="single" w:sz="6" w:space="6" w:color="4F81BD" w:themeColor="accent1"/>
                </w:pBdr>
                <w:spacing w:after="240" w:line="276" w:lineRule="auto"/>
                <w:jc w:val="center"/>
                <w:rPr>
                  <w:rFonts w:ascii="Times New Roman" w:eastAsiaTheme="majorEastAsia" w:hAnsi="Times New Roman" w:cs="Times New Roman"/>
                  <w:b/>
                  <w:caps/>
                  <w:color w:val="4F81BD" w:themeColor="accent1"/>
                  <w:sz w:val="72"/>
                  <w:szCs w:val="72"/>
                </w:rPr>
              </w:pPr>
              <w:r>
                <w:rPr>
                  <w:rFonts w:ascii="Times New Roman" w:eastAsiaTheme="majorEastAsia" w:hAnsi="Times New Roman" w:cs="Times New Roman"/>
                  <w:b/>
                  <w:caps/>
                  <w:color w:val="4F81BD" w:themeColor="accent1"/>
                  <w:sz w:val="72"/>
                  <w:szCs w:val="72"/>
                </w:rPr>
                <w:t>xây dựng website bán vé tàu online</w:t>
              </w:r>
            </w:p>
          </w:sdtContent>
        </w:sdt>
        <w:p w14:paraId="65DB16ED" w14:textId="77777777" w:rsidR="00890157" w:rsidRPr="002F2CFD" w:rsidRDefault="00890157" w:rsidP="00AF02ED">
          <w:pPr>
            <w:pStyle w:val="NoSpacing"/>
            <w:spacing w:line="360" w:lineRule="auto"/>
            <w:rPr>
              <w:rFonts w:ascii="Times New Roman" w:hAnsi="Times New Roman" w:cs="Times New Roman"/>
              <w:sz w:val="26"/>
              <w:szCs w:val="26"/>
            </w:rPr>
          </w:pPr>
        </w:p>
        <w:p w14:paraId="210B677A" w14:textId="77777777" w:rsidR="00890157" w:rsidRPr="002F2CFD" w:rsidRDefault="00890157" w:rsidP="00AF02ED">
          <w:pPr>
            <w:pStyle w:val="NoSpacing"/>
            <w:spacing w:before="480" w:line="360" w:lineRule="auto"/>
            <w:rPr>
              <w:rFonts w:ascii="Times New Roman" w:hAnsi="Times New Roman" w:cs="Times New Roman"/>
              <w:sz w:val="26"/>
              <w:szCs w:val="26"/>
            </w:rPr>
          </w:pPr>
        </w:p>
        <w:p w14:paraId="4D8D83F1" w14:textId="41AE2F4A" w:rsidR="00EC0ACF" w:rsidRPr="002F2CFD" w:rsidRDefault="00EC0ACF" w:rsidP="00AF02ED">
          <w:pPr>
            <w:tabs>
              <w:tab w:val="left" w:pos="2340"/>
            </w:tabs>
            <w:spacing w:line="360" w:lineRule="auto"/>
            <w:ind w:firstLine="3150"/>
            <w:jc w:val="left"/>
            <w:rPr>
              <w:szCs w:val="26"/>
            </w:rPr>
          </w:pPr>
          <w:r w:rsidRPr="002F2CFD">
            <w:rPr>
              <w:szCs w:val="26"/>
            </w:rPr>
            <w:t xml:space="preserve">Giảng viên hướng dẫn: </w:t>
          </w:r>
          <w:r w:rsidRPr="002F2CFD">
            <w:rPr>
              <w:szCs w:val="26"/>
            </w:rPr>
            <w:tab/>
          </w:r>
          <w:r w:rsidR="007250DF" w:rsidRPr="002F2CFD">
            <w:rPr>
              <w:szCs w:val="26"/>
            </w:rPr>
            <w:t>ThS. Đặng Thị Thu Hà</w:t>
          </w:r>
        </w:p>
        <w:p w14:paraId="490B9F79" w14:textId="379FB643" w:rsidR="00EC0ACF" w:rsidRPr="002F2CFD" w:rsidRDefault="00EC0ACF" w:rsidP="00AF02ED">
          <w:pPr>
            <w:tabs>
              <w:tab w:val="left" w:pos="2340"/>
            </w:tabs>
            <w:spacing w:line="360" w:lineRule="auto"/>
            <w:ind w:firstLine="3420"/>
            <w:jc w:val="left"/>
            <w:rPr>
              <w:szCs w:val="26"/>
            </w:rPr>
          </w:pPr>
          <w:r w:rsidRPr="002F2CFD">
            <w:rPr>
              <w:szCs w:val="26"/>
            </w:rPr>
            <w:t>Sinh viên thực hiện:</w:t>
          </w:r>
          <w:r w:rsidRPr="002F2CFD">
            <w:rPr>
              <w:szCs w:val="26"/>
            </w:rPr>
            <w:tab/>
          </w:r>
          <w:r w:rsidR="007250DF" w:rsidRPr="002F2CFD">
            <w:rPr>
              <w:szCs w:val="26"/>
            </w:rPr>
            <w:t>Lê Hoàng</w:t>
          </w:r>
          <w:r w:rsidRPr="002F2CFD">
            <w:rPr>
              <w:szCs w:val="26"/>
            </w:rPr>
            <w:t xml:space="preserve"> </w:t>
          </w:r>
          <w:r w:rsidR="004C57A6" w:rsidRPr="002F2CFD">
            <w:rPr>
              <w:szCs w:val="26"/>
            </w:rPr>
            <w:t>–</w:t>
          </w:r>
          <w:r w:rsidRPr="002F2CFD">
            <w:rPr>
              <w:szCs w:val="26"/>
            </w:rPr>
            <w:t xml:space="preserve"> </w:t>
          </w:r>
          <w:r w:rsidR="007250DF" w:rsidRPr="002F2CFD">
            <w:rPr>
              <w:szCs w:val="26"/>
            </w:rPr>
            <w:t>16021961</w:t>
          </w:r>
          <w:r w:rsidR="004C57A6" w:rsidRPr="002F2CFD">
            <w:rPr>
              <w:szCs w:val="26"/>
            </w:rPr>
            <w:t xml:space="preserve"> </w:t>
          </w:r>
        </w:p>
        <w:p w14:paraId="5DF1C683" w14:textId="21E46969" w:rsidR="00EC0ACF" w:rsidRPr="002F2CFD" w:rsidRDefault="007250DF" w:rsidP="00AF02ED">
          <w:pPr>
            <w:tabs>
              <w:tab w:val="left" w:pos="2340"/>
            </w:tabs>
            <w:spacing w:line="360" w:lineRule="auto"/>
            <w:ind w:left="2340" w:firstLine="3420"/>
            <w:jc w:val="left"/>
            <w:rPr>
              <w:szCs w:val="26"/>
            </w:rPr>
          </w:pPr>
          <w:r w:rsidRPr="002F2CFD">
            <w:rPr>
              <w:szCs w:val="26"/>
            </w:rPr>
            <w:t>Cao Quốc Đông</w:t>
          </w:r>
          <w:r w:rsidR="004C57A6" w:rsidRPr="002F2CFD">
            <w:rPr>
              <w:szCs w:val="26"/>
            </w:rPr>
            <w:t xml:space="preserve"> – </w:t>
          </w:r>
          <w:r w:rsidRPr="002F2CFD">
            <w:rPr>
              <w:szCs w:val="26"/>
            </w:rPr>
            <w:t>16016211</w:t>
          </w:r>
          <w:r w:rsidR="00EC0ACF" w:rsidRPr="002F2CFD">
            <w:rPr>
              <w:szCs w:val="26"/>
            </w:rPr>
            <w:t xml:space="preserve"> </w:t>
          </w:r>
        </w:p>
        <w:p w14:paraId="1F597C77" w14:textId="77777777" w:rsidR="00B72142" w:rsidRPr="002F2CFD" w:rsidRDefault="00B72142" w:rsidP="00AF02ED">
          <w:pPr>
            <w:pStyle w:val="NoSpacing"/>
            <w:spacing w:before="480" w:line="360" w:lineRule="auto"/>
            <w:rPr>
              <w:rFonts w:ascii="Times New Roman" w:hAnsi="Times New Roman" w:cs="Times New Roman"/>
              <w:sz w:val="26"/>
              <w:szCs w:val="26"/>
            </w:rPr>
          </w:pPr>
        </w:p>
        <w:p w14:paraId="470891C9" w14:textId="77777777" w:rsidR="00B72142" w:rsidRPr="002F2CFD" w:rsidRDefault="00B72142" w:rsidP="00AF02ED">
          <w:pPr>
            <w:pStyle w:val="NoSpacing"/>
            <w:spacing w:before="480" w:line="360" w:lineRule="auto"/>
            <w:rPr>
              <w:rFonts w:ascii="Times New Roman" w:hAnsi="Times New Roman" w:cs="Times New Roman"/>
              <w:sz w:val="26"/>
              <w:szCs w:val="26"/>
            </w:rPr>
          </w:pPr>
        </w:p>
        <w:p w14:paraId="2ECD9A79" w14:textId="77777777" w:rsidR="00B72142" w:rsidRPr="002F2CFD" w:rsidRDefault="00B72142" w:rsidP="00AF02ED">
          <w:pPr>
            <w:pStyle w:val="NoSpacing"/>
            <w:spacing w:before="480" w:line="360" w:lineRule="auto"/>
            <w:rPr>
              <w:rFonts w:ascii="Times New Roman" w:hAnsi="Times New Roman" w:cs="Times New Roman"/>
              <w:sz w:val="26"/>
              <w:szCs w:val="26"/>
            </w:rPr>
          </w:pPr>
        </w:p>
        <w:p w14:paraId="20ABCE41" w14:textId="77777777" w:rsidR="002678BB" w:rsidRPr="002F2CFD" w:rsidRDefault="00FD7ACB" w:rsidP="00AF02ED">
          <w:pPr>
            <w:spacing w:before="0" w:line="360" w:lineRule="auto"/>
            <w:ind w:firstLine="0"/>
            <w:jc w:val="left"/>
            <w:rPr>
              <w:b/>
              <w:bCs/>
              <w:kern w:val="32"/>
              <w:szCs w:val="26"/>
            </w:rPr>
          </w:pPr>
          <w:r w:rsidRPr="002F2CFD">
            <w:rPr>
              <w:noProof/>
              <w:szCs w:val="26"/>
            </w:rPr>
            <mc:AlternateContent>
              <mc:Choice Requires="wps">
                <w:drawing>
                  <wp:anchor distT="0" distB="0" distL="114300" distR="114300" simplePos="0" relativeHeight="251663360" behindDoc="0" locked="0" layoutInCell="1" allowOverlap="1" wp14:anchorId="72635F15" wp14:editId="69439EDD">
                    <wp:simplePos x="0" y="0"/>
                    <wp:positionH relativeFrom="margin">
                      <wp:posOffset>-36195</wp:posOffset>
                    </wp:positionH>
                    <wp:positionV relativeFrom="margin">
                      <wp:posOffset>7324725</wp:posOffset>
                    </wp:positionV>
                    <wp:extent cx="6553200" cy="60960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655320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b/>
                                    <w:caps/>
                                    <w:color w:val="000000" w:themeColor="text1"/>
                                    <w:sz w:val="26"/>
                                    <w:szCs w:val="28"/>
                                  </w:rPr>
                                  <w:alias w:val="Date"/>
                                  <w:tag w:val=""/>
                                  <w:id w:val="-24989309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E4907BC" w14:textId="119EC837" w:rsidR="000279CC" w:rsidRPr="007E167F" w:rsidRDefault="000279CC" w:rsidP="00EC0ACF">
                                    <w:pPr>
                                      <w:pStyle w:val="NoSpacing"/>
                                      <w:spacing w:after="40"/>
                                      <w:jc w:val="center"/>
                                      <w:rPr>
                                        <w:rFonts w:ascii="Times New Roman" w:hAnsi="Times New Roman" w:cs="Times New Roman"/>
                                        <w:b/>
                                        <w:caps/>
                                        <w:color w:val="000000" w:themeColor="text1"/>
                                        <w:sz w:val="28"/>
                                        <w:szCs w:val="28"/>
                                      </w:rPr>
                                    </w:pPr>
                                    <w:r w:rsidRPr="007E167F">
                                      <w:rPr>
                                        <w:rFonts w:ascii="Times New Roman" w:hAnsi="Times New Roman" w:cs="Times New Roman"/>
                                        <w:b/>
                                        <w:caps/>
                                        <w:color w:val="000000" w:themeColor="text1"/>
                                        <w:sz w:val="26"/>
                                        <w:szCs w:val="28"/>
                                      </w:rPr>
                                      <w:t xml:space="preserve">TP Hồ CHí MInh ,Tháng </w:t>
                                    </w:r>
                                    <w:r w:rsidR="008C33D6">
                                      <w:rPr>
                                        <w:rFonts w:ascii="Times New Roman" w:hAnsi="Times New Roman" w:cs="Times New Roman"/>
                                        <w:b/>
                                        <w:caps/>
                                        <w:color w:val="000000" w:themeColor="text1"/>
                                        <w:sz w:val="26"/>
                                        <w:szCs w:val="28"/>
                                      </w:rPr>
                                      <w:t>12</w:t>
                                    </w:r>
                                    <w:r w:rsidRPr="007E167F">
                                      <w:rPr>
                                        <w:rFonts w:ascii="Times New Roman" w:hAnsi="Times New Roman" w:cs="Times New Roman"/>
                                        <w:b/>
                                        <w:caps/>
                                        <w:color w:val="000000" w:themeColor="text1"/>
                                        <w:sz w:val="26"/>
                                        <w:szCs w:val="28"/>
                                      </w:rPr>
                                      <w:t xml:space="preserve"> Năm 20</w:t>
                                    </w:r>
                                    <w:r w:rsidR="008C33D6">
                                      <w:rPr>
                                        <w:rFonts w:ascii="Times New Roman" w:hAnsi="Times New Roman" w:cs="Times New Roman"/>
                                        <w:b/>
                                        <w:caps/>
                                        <w:color w:val="000000" w:themeColor="text1"/>
                                        <w:sz w:val="26"/>
                                        <w:szCs w:val="28"/>
                                      </w:rPr>
                                      <w:t>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72635F15" id="_x0000_t202" coordsize="21600,21600" o:spt="202" path="m,l,21600r21600,l21600,xe">
                    <v:stroke joinstyle="miter"/>
                    <v:path gradientshapeok="t" o:connecttype="rect"/>
                  </v:shapetype>
                  <v:shape id="Text Box 142" o:spid="_x0000_s1027" type="#_x0000_t202" style="position:absolute;margin-left:-2.85pt;margin-top:576.75pt;width:516pt;height:48pt;z-index:251663360;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" filled="f" stroked="f" strokeweight=".5pt">
                    <v:textbox inset="0,0,0,0">
                      <w:txbxContent>
                        <w:sdt>
                          <w:sdtPr>
                            <w:rPr>
                              <w:rFonts w:ascii="Times New Roman" w:hAnsi="Times New Roman" w:cs="Times New Roman"/>
                              <w:b/>
                              <w:caps/>
                              <w:color w:val="000000" w:themeColor="text1"/>
                              <w:sz w:val="26"/>
                              <w:szCs w:val="28"/>
                            </w:rPr>
                            <w:alias w:val="Date"/>
                            <w:tag w:val=""/>
                            <w:id w:val="-24989309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E4907BC" w14:textId="119EC837" w:rsidR="000279CC" w:rsidRPr="007E167F" w:rsidRDefault="000279CC" w:rsidP="00EC0ACF">
                              <w:pPr>
                                <w:pStyle w:val="NoSpacing"/>
                                <w:spacing w:after="40"/>
                                <w:jc w:val="center"/>
                                <w:rPr>
                                  <w:rFonts w:ascii="Times New Roman" w:hAnsi="Times New Roman" w:cs="Times New Roman"/>
                                  <w:b/>
                                  <w:caps/>
                                  <w:color w:val="000000" w:themeColor="text1"/>
                                  <w:sz w:val="28"/>
                                  <w:szCs w:val="28"/>
                                </w:rPr>
                              </w:pPr>
                              <w:r w:rsidRPr="007E167F">
                                <w:rPr>
                                  <w:rFonts w:ascii="Times New Roman" w:hAnsi="Times New Roman" w:cs="Times New Roman"/>
                                  <w:b/>
                                  <w:caps/>
                                  <w:color w:val="000000" w:themeColor="text1"/>
                                  <w:sz w:val="26"/>
                                  <w:szCs w:val="28"/>
                                </w:rPr>
                                <w:t xml:space="preserve">TP Hồ CHí MInh ,Tháng </w:t>
                              </w:r>
                              <w:r w:rsidR="008C33D6">
                                <w:rPr>
                                  <w:rFonts w:ascii="Times New Roman" w:hAnsi="Times New Roman" w:cs="Times New Roman"/>
                                  <w:b/>
                                  <w:caps/>
                                  <w:color w:val="000000" w:themeColor="text1"/>
                                  <w:sz w:val="26"/>
                                  <w:szCs w:val="28"/>
                                </w:rPr>
                                <w:t>12</w:t>
                              </w:r>
                              <w:r w:rsidRPr="007E167F">
                                <w:rPr>
                                  <w:rFonts w:ascii="Times New Roman" w:hAnsi="Times New Roman" w:cs="Times New Roman"/>
                                  <w:b/>
                                  <w:caps/>
                                  <w:color w:val="000000" w:themeColor="text1"/>
                                  <w:sz w:val="26"/>
                                  <w:szCs w:val="28"/>
                                </w:rPr>
                                <w:t xml:space="preserve"> Năm 20</w:t>
                              </w:r>
                              <w:r w:rsidR="008C33D6">
                                <w:rPr>
                                  <w:rFonts w:ascii="Times New Roman" w:hAnsi="Times New Roman" w:cs="Times New Roman"/>
                                  <w:b/>
                                  <w:caps/>
                                  <w:color w:val="000000" w:themeColor="text1"/>
                                  <w:sz w:val="26"/>
                                  <w:szCs w:val="28"/>
                                </w:rPr>
                                <w:t>20</w:t>
                              </w:r>
                            </w:p>
                          </w:sdtContent>
                        </w:sdt>
                      </w:txbxContent>
                    </v:textbox>
                    <w10:wrap anchorx="margin" anchory="margin"/>
                  </v:shape>
                </w:pict>
              </mc:Fallback>
            </mc:AlternateContent>
          </w:r>
          <w:r w:rsidR="00890157" w:rsidRPr="002F2CFD">
            <w:rPr>
              <w:szCs w:val="26"/>
            </w:rPr>
            <w:br w:type="page"/>
          </w:r>
        </w:p>
      </w:sdtContent>
    </w:sdt>
    <w:p w14:paraId="7A145339" w14:textId="77777777" w:rsidR="00B92D97" w:rsidRPr="002F2CFD" w:rsidRDefault="00B92D97" w:rsidP="00AF02ED">
      <w:pPr>
        <w:spacing w:line="360" w:lineRule="auto"/>
        <w:jc w:val="center"/>
        <w:rPr>
          <w:b/>
          <w:szCs w:val="26"/>
        </w:rPr>
      </w:pPr>
      <w:r w:rsidRPr="002F2CFD">
        <w:rPr>
          <w:b/>
          <w:szCs w:val="26"/>
        </w:rPr>
        <w:lastRenderedPageBreak/>
        <w:t>GIÁO VIÊN HƯỚNG DẪN ĐÁNH GIÁ</w:t>
      </w:r>
    </w:p>
    <w:p w14:paraId="78C9BA13"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DF45B38"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25C57F9"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3BA7C333"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DF849E7"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937FC9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3E2B068"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0A96676B"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70A1AF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9BA0857"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0DEE6C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248D6E2"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F686D79"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43C9ED6"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4A65673"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C4F6A65"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DB17EC1"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D5898B1"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AE68B67"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97EC4B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F4E43B9"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88911D6"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D7DFB83"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5268FFA"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36E5D49"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7BFD8FD5"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983E82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2BBBF80" w14:textId="599C6384" w:rsidR="00B92D97" w:rsidRPr="00ED2D20" w:rsidRDefault="00B92D97" w:rsidP="00AF02ED">
      <w:pPr>
        <w:tabs>
          <w:tab w:val="left" w:leader="dot" w:pos="8640"/>
        </w:tabs>
        <w:spacing w:before="0" w:line="360" w:lineRule="auto"/>
        <w:ind w:firstLine="0"/>
        <w:jc w:val="left"/>
        <w:rPr>
          <w:szCs w:val="26"/>
        </w:rPr>
      </w:pPr>
      <w:r w:rsidRPr="002F2CFD">
        <w:rPr>
          <w:szCs w:val="26"/>
        </w:rPr>
        <w:tab/>
      </w:r>
      <w:r w:rsidRPr="002F2CFD">
        <w:rPr>
          <w:szCs w:val="26"/>
        </w:rPr>
        <w:br w:type="page"/>
      </w:r>
    </w:p>
    <w:p w14:paraId="57AE8231" w14:textId="77777777" w:rsidR="00B92D97" w:rsidRPr="002F2CFD" w:rsidRDefault="00B92D97" w:rsidP="00AF02ED">
      <w:pPr>
        <w:spacing w:line="360" w:lineRule="auto"/>
        <w:ind w:firstLine="720"/>
        <w:jc w:val="center"/>
        <w:rPr>
          <w:rFonts w:eastAsiaTheme="minorEastAsia"/>
          <w:b/>
          <w:szCs w:val="26"/>
        </w:rPr>
      </w:pPr>
      <w:r w:rsidRPr="002F2CFD">
        <w:rPr>
          <w:b/>
          <w:szCs w:val="26"/>
        </w:rPr>
        <w:lastRenderedPageBreak/>
        <w:t xml:space="preserve">GIÁO VIÊN PHẢN BIỆN </w:t>
      </w:r>
      <w:r w:rsidRPr="002F2CFD">
        <w:rPr>
          <w:rFonts w:eastAsiaTheme="minorEastAsia"/>
          <w:b/>
          <w:szCs w:val="26"/>
        </w:rPr>
        <w:t>ĐÁNH GIÁ</w:t>
      </w:r>
    </w:p>
    <w:p w14:paraId="5CC572D5" w14:textId="77777777" w:rsidR="00B92D97" w:rsidRPr="002F2CFD" w:rsidRDefault="00B92D97" w:rsidP="00AF02ED">
      <w:pPr>
        <w:spacing w:before="0" w:line="360" w:lineRule="auto"/>
        <w:ind w:firstLine="0"/>
        <w:jc w:val="left"/>
        <w:rPr>
          <w:b/>
          <w:bCs/>
          <w:kern w:val="32"/>
          <w:szCs w:val="26"/>
        </w:rPr>
      </w:pPr>
    </w:p>
    <w:p w14:paraId="1DD337D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4B11DA25"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06EA894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6EA0EF02"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2EFE22DA"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668BDA3D"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1E403638"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206CD6F1"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0A7E91CD"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34AC2C6E"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4C315253"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1B30163E"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1ED20511"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7A192E05"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330775A5"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40391049"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6832961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77B4B47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6A7C1757"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359843D7"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2D6F63C7"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25538683"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105C126E"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373BBA5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09684DD0"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017DCC81"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713F49D0" w14:textId="16A3C2BC" w:rsidR="00B92D97" w:rsidRPr="00ED2D20" w:rsidRDefault="00B92D97" w:rsidP="00AF02ED">
      <w:pPr>
        <w:tabs>
          <w:tab w:val="left" w:leader="dot" w:pos="8640"/>
        </w:tabs>
        <w:spacing w:before="0" w:line="360" w:lineRule="auto"/>
        <w:ind w:firstLine="0"/>
        <w:jc w:val="left"/>
        <w:rPr>
          <w:bCs/>
          <w:kern w:val="32"/>
          <w:szCs w:val="26"/>
        </w:rPr>
      </w:pPr>
      <w:r w:rsidRPr="002F2CFD">
        <w:rPr>
          <w:bCs/>
          <w:kern w:val="32"/>
          <w:szCs w:val="26"/>
        </w:rPr>
        <w:tab/>
      </w:r>
      <w:r w:rsidRPr="002F2CFD">
        <w:rPr>
          <w:szCs w:val="26"/>
        </w:rPr>
        <w:br w:type="page"/>
      </w:r>
    </w:p>
    <w:p w14:paraId="23FFA680" w14:textId="77777777" w:rsidR="004B4BF6" w:rsidRPr="002F2CFD" w:rsidRDefault="004B4BF6" w:rsidP="0003534D">
      <w:pPr>
        <w:pStyle w:val="Heading1"/>
        <w:numPr>
          <w:ilvl w:val="0"/>
          <w:numId w:val="0"/>
        </w:numPr>
        <w:spacing w:line="360" w:lineRule="auto"/>
        <w:rPr>
          <w:rFonts w:cs="Times New Roman"/>
          <w:sz w:val="26"/>
          <w:szCs w:val="26"/>
        </w:rPr>
      </w:pPr>
      <w:bookmarkStart w:id="2" w:name="_Toc39960503"/>
      <w:bookmarkStart w:id="3" w:name="_Toc58951673"/>
      <w:r w:rsidRPr="002F2CFD">
        <w:rPr>
          <w:rFonts w:cs="Times New Roman"/>
          <w:sz w:val="26"/>
          <w:szCs w:val="26"/>
        </w:rPr>
        <w:lastRenderedPageBreak/>
        <w:t>MỤC LỤC</w:t>
      </w:r>
      <w:bookmarkEnd w:id="0"/>
      <w:bookmarkEnd w:id="2"/>
      <w:bookmarkEnd w:id="3"/>
    </w:p>
    <w:p w14:paraId="66D7FF71" w14:textId="19429A00" w:rsidR="004459A5" w:rsidRDefault="00791320">
      <w:pPr>
        <w:pStyle w:val="TOC1"/>
        <w:rPr>
          <w:rFonts w:asciiTheme="minorHAnsi" w:eastAsiaTheme="minorEastAsia" w:hAnsiTheme="minorHAnsi" w:cstheme="minorBidi"/>
          <w:sz w:val="22"/>
          <w:szCs w:val="22"/>
        </w:rPr>
      </w:pPr>
      <w:r w:rsidRPr="002F2CFD">
        <w:rPr>
          <w:b/>
          <w:bCs/>
          <w:szCs w:val="26"/>
        </w:rPr>
        <w:fldChar w:fldCharType="begin"/>
      </w:r>
      <w:r w:rsidR="00511681" w:rsidRPr="002F2CFD">
        <w:rPr>
          <w:b/>
          <w:bCs/>
          <w:szCs w:val="26"/>
        </w:rPr>
        <w:instrText xml:space="preserve"> TOC \o "1-3" \h \z \u </w:instrText>
      </w:r>
      <w:r w:rsidRPr="002F2CFD">
        <w:rPr>
          <w:b/>
          <w:bCs/>
          <w:szCs w:val="26"/>
        </w:rPr>
        <w:fldChar w:fldCharType="separate"/>
      </w:r>
      <w:hyperlink w:anchor="_Toc58951673" w:history="1">
        <w:r w:rsidR="004459A5" w:rsidRPr="00447C34">
          <w:rPr>
            <w:rStyle w:val="Hyperlink"/>
          </w:rPr>
          <w:t>MỤC LỤC</w:t>
        </w:r>
        <w:r w:rsidR="004459A5">
          <w:rPr>
            <w:webHidden/>
          </w:rPr>
          <w:tab/>
        </w:r>
        <w:r w:rsidR="004459A5">
          <w:rPr>
            <w:webHidden/>
          </w:rPr>
          <w:fldChar w:fldCharType="begin"/>
        </w:r>
        <w:r w:rsidR="004459A5">
          <w:rPr>
            <w:webHidden/>
          </w:rPr>
          <w:instrText xml:space="preserve"> PAGEREF _Toc58951673 \h </w:instrText>
        </w:r>
        <w:r w:rsidR="004459A5">
          <w:rPr>
            <w:webHidden/>
          </w:rPr>
        </w:r>
        <w:r w:rsidR="004459A5">
          <w:rPr>
            <w:webHidden/>
          </w:rPr>
          <w:fldChar w:fldCharType="separate"/>
        </w:r>
        <w:r w:rsidR="001604AD">
          <w:rPr>
            <w:webHidden/>
          </w:rPr>
          <w:t>3</w:t>
        </w:r>
        <w:r w:rsidR="004459A5">
          <w:rPr>
            <w:webHidden/>
          </w:rPr>
          <w:fldChar w:fldCharType="end"/>
        </w:r>
      </w:hyperlink>
    </w:p>
    <w:p w14:paraId="076F904F" w14:textId="3B280A04" w:rsidR="004459A5" w:rsidRPr="004459A5" w:rsidRDefault="00856961">
      <w:pPr>
        <w:pStyle w:val="TOC1"/>
        <w:rPr>
          <w:rFonts w:asciiTheme="minorHAnsi" w:eastAsiaTheme="minorEastAsia" w:hAnsiTheme="minorHAnsi" w:cstheme="minorBidi"/>
          <w:sz w:val="22"/>
          <w:szCs w:val="22"/>
        </w:rPr>
      </w:pPr>
      <w:hyperlink w:anchor="_Toc58951674" w:history="1">
        <w:r w:rsidR="004459A5" w:rsidRPr="004459A5">
          <w:rPr>
            <w:rStyle w:val="Hyperlink"/>
          </w:rPr>
          <w:t>DANH MỤC CÁC HÌNH VẼ</w:t>
        </w:r>
        <w:r w:rsidR="004459A5" w:rsidRPr="004459A5">
          <w:rPr>
            <w:webHidden/>
          </w:rPr>
          <w:tab/>
        </w:r>
        <w:r w:rsidR="004459A5" w:rsidRPr="004459A5">
          <w:rPr>
            <w:webHidden/>
          </w:rPr>
          <w:fldChar w:fldCharType="begin"/>
        </w:r>
        <w:r w:rsidR="004459A5" w:rsidRPr="004459A5">
          <w:rPr>
            <w:webHidden/>
          </w:rPr>
          <w:instrText xml:space="preserve"> PAGEREF _Toc58951674 \h </w:instrText>
        </w:r>
        <w:r w:rsidR="004459A5" w:rsidRPr="004459A5">
          <w:rPr>
            <w:webHidden/>
          </w:rPr>
        </w:r>
        <w:r w:rsidR="004459A5" w:rsidRPr="004459A5">
          <w:rPr>
            <w:webHidden/>
          </w:rPr>
          <w:fldChar w:fldCharType="separate"/>
        </w:r>
        <w:r w:rsidR="001604AD">
          <w:rPr>
            <w:webHidden/>
          </w:rPr>
          <w:t>5</w:t>
        </w:r>
        <w:r w:rsidR="004459A5" w:rsidRPr="004459A5">
          <w:rPr>
            <w:webHidden/>
          </w:rPr>
          <w:fldChar w:fldCharType="end"/>
        </w:r>
      </w:hyperlink>
    </w:p>
    <w:p w14:paraId="5DFFDCA5" w14:textId="638BAAB0" w:rsidR="004459A5" w:rsidRPr="004459A5" w:rsidRDefault="00856961">
      <w:pPr>
        <w:pStyle w:val="TOC1"/>
        <w:rPr>
          <w:rFonts w:asciiTheme="minorHAnsi" w:eastAsiaTheme="minorEastAsia" w:hAnsiTheme="minorHAnsi" w:cstheme="minorBidi"/>
          <w:sz w:val="22"/>
          <w:szCs w:val="22"/>
        </w:rPr>
      </w:pPr>
      <w:hyperlink w:anchor="_Toc58951675" w:history="1">
        <w:r w:rsidR="004459A5" w:rsidRPr="004459A5">
          <w:rPr>
            <w:rStyle w:val="Hyperlink"/>
          </w:rPr>
          <w:t>DANH MỤC CÁC BẢNG BIỂU</w:t>
        </w:r>
        <w:r w:rsidR="004459A5" w:rsidRPr="004459A5">
          <w:rPr>
            <w:webHidden/>
          </w:rPr>
          <w:tab/>
        </w:r>
        <w:r w:rsidR="004459A5" w:rsidRPr="004459A5">
          <w:rPr>
            <w:webHidden/>
          </w:rPr>
          <w:fldChar w:fldCharType="begin"/>
        </w:r>
        <w:r w:rsidR="004459A5" w:rsidRPr="004459A5">
          <w:rPr>
            <w:webHidden/>
          </w:rPr>
          <w:instrText xml:space="preserve"> PAGEREF _Toc58951675 \h </w:instrText>
        </w:r>
        <w:r w:rsidR="004459A5" w:rsidRPr="004459A5">
          <w:rPr>
            <w:webHidden/>
          </w:rPr>
        </w:r>
        <w:r w:rsidR="004459A5" w:rsidRPr="004459A5">
          <w:rPr>
            <w:webHidden/>
          </w:rPr>
          <w:fldChar w:fldCharType="separate"/>
        </w:r>
        <w:r w:rsidR="001604AD">
          <w:rPr>
            <w:webHidden/>
          </w:rPr>
          <w:t>6</w:t>
        </w:r>
        <w:r w:rsidR="004459A5" w:rsidRPr="004459A5">
          <w:rPr>
            <w:webHidden/>
          </w:rPr>
          <w:fldChar w:fldCharType="end"/>
        </w:r>
      </w:hyperlink>
    </w:p>
    <w:p w14:paraId="3BC09DC1" w14:textId="67556417" w:rsidR="004459A5" w:rsidRPr="004459A5" w:rsidRDefault="00856961">
      <w:pPr>
        <w:pStyle w:val="TOC1"/>
        <w:rPr>
          <w:rFonts w:asciiTheme="minorHAnsi" w:eastAsiaTheme="minorEastAsia" w:hAnsiTheme="minorHAnsi" w:cstheme="minorBidi"/>
          <w:sz w:val="22"/>
          <w:szCs w:val="22"/>
        </w:rPr>
      </w:pPr>
      <w:hyperlink w:anchor="_Toc58951676" w:history="1">
        <w:r w:rsidR="004459A5" w:rsidRPr="004459A5">
          <w:rPr>
            <w:rStyle w:val="Hyperlink"/>
          </w:rPr>
          <w:t>LỜI MỞ ĐẦU</w:t>
        </w:r>
        <w:r w:rsidR="004459A5" w:rsidRPr="004459A5">
          <w:rPr>
            <w:webHidden/>
          </w:rPr>
          <w:tab/>
        </w:r>
        <w:r w:rsidR="004459A5" w:rsidRPr="004459A5">
          <w:rPr>
            <w:webHidden/>
          </w:rPr>
          <w:fldChar w:fldCharType="begin"/>
        </w:r>
        <w:r w:rsidR="004459A5" w:rsidRPr="004459A5">
          <w:rPr>
            <w:webHidden/>
          </w:rPr>
          <w:instrText xml:space="preserve"> PAGEREF _Toc58951676 \h </w:instrText>
        </w:r>
        <w:r w:rsidR="004459A5" w:rsidRPr="004459A5">
          <w:rPr>
            <w:webHidden/>
          </w:rPr>
        </w:r>
        <w:r w:rsidR="004459A5" w:rsidRPr="004459A5">
          <w:rPr>
            <w:webHidden/>
          </w:rPr>
          <w:fldChar w:fldCharType="separate"/>
        </w:r>
        <w:r w:rsidR="001604AD">
          <w:rPr>
            <w:webHidden/>
          </w:rPr>
          <w:t>7</w:t>
        </w:r>
        <w:r w:rsidR="004459A5" w:rsidRPr="004459A5">
          <w:rPr>
            <w:webHidden/>
          </w:rPr>
          <w:fldChar w:fldCharType="end"/>
        </w:r>
      </w:hyperlink>
    </w:p>
    <w:p w14:paraId="6770B998" w14:textId="27CDB431" w:rsidR="004459A5" w:rsidRPr="004459A5" w:rsidRDefault="00856961">
      <w:pPr>
        <w:pStyle w:val="TOC1"/>
        <w:rPr>
          <w:rFonts w:asciiTheme="minorHAnsi" w:eastAsiaTheme="minorEastAsia" w:hAnsiTheme="minorHAnsi" w:cstheme="minorBidi"/>
          <w:sz w:val="22"/>
          <w:szCs w:val="22"/>
        </w:rPr>
      </w:pPr>
      <w:hyperlink w:anchor="_Toc58951677" w:history="1">
        <w:r w:rsidR="004459A5" w:rsidRPr="004459A5">
          <w:rPr>
            <w:rStyle w:val="Hyperlink"/>
          </w:rPr>
          <w:t>CHƯƠNG 1 : GIỚI THIỆU</w:t>
        </w:r>
        <w:r w:rsidR="004459A5" w:rsidRPr="004459A5">
          <w:rPr>
            <w:webHidden/>
          </w:rPr>
          <w:tab/>
        </w:r>
        <w:r w:rsidR="004459A5" w:rsidRPr="004459A5">
          <w:rPr>
            <w:webHidden/>
          </w:rPr>
          <w:fldChar w:fldCharType="begin"/>
        </w:r>
        <w:r w:rsidR="004459A5" w:rsidRPr="004459A5">
          <w:rPr>
            <w:webHidden/>
          </w:rPr>
          <w:instrText xml:space="preserve"> PAGEREF _Toc58951677 \h </w:instrText>
        </w:r>
        <w:r w:rsidR="004459A5" w:rsidRPr="004459A5">
          <w:rPr>
            <w:webHidden/>
          </w:rPr>
        </w:r>
        <w:r w:rsidR="004459A5" w:rsidRPr="004459A5">
          <w:rPr>
            <w:webHidden/>
          </w:rPr>
          <w:fldChar w:fldCharType="separate"/>
        </w:r>
        <w:r w:rsidR="001604AD">
          <w:rPr>
            <w:webHidden/>
          </w:rPr>
          <w:t>8</w:t>
        </w:r>
        <w:r w:rsidR="004459A5" w:rsidRPr="004459A5">
          <w:rPr>
            <w:webHidden/>
          </w:rPr>
          <w:fldChar w:fldCharType="end"/>
        </w:r>
      </w:hyperlink>
    </w:p>
    <w:p w14:paraId="6A8CFD2B" w14:textId="5ADFA97B" w:rsidR="004459A5" w:rsidRPr="004459A5" w:rsidRDefault="00856961">
      <w:pPr>
        <w:pStyle w:val="TOC2"/>
        <w:rPr>
          <w:rFonts w:asciiTheme="minorHAnsi" w:eastAsiaTheme="minorEastAsia" w:hAnsiTheme="minorHAnsi" w:cstheme="minorBidi"/>
          <w:noProof/>
          <w:sz w:val="22"/>
          <w:szCs w:val="22"/>
        </w:rPr>
      </w:pPr>
      <w:hyperlink w:anchor="_Toc58951678" w:history="1">
        <w:r w:rsidR="004459A5" w:rsidRPr="004459A5">
          <w:rPr>
            <w:rStyle w:val="Hyperlink"/>
            <w:noProof/>
          </w:rPr>
          <w:t>1.1 Tổng quan</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_Toc58951678 \h </w:instrText>
        </w:r>
        <w:r w:rsidR="004459A5" w:rsidRPr="004459A5">
          <w:rPr>
            <w:noProof/>
            <w:webHidden/>
          </w:rPr>
        </w:r>
        <w:r w:rsidR="004459A5" w:rsidRPr="004459A5">
          <w:rPr>
            <w:noProof/>
            <w:webHidden/>
          </w:rPr>
          <w:fldChar w:fldCharType="separate"/>
        </w:r>
        <w:r w:rsidR="001604AD">
          <w:rPr>
            <w:noProof/>
            <w:webHidden/>
          </w:rPr>
          <w:t>8</w:t>
        </w:r>
        <w:r w:rsidR="004459A5" w:rsidRPr="004459A5">
          <w:rPr>
            <w:noProof/>
            <w:webHidden/>
          </w:rPr>
          <w:fldChar w:fldCharType="end"/>
        </w:r>
      </w:hyperlink>
    </w:p>
    <w:p w14:paraId="3DD94B9D" w14:textId="2E6E72BC" w:rsidR="004459A5" w:rsidRPr="004459A5" w:rsidRDefault="00856961">
      <w:pPr>
        <w:pStyle w:val="TOC2"/>
        <w:rPr>
          <w:rFonts w:asciiTheme="minorHAnsi" w:eastAsiaTheme="minorEastAsia" w:hAnsiTheme="minorHAnsi" w:cstheme="minorBidi"/>
          <w:noProof/>
          <w:sz w:val="22"/>
          <w:szCs w:val="22"/>
        </w:rPr>
      </w:pPr>
      <w:hyperlink w:anchor="_Toc58951679" w:history="1">
        <w:r w:rsidR="004459A5" w:rsidRPr="004459A5">
          <w:rPr>
            <w:rStyle w:val="Hyperlink"/>
            <w:noProof/>
          </w:rPr>
          <w:t>1.2 Mục tiêu cơ bản đề tài</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_Toc58951679 \h </w:instrText>
        </w:r>
        <w:r w:rsidR="004459A5" w:rsidRPr="004459A5">
          <w:rPr>
            <w:noProof/>
            <w:webHidden/>
          </w:rPr>
        </w:r>
        <w:r w:rsidR="004459A5" w:rsidRPr="004459A5">
          <w:rPr>
            <w:noProof/>
            <w:webHidden/>
          </w:rPr>
          <w:fldChar w:fldCharType="separate"/>
        </w:r>
        <w:r w:rsidR="001604AD">
          <w:rPr>
            <w:noProof/>
            <w:webHidden/>
          </w:rPr>
          <w:t>8</w:t>
        </w:r>
        <w:r w:rsidR="004459A5" w:rsidRPr="004459A5">
          <w:rPr>
            <w:noProof/>
            <w:webHidden/>
          </w:rPr>
          <w:fldChar w:fldCharType="end"/>
        </w:r>
      </w:hyperlink>
    </w:p>
    <w:p w14:paraId="54369C94" w14:textId="1C54652D" w:rsidR="004459A5" w:rsidRPr="004459A5" w:rsidRDefault="00856961">
      <w:pPr>
        <w:pStyle w:val="TOC2"/>
        <w:rPr>
          <w:rFonts w:asciiTheme="minorHAnsi" w:eastAsiaTheme="minorEastAsia" w:hAnsiTheme="minorHAnsi" w:cstheme="minorBidi"/>
          <w:noProof/>
          <w:sz w:val="22"/>
          <w:szCs w:val="22"/>
        </w:rPr>
      </w:pPr>
      <w:hyperlink w:anchor="_Toc58951680" w:history="1">
        <w:r w:rsidR="004459A5" w:rsidRPr="004459A5">
          <w:rPr>
            <w:rStyle w:val="Hyperlink"/>
            <w:noProof/>
          </w:rPr>
          <w:t>1.3 Phạm vi đề tài</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_Toc58951680 \h </w:instrText>
        </w:r>
        <w:r w:rsidR="004459A5" w:rsidRPr="004459A5">
          <w:rPr>
            <w:noProof/>
            <w:webHidden/>
          </w:rPr>
        </w:r>
        <w:r w:rsidR="004459A5" w:rsidRPr="004459A5">
          <w:rPr>
            <w:noProof/>
            <w:webHidden/>
          </w:rPr>
          <w:fldChar w:fldCharType="separate"/>
        </w:r>
        <w:r w:rsidR="001604AD">
          <w:rPr>
            <w:noProof/>
            <w:webHidden/>
          </w:rPr>
          <w:t>8</w:t>
        </w:r>
        <w:r w:rsidR="004459A5" w:rsidRPr="004459A5">
          <w:rPr>
            <w:noProof/>
            <w:webHidden/>
          </w:rPr>
          <w:fldChar w:fldCharType="end"/>
        </w:r>
      </w:hyperlink>
    </w:p>
    <w:p w14:paraId="4E21ABBD" w14:textId="3BA02CC8" w:rsidR="004459A5" w:rsidRPr="004459A5" w:rsidRDefault="00856961">
      <w:pPr>
        <w:pStyle w:val="TOC2"/>
        <w:rPr>
          <w:rFonts w:asciiTheme="minorHAnsi" w:eastAsiaTheme="minorEastAsia" w:hAnsiTheme="minorHAnsi" w:cstheme="minorBidi"/>
          <w:noProof/>
          <w:sz w:val="22"/>
          <w:szCs w:val="22"/>
        </w:rPr>
      </w:pPr>
      <w:hyperlink w:anchor="_Toc58951681" w:history="1">
        <w:r w:rsidR="004459A5" w:rsidRPr="004459A5">
          <w:rPr>
            <w:rStyle w:val="Hyperlink"/>
            <w:noProof/>
          </w:rPr>
          <w:t>1.4 Mô tả yêu cầu chức năng</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_Toc58951681 \h </w:instrText>
        </w:r>
        <w:r w:rsidR="004459A5" w:rsidRPr="004459A5">
          <w:rPr>
            <w:noProof/>
            <w:webHidden/>
          </w:rPr>
        </w:r>
        <w:r w:rsidR="004459A5" w:rsidRPr="004459A5">
          <w:rPr>
            <w:noProof/>
            <w:webHidden/>
          </w:rPr>
          <w:fldChar w:fldCharType="separate"/>
        </w:r>
        <w:r w:rsidR="001604AD">
          <w:rPr>
            <w:noProof/>
            <w:webHidden/>
          </w:rPr>
          <w:t>9</w:t>
        </w:r>
        <w:r w:rsidR="004459A5" w:rsidRPr="004459A5">
          <w:rPr>
            <w:noProof/>
            <w:webHidden/>
          </w:rPr>
          <w:fldChar w:fldCharType="end"/>
        </w:r>
      </w:hyperlink>
    </w:p>
    <w:p w14:paraId="7CC6408E" w14:textId="3A46ADBD" w:rsidR="004459A5" w:rsidRPr="004459A5" w:rsidRDefault="00856961">
      <w:pPr>
        <w:pStyle w:val="TOC1"/>
        <w:rPr>
          <w:rFonts w:asciiTheme="minorHAnsi" w:eastAsiaTheme="minorEastAsia" w:hAnsiTheme="minorHAnsi" w:cstheme="minorBidi"/>
          <w:sz w:val="22"/>
          <w:szCs w:val="22"/>
        </w:rPr>
      </w:pPr>
      <w:hyperlink w:anchor="_Toc58951682" w:history="1">
        <w:r w:rsidR="004459A5" w:rsidRPr="004459A5">
          <w:rPr>
            <w:rStyle w:val="Hyperlink"/>
          </w:rPr>
          <w:t>CHƯƠNG 2 : CƠ SỞ LÝ THUYẾT</w:t>
        </w:r>
        <w:r w:rsidR="004459A5" w:rsidRPr="004459A5">
          <w:rPr>
            <w:webHidden/>
          </w:rPr>
          <w:tab/>
        </w:r>
        <w:r w:rsidR="004459A5" w:rsidRPr="004459A5">
          <w:rPr>
            <w:webHidden/>
          </w:rPr>
          <w:fldChar w:fldCharType="begin"/>
        </w:r>
        <w:r w:rsidR="004459A5" w:rsidRPr="004459A5">
          <w:rPr>
            <w:webHidden/>
          </w:rPr>
          <w:instrText xml:space="preserve"> PAGEREF _Toc58951682 \h </w:instrText>
        </w:r>
        <w:r w:rsidR="004459A5" w:rsidRPr="004459A5">
          <w:rPr>
            <w:webHidden/>
          </w:rPr>
        </w:r>
        <w:r w:rsidR="004459A5" w:rsidRPr="004459A5">
          <w:rPr>
            <w:webHidden/>
          </w:rPr>
          <w:fldChar w:fldCharType="separate"/>
        </w:r>
        <w:r w:rsidR="001604AD">
          <w:rPr>
            <w:webHidden/>
          </w:rPr>
          <w:t>10</w:t>
        </w:r>
        <w:r w:rsidR="004459A5" w:rsidRPr="004459A5">
          <w:rPr>
            <w:webHidden/>
          </w:rPr>
          <w:fldChar w:fldCharType="end"/>
        </w:r>
      </w:hyperlink>
    </w:p>
    <w:p w14:paraId="5CA7920D" w14:textId="19607F54" w:rsidR="004459A5" w:rsidRPr="004459A5" w:rsidRDefault="00856961">
      <w:pPr>
        <w:pStyle w:val="TOC1"/>
        <w:rPr>
          <w:rFonts w:asciiTheme="minorHAnsi" w:eastAsiaTheme="minorEastAsia" w:hAnsiTheme="minorHAnsi" w:cstheme="minorBidi"/>
          <w:sz w:val="22"/>
          <w:szCs w:val="22"/>
        </w:rPr>
      </w:pPr>
      <w:hyperlink w:anchor="_Toc58951683" w:history="1">
        <w:r w:rsidR="004459A5" w:rsidRPr="004459A5">
          <w:rPr>
            <w:rStyle w:val="Hyperlink"/>
          </w:rPr>
          <w:t>CHƯƠNG 3 : PHÂN TÍCH</w:t>
        </w:r>
        <w:r w:rsidR="004459A5" w:rsidRPr="004459A5">
          <w:rPr>
            <w:webHidden/>
          </w:rPr>
          <w:tab/>
        </w:r>
        <w:r w:rsidR="004459A5" w:rsidRPr="004459A5">
          <w:rPr>
            <w:webHidden/>
          </w:rPr>
          <w:fldChar w:fldCharType="begin"/>
        </w:r>
        <w:r w:rsidR="004459A5" w:rsidRPr="004459A5">
          <w:rPr>
            <w:webHidden/>
          </w:rPr>
          <w:instrText xml:space="preserve"> PAGEREF _Toc58951683 \h </w:instrText>
        </w:r>
        <w:r w:rsidR="004459A5" w:rsidRPr="004459A5">
          <w:rPr>
            <w:webHidden/>
          </w:rPr>
        </w:r>
        <w:r w:rsidR="004459A5" w:rsidRPr="004459A5">
          <w:rPr>
            <w:webHidden/>
          </w:rPr>
          <w:fldChar w:fldCharType="separate"/>
        </w:r>
        <w:r w:rsidR="001604AD">
          <w:rPr>
            <w:webHidden/>
          </w:rPr>
          <w:t>23</w:t>
        </w:r>
        <w:r w:rsidR="004459A5" w:rsidRPr="004459A5">
          <w:rPr>
            <w:webHidden/>
          </w:rPr>
          <w:fldChar w:fldCharType="end"/>
        </w:r>
      </w:hyperlink>
    </w:p>
    <w:p w14:paraId="239AF057" w14:textId="20B09316" w:rsidR="004459A5" w:rsidRPr="004459A5" w:rsidRDefault="00856961">
      <w:pPr>
        <w:pStyle w:val="TOC2"/>
        <w:rPr>
          <w:rFonts w:asciiTheme="minorHAnsi" w:eastAsiaTheme="minorEastAsia" w:hAnsiTheme="minorHAnsi" w:cstheme="minorBidi"/>
          <w:noProof/>
          <w:sz w:val="22"/>
          <w:szCs w:val="22"/>
        </w:rPr>
      </w:pPr>
      <w:hyperlink w:anchor="_Toc58951684" w:history="1">
        <w:r w:rsidR="004459A5" w:rsidRPr="004459A5">
          <w:rPr>
            <w:rStyle w:val="Hyperlink"/>
            <w:noProof/>
          </w:rPr>
          <w:t>3.1 Mô hình Use case tổng quát</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_Toc58951684 \h </w:instrText>
        </w:r>
        <w:r w:rsidR="004459A5" w:rsidRPr="004459A5">
          <w:rPr>
            <w:noProof/>
            <w:webHidden/>
          </w:rPr>
        </w:r>
        <w:r w:rsidR="004459A5" w:rsidRPr="004459A5">
          <w:rPr>
            <w:noProof/>
            <w:webHidden/>
          </w:rPr>
          <w:fldChar w:fldCharType="separate"/>
        </w:r>
        <w:r w:rsidR="001604AD">
          <w:rPr>
            <w:noProof/>
            <w:webHidden/>
          </w:rPr>
          <w:t>23</w:t>
        </w:r>
        <w:r w:rsidR="004459A5" w:rsidRPr="004459A5">
          <w:rPr>
            <w:noProof/>
            <w:webHidden/>
          </w:rPr>
          <w:fldChar w:fldCharType="end"/>
        </w:r>
      </w:hyperlink>
    </w:p>
    <w:p w14:paraId="0A02F780" w14:textId="03BF1D99" w:rsidR="004459A5" w:rsidRPr="004459A5" w:rsidRDefault="00856961">
      <w:pPr>
        <w:pStyle w:val="TOC2"/>
        <w:rPr>
          <w:rFonts w:asciiTheme="minorHAnsi" w:eastAsiaTheme="minorEastAsia" w:hAnsiTheme="minorHAnsi" w:cstheme="minorBidi"/>
          <w:noProof/>
          <w:sz w:val="22"/>
          <w:szCs w:val="22"/>
        </w:rPr>
      </w:pPr>
      <w:hyperlink w:anchor="_Toc58951685" w:history="1">
        <w:r w:rsidR="004459A5" w:rsidRPr="004459A5">
          <w:rPr>
            <w:rStyle w:val="Hyperlink"/>
            <w:noProof/>
          </w:rPr>
          <w:t>3.2 Danh sách các tác nhân và mô tả</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_Toc58951685 \h </w:instrText>
        </w:r>
        <w:r w:rsidR="004459A5" w:rsidRPr="004459A5">
          <w:rPr>
            <w:noProof/>
            <w:webHidden/>
          </w:rPr>
        </w:r>
        <w:r w:rsidR="004459A5" w:rsidRPr="004459A5">
          <w:rPr>
            <w:noProof/>
            <w:webHidden/>
          </w:rPr>
          <w:fldChar w:fldCharType="separate"/>
        </w:r>
        <w:r w:rsidR="001604AD">
          <w:rPr>
            <w:noProof/>
            <w:webHidden/>
          </w:rPr>
          <w:t>23</w:t>
        </w:r>
        <w:r w:rsidR="004459A5" w:rsidRPr="004459A5">
          <w:rPr>
            <w:noProof/>
            <w:webHidden/>
          </w:rPr>
          <w:fldChar w:fldCharType="end"/>
        </w:r>
      </w:hyperlink>
    </w:p>
    <w:p w14:paraId="2EDD9E53" w14:textId="6CEA584B" w:rsidR="004459A5" w:rsidRPr="004459A5" w:rsidRDefault="00856961">
      <w:pPr>
        <w:pStyle w:val="TOC2"/>
        <w:rPr>
          <w:rFonts w:asciiTheme="minorHAnsi" w:eastAsiaTheme="minorEastAsia" w:hAnsiTheme="minorHAnsi" w:cstheme="minorBidi"/>
          <w:noProof/>
          <w:sz w:val="22"/>
          <w:szCs w:val="22"/>
        </w:rPr>
      </w:pPr>
      <w:hyperlink w:anchor="_Toc58951686" w:history="1">
        <w:r w:rsidR="004459A5" w:rsidRPr="004459A5">
          <w:rPr>
            <w:rStyle w:val="Hyperlink"/>
            <w:noProof/>
          </w:rPr>
          <w:t>3.3 Danh sách Use case và mô tả</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_Toc58951686 \h </w:instrText>
        </w:r>
        <w:r w:rsidR="004459A5" w:rsidRPr="004459A5">
          <w:rPr>
            <w:noProof/>
            <w:webHidden/>
          </w:rPr>
        </w:r>
        <w:r w:rsidR="004459A5" w:rsidRPr="004459A5">
          <w:rPr>
            <w:noProof/>
            <w:webHidden/>
          </w:rPr>
          <w:fldChar w:fldCharType="separate"/>
        </w:r>
        <w:r w:rsidR="001604AD">
          <w:rPr>
            <w:noProof/>
            <w:webHidden/>
          </w:rPr>
          <w:t>24</w:t>
        </w:r>
        <w:r w:rsidR="004459A5" w:rsidRPr="004459A5">
          <w:rPr>
            <w:noProof/>
            <w:webHidden/>
          </w:rPr>
          <w:fldChar w:fldCharType="end"/>
        </w:r>
      </w:hyperlink>
    </w:p>
    <w:p w14:paraId="070FB22B" w14:textId="36D53DDC" w:rsidR="004459A5" w:rsidRPr="004459A5" w:rsidRDefault="00856961">
      <w:pPr>
        <w:pStyle w:val="TOC2"/>
        <w:rPr>
          <w:rFonts w:asciiTheme="minorHAnsi" w:eastAsiaTheme="minorEastAsia" w:hAnsiTheme="minorHAnsi" w:cstheme="minorBidi"/>
          <w:noProof/>
          <w:sz w:val="22"/>
          <w:szCs w:val="22"/>
        </w:rPr>
      </w:pPr>
      <w:hyperlink w:anchor="_Toc58951687" w:history="1">
        <w:r w:rsidR="004459A5" w:rsidRPr="004459A5">
          <w:rPr>
            <w:rStyle w:val="Hyperlink"/>
            <w:noProof/>
          </w:rPr>
          <w:t>3.4 Đặc tả các yêu cầu chức năng</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_Toc58951687 \h </w:instrText>
        </w:r>
        <w:r w:rsidR="004459A5" w:rsidRPr="004459A5">
          <w:rPr>
            <w:noProof/>
            <w:webHidden/>
          </w:rPr>
        </w:r>
        <w:r w:rsidR="004459A5" w:rsidRPr="004459A5">
          <w:rPr>
            <w:noProof/>
            <w:webHidden/>
          </w:rPr>
          <w:fldChar w:fldCharType="separate"/>
        </w:r>
        <w:r w:rsidR="001604AD">
          <w:rPr>
            <w:noProof/>
            <w:webHidden/>
          </w:rPr>
          <w:t>26</w:t>
        </w:r>
        <w:r w:rsidR="004459A5" w:rsidRPr="004459A5">
          <w:rPr>
            <w:noProof/>
            <w:webHidden/>
          </w:rPr>
          <w:fldChar w:fldCharType="end"/>
        </w:r>
      </w:hyperlink>
    </w:p>
    <w:p w14:paraId="0032D133" w14:textId="4359BE65" w:rsidR="004459A5" w:rsidRPr="004459A5" w:rsidRDefault="00856961">
      <w:pPr>
        <w:pStyle w:val="TOC3"/>
        <w:tabs>
          <w:tab w:val="right" w:leader="dot" w:pos="8778"/>
        </w:tabs>
        <w:rPr>
          <w:rFonts w:asciiTheme="minorHAnsi" w:eastAsiaTheme="minorEastAsia" w:hAnsiTheme="minorHAnsi" w:cstheme="minorBidi"/>
          <w:noProof/>
          <w:sz w:val="22"/>
          <w:szCs w:val="22"/>
        </w:rPr>
      </w:pPr>
      <w:hyperlink w:anchor="_Toc58951688" w:history="1">
        <w:r w:rsidR="004459A5" w:rsidRPr="004459A5">
          <w:rPr>
            <w:rStyle w:val="Hyperlink"/>
            <w:noProof/>
          </w:rPr>
          <w:t>3.4.1 UC001_Tìm kiếm lịch trình</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_Toc58951688 \h </w:instrText>
        </w:r>
        <w:r w:rsidR="004459A5" w:rsidRPr="004459A5">
          <w:rPr>
            <w:noProof/>
            <w:webHidden/>
          </w:rPr>
        </w:r>
        <w:r w:rsidR="004459A5" w:rsidRPr="004459A5">
          <w:rPr>
            <w:noProof/>
            <w:webHidden/>
          </w:rPr>
          <w:fldChar w:fldCharType="separate"/>
        </w:r>
        <w:r w:rsidR="001604AD">
          <w:rPr>
            <w:noProof/>
            <w:webHidden/>
          </w:rPr>
          <w:t>26</w:t>
        </w:r>
        <w:r w:rsidR="004459A5" w:rsidRPr="004459A5">
          <w:rPr>
            <w:noProof/>
            <w:webHidden/>
          </w:rPr>
          <w:fldChar w:fldCharType="end"/>
        </w:r>
      </w:hyperlink>
    </w:p>
    <w:p w14:paraId="38904022" w14:textId="0133644A" w:rsidR="004459A5" w:rsidRPr="004459A5" w:rsidRDefault="00856961">
      <w:pPr>
        <w:pStyle w:val="TOC3"/>
        <w:tabs>
          <w:tab w:val="right" w:leader="dot" w:pos="8778"/>
        </w:tabs>
        <w:rPr>
          <w:rFonts w:asciiTheme="minorHAnsi" w:eastAsiaTheme="minorEastAsia" w:hAnsiTheme="minorHAnsi" w:cstheme="minorBidi"/>
          <w:noProof/>
          <w:sz w:val="22"/>
          <w:szCs w:val="22"/>
        </w:rPr>
      </w:pPr>
      <w:hyperlink w:anchor="_Toc58951689" w:history="1">
        <w:r w:rsidR="004459A5" w:rsidRPr="004459A5">
          <w:rPr>
            <w:rStyle w:val="Hyperlink"/>
            <w:noProof/>
          </w:rPr>
          <w:t>3.4.2 UC002_Đặt vé</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_Toc58951689 \h </w:instrText>
        </w:r>
        <w:r w:rsidR="004459A5" w:rsidRPr="004459A5">
          <w:rPr>
            <w:noProof/>
            <w:webHidden/>
          </w:rPr>
        </w:r>
        <w:r w:rsidR="004459A5" w:rsidRPr="004459A5">
          <w:rPr>
            <w:noProof/>
            <w:webHidden/>
          </w:rPr>
          <w:fldChar w:fldCharType="separate"/>
        </w:r>
        <w:r w:rsidR="001604AD">
          <w:rPr>
            <w:noProof/>
            <w:webHidden/>
          </w:rPr>
          <w:t>29</w:t>
        </w:r>
        <w:r w:rsidR="004459A5" w:rsidRPr="004459A5">
          <w:rPr>
            <w:noProof/>
            <w:webHidden/>
          </w:rPr>
          <w:fldChar w:fldCharType="end"/>
        </w:r>
      </w:hyperlink>
    </w:p>
    <w:p w14:paraId="10F93172" w14:textId="7716D60B" w:rsidR="004459A5" w:rsidRPr="004459A5" w:rsidRDefault="00856961">
      <w:pPr>
        <w:pStyle w:val="TOC3"/>
        <w:tabs>
          <w:tab w:val="right" w:leader="dot" w:pos="8778"/>
        </w:tabs>
        <w:rPr>
          <w:rFonts w:asciiTheme="minorHAnsi" w:eastAsiaTheme="minorEastAsia" w:hAnsiTheme="minorHAnsi" w:cstheme="minorBidi"/>
          <w:noProof/>
          <w:sz w:val="22"/>
          <w:szCs w:val="22"/>
        </w:rPr>
      </w:pPr>
      <w:hyperlink w:anchor="_Toc58951690" w:history="1">
        <w:r w:rsidR="004459A5" w:rsidRPr="004459A5">
          <w:rPr>
            <w:rStyle w:val="Hyperlink"/>
            <w:noProof/>
          </w:rPr>
          <w:t>3.4.3 UC003_Tra thông tin vé đã đặt</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_Toc58951690 \h </w:instrText>
        </w:r>
        <w:r w:rsidR="004459A5" w:rsidRPr="004459A5">
          <w:rPr>
            <w:noProof/>
            <w:webHidden/>
          </w:rPr>
        </w:r>
        <w:r w:rsidR="004459A5" w:rsidRPr="004459A5">
          <w:rPr>
            <w:noProof/>
            <w:webHidden/>
          </w:rPr>
          <w:fldChar w:fldCharType="separate"/>
        </w:r>
        <w:r w:rsidR="001604AD">
          <w:rPr>
            <w:noProof/>
            <w:webHidden/>
          </w:rPr>
          <w:t>34</w:t>
        </w:r>
        <w:r w:rsidR="004459A5" w:rsidRPr="004459A5">
          <w:rPr>
            <w:noProof/>
            <w:webHidden/>
          </w:rPr>
          <w:fldChar w:fldCharType="end"/>
        </w:r>
      </w:hyperlink>
    </w:p>
    <w:p w14:paraId="42EAA327" w14:textId="212F2ED0" w:rsidR="004459A5" w:rsidRPr="004459A5" w:rsidRDefault="00856961">
      <w:pPr>
        <w:pStyle w:val="TOC3"/>
        <w:tabs>
          <w:tab w:val="right" w:leader="dot" w:pos="8778"/>
        </w:tabs>
        <w:rPr>
          <w:rFonts w:asciiTheme="minorHAnsi" w:eastAsiaTheme="minorEastAsia" w:hAnsiTheme="minorHAnsi" w:cstheme="minorBidi"/>
          <w:noProof/>
          <w:sz w:val="22"/>
          <w:szCs w:val="22"/>
        </w:rPr>
      </w:pPr>
      <w:hyperlink w:anchor="_Toc58951691" w:history="1">
        <w:r w:rsidR="004459A5" w:rsidRPr="004459A5">
          <w:rPr>
            <w:rStyle w:val="Hyperlink"/>
            <w:noProof/>
          </w:rPr>
          <w:t>3.4.4 UC004_Tra tuyến theo lịch trình đã có</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_Toc58951691 \h </w:instrText>
        </w:r>
        <w:r w:rsidR="004459A5" w:rsidRPr="004459A5">
          <w:rPr>
            <w:noProof/>
            <w:webHidden/>
          </w:rPr>
        </w:r>
        <w:r w:rsidR="004459A5" w:rsidRPr="004459A5">
          <w:rPr>
            <w:noProof/>
            <w:webHidden/>
          </w:rPr>
          <w:fldChar w:fldCharType="separate"/>
        </w:r>
        <w:r w:rsidR="001604AD">
          <w:rPr>
            <w:noProof/>
            <w:webHidden/>
          </w:rPr>
          <w:t>36</w:t>
        </w:r>
        <w:r w:rsidR="004459A5" w:rsidRPr="004459A5">
          <w:rPr>
            <w:noProof/>
            <w:webHidden/>
          </w:rPr>
          <w:fldChar w:fldCharType="end"/>
        </w:r>
      </w:hyperlink>
    </w:p>
    <w:p w14:paraId="3E81E69C" w14:textId="33BFFF4B" w:rsidR="004459A5" w:rsidRPr="004459A5" w:rsidRDefault="00856961">
      <w:pPr>
        <w:pStyle w:val="TOC3"/>
        <w:tabs>
          <w:tab w:val="right" w:leader="dot" w:pos="8778"/>
        </w:tabs>
        <w:rPr>
          <w:rFonts w:asciiTheme="minorHAnsi" w:eastAsiaTheme="minorEastAsia" w:hAnsiTheme="minorHAnsi" w:cstheme="minorBidi"/>
          <w:noProof/>
          <w:sz w:val="22"/>
          <w:szCs w:val="22"/>
        </w:rPr>
      </w:pPr>
      <w:hyperlink w:anchor="_Toc58951692" w:history="1">
        <w:r w:rsidR="004459A5" w:rsidRPr="004459A5">
          <w:rPr>
            <w:rStyle w:val="Hyperlink"/>
            <w:noProof/>
          </w:rPr>
          <w:t>3.4.5 UC005_In vé</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_Toc58951692 \h </w:instrText>
        </w:r>
        <w:r w:rsidR="004459A5" w:rsidRPr="004459A5">
          <w:rPr>
            <w:noProof/>
            <w:webHidden/>
          </w:rPr>
        </w:r>
        <w:r w:rsidR="004459A5" w:rsidRPr="004459A5">
          <w:rPr>
            <w:noProof/>
            <w:webHidden/>
          </w:rPr>
          <w:fldChar w:fldCharType="separate"/>
        </w:r>
        <w:r w:rsidR="001604AD">
          <w:rPr>
            <w:noProof/>
            <w:webHidden/>
          </w:rPr>
          <w:t>39</w:t>
        </w:r>
        <w:r w:rsidR="004459A5" w:rsidRPr="004459A5">
          <w:rPr>
            <w:noProof/>
            <w:webHidden/>
          </w:rPr>
          <w:fldChar w:fldCharType="end"/>
        </w:r>
      </w:hyperlink>
    </w:p>
    <w:p w14:paraId="1878C78A" w14:textId="295F029B" w:rsidR="004459A5" w:rsidRPr="004459A5" w:rsidRDefault="00856961">
      <w:pPr>
        <w:pStyle w:val="TOC3"/>
        <w:tabs>
          <w:tab w:val="right" w:leader="dot" w:pos="8778"/>
        </w:tabs>
        <w:rPr>
          <w:rFonts w:asciiTheme="minorHAnsi" w:eastAsiaTheme="minorEastAsia" w:hAnsiTheme="minorHAnsi" w:cstheme="minorBidi"/>
          <w:noProof/>
          <w:sz w:val="22"/>
          <w:szCs w:val="22"/>
        </w:rPr>
      </w:pPr>
      <w:hyperlink w:anchor="_Toc58951693" w:history="1">
        <w:r w:rsidR="004459A5" w:rsidRPr="004459A5">
          <w:rPr>
            <w:rStyle w:val="Hyperlink"/>
            <w:noProof/>
          </w:rPr>
          <w:t>3.4.6 UC006_Huỷ vé</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_Toc58951693 \h </w:instrText>
        </w:r>
        <w:r w:rsidR="004459A5" w:rsidRPr="004459A5">
          <w:rPr>
            <w:noProof/>
            <w:webHidden/>
          </w:rPr>
        </w:r>
        <w:r w:rsidR="004459A5" w:rsidRPr="004459A5">
          <w:rPr>
            <w:noProof/>
            <w:webHidden/>
          </w:rPr>
          <w:fldChar w:fldCharType="separate"/>
        </w:r>
        <w:r w:rsidR="001604AD">
          <w:rPr>
            <w:noProof/>
            <w:webHidden/>
          </w:rPr>
          <w:t>42</w:t>
        </w:r>
        <w:r w:rsidR="004459A5" w:rsidRPr="004459A5">
          <w:rPr>
            <w:noProof/>
            <w:webHidden/>
          </w:rPr>
          <w:fldChar w:fldCharType="end"/>
        </w:r>
      </w:hyperlink>
    </w:p>
    <w:p w14:paraId="6C8BBCF1" w14:textId="6B44B282" w:rsidR="004459A5" w:rsidRPr="004459A5" w:rsidRDefault="00856961">
      <w:pPr>
        <w:pStyle w:val="TOC3"/>
        <w:tabs>
          <w:tab w:val="right" w:leader="dot" w:pos="8778"/>
        </w:tabs>
        <w:rPr>
          <w:rFonts w:asciiTheme="minorHAnsi" w:eastAsiaTheme="minorEastAsia" w:hAnsiTheme="minorHAnsi" w:cstheme="minorBidi"/>
          <w:noProof/>
          <w:sz w:val="22"/>
          <w:szCs w:val="22"/>
        </w:rPr>
      </w:pPr>
      <w:hyperlink w:anchor="_Toc58951694" w:history="1">
        <w:r w:rsidR="004459A5" w:rsidRPr="004459A5">
          <w:rPr>
            <w:rStyle w:val="Hyperlink"/>
            <w:noProof/>
          </w:rPr>
          <w:t>3.4.7 UC007_Thống kê doanh thu và lượng vé đã bán</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_Toc58951694 \h </w:instrText>
        </w:r>
        <w:r w:rsidR="004459A5" w:rsidRPr="004459A5">
          <w:rPr>
            <w:noProof/>
            <w:webHidden/>
          </w:rPr>
        </w:r>
        <w:r w:rsidR="004459A5" w:rsidRPr="004459A5">
          <w:rPr>
            <w:noProof/>
            <w:webHidden/>
          </w:rPr>
          <w:fldChar w:fldCharType="separate"/>
        </w:r>
        <w:r w:rsidR="001604AD">
          <w:rPr>
            <w:noProof/>
            <w:webHidden/>
          </w:rPr>
          <w:t>45</w:t>
        </w:r>
        <w:r w:rsidR="004459A5" w:rsidRPr="004459A5">
          <w:rPr>
            <w:noProof/>
            <w:webHidden/>
          </w:rPr>
          <w:fldChar w:fldCharType="end"/>
        </w:r>
      </w:hyperlink>
    </w:p>
    <w:p w14:paraId="47DC5227" w14:textId="02D9C8ED" w:rsidR="004459A5" w:rsidRPr="004459A5" w:rsidRDefault="00856961">
      <w:pPr>
        <w:pStyle w:val="TOC3"/>
        <w:tabs>
          <w:tab w:val="right" w:leader="dot" w:pos="8778"/>
        </w:tabs>
        <w:rPr>
          <w:rFonts w:asciiTheme="minorHAnsi" w:eastAsiaTheme="minorEastAsia" w:hAnsiTheme="minorHAnsi" w:cstheme="minorBidi"/>
          <w:noProof/>
          <w:sz w:val="22"/>
          <w:szCs w:val="22"/>
        </w:rPr>
      </w:pPr>
      <w:hyperlink w:anchor="_Toc58951695" w:history="1">
        <w:r w:rsidR="004459A5" w:rsidRPr="004459A5">
          <w:rPr>
            <w:rStyle w:val="Hyperlink"/>
            <w:noProof/>
          </w:rPr>
          <w:t>3.4.8 UC008_Lên lịch trình</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_Toc58951695 \h </w:instrText>
        </w:r>
        <w:r w:rsidR="004459A5" w:rsidRPr="004459A5">
          <w:rPr>
            <w:noProof/>
            <w:webHidden/>
          </w:rPr>
        </w:r>
        <w:r w:rsidR="004459A5" w:rsidRPr="004459A5">
          <w:rPr>
            <w:noProof/>
            <w:webHidden/>
          </w:rPr>
          <w:fldChar w:fldCharType="separate"/>
        </w:r>
        <w:r w:rsidR="001604AD">
          <w:rPr>
            <w:noProof/>
            <w:webHidden/>
          </w:rPr>
          <w:t>48</w:t>
        </w:r>
        <w:r w:rsidR="004459A5" w:rsidRPr="004459A5">
          <w:rPr>
            <w:noProof/>
            <w:webHidden/>
          </w:rPr>
          <w:fldChar w:fldCharType="end"/>
        </w:r>
      </w:hyperlink>
    </w:p>
    <w:p w14:paraId="6A486B85" w14:textId="62207472" w:rsidR="004459A5" w:rsidRPr="004459A5" w:rsidRDefault="00856961">
      <w:pPr>
        <w:pStyle w:val="TOC3"/>
        <w:tabs>
          <w:tab w:val="right" w:leader="dot" w:pos="8778"/>
        </w:tabs>
        <w:rPr>
          <w:rFonts w:asciiTheme="minorHAnsi" w:eastAsiaTheme="minorEastAsia" w:hAnsiTheme="minorHAnsi" w:cstheme="minorBidi"/>
          <w:noProof/>
          <w:sz w:val="22"/>
          <w:szCs w:val="22"/>
        </w:rPr>
      </w:pPr>
      <w:hyperlink w:anchor="_Toc58951696" w:history="1">
        <w:r w:rsidR="004459A5" w:rsidRPr="004459A5">
          <w:rPr>
            <w:rStyle w:val="Hyperlink"/>
            <w:noProof/>
          </w:rPr>
          <w:t>3.4.9 UC009_Đăng nhập</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_Toc58951696 \h </w:instrText>
        </w:r>
        <w:r w:rsidR="004459A5" w:rsidRPr="004459A5">
          <w:rPr>
            <w:noProof/>
            <w:webHidden/>
          </w:rPr>
        </w:r>
        <w:r w:rsidR="004459A5" w:rsidRPr="004459A5">
          <w:rPr>
            <w:noProof/>
            <w:webHidden/>
          </w:rPr>
          <w:fldChar w:fldCharType="separate"/>
        </w:r>
        <w:r w:rsidR="001604AD">
          <w:rPr>
            <w:noProof/>
            <w:webHidden/>
          </w:rPr>
          <w:t>50</w:t>
        </w:r>
        <w:r w:rsidR="004459A5" w:rsidRPr="004459A5">
          <w:rPr>
            <w:noProof/>
            <w:webHidden/>
          </w:rPr>
          <w:fldChar w:fldCharType="end"/>
        </w:r>
      </w:hyperlink>
    </w:p>
    <w:p w14:paraId="7751C6D9" w14:textId="74FF65BA" w:rsidR="004459A5" w:rsidRPr="004459A5" w:rsidRDefault="00856961">
      <w:pPr>
        <w:pStyle w:val="TOC3"/>
        <w:tabs>
          <w:tab w:val="right" w:leader="dot" w:pos="8778"/>
        </w:tabs>
        <w:rPr>
          <w:rFonts w:asciiTheme="minorHAnsi" w:eastAsiaTheme="minorEastAsia" w:hAnsiTheme="minorHAnsi" w:cstheme="minorBidi"/>
          <w:noProof/>
          <w:sz w:val="22"/>
          <w:szCs w:val="22"/>
        </w:rPr>
      </w:pPr>
      <w:hyperlink w:anchor="_Toc58951697" w:history="1">
        <w:r w:rsidR="004459A5" w:rsidRPr="004459A5">
          <w:rPr>
            <w:rStyle w:val="Hyperlink"/>
            <w:noProof/>
          </w:rPr>
          <w:t>3.4.10 UC010_Lấy danh sách vé chờ huỷ</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_Toc58951697 \h </w:instrText>
        </w:r>
        <w:r w:rsidR="004459A5" w:rsidRPr="004459A5">
          <w:rPr>
            <w:noProof/>
            <w:webHidden/>
          </w:rPr>
        </w:r>
        <w:r w:rsidR="004459A5" w:rsidRPr="004459A5">
          <w:rPr>
            <w:noProof/>
            <w:webHidden/>
          </w:rPr>
          <w:fldChar w:fldCharType="separate"/>
        </w:r>
        <w:r w:rsidR="001604AD">
          <w:rPr>
            <w:noProof/>
            <w:webHidden/>
          </w:rPr>
          <w:t>53</w:t>
        </w:r>
        <w:r w:rsidR="004459A5" w:rsidRPr="004459A5">
          <w:rPr>
            <w:noProof/>
            <w:webHidden/>
          </w:rPr>
          <w:fldChar w:fldCharType="end"/>
        </w:r>
      </w:hyperlink>
    </w:p>
    <w:p w14:paraId="17466480" w14:textId="50937DE6" w:rsidR="004459A5" w:rsidRPr="004459A5" w:rsidRDefault="00856961">
      <w:pPr>
        <w:pStyle w:val="TOC3"/>
        <w:tabs>
          <w:tab w:val="right" w:leader="dot" w:pos="8778"/>
        </w:tabs>
        <w:rPr>
          <w:rFonts w:asciiTheme="minorHAnsi" w:eastAsiaTheme="minorEastAsia" w:hAnsiTheme="minorHAnsi" w:cstheme="minorBidi"/>
          <w:noProof/>
          <w:sz w:val="22"/>
          <w:szCs w:val="22"/>
        </w:rPr>
      </w:pPr>
      <w:hyperlink w:anchor="_Toc58951698" w:history="1">
        <w:r w:rsidR="004459A5" w:rsidRPr="004459A5">
          <w:rPr>
            <w:rStyle w:val="Hyperlink"/>
            <w:noProof/>
          </w:rPr>
          <w:t>3.4.11 UC011_Quản lý hành khách theo hành trình</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_Toc58951698 \h </w:instrText>
        </w:r>
        <w:r w:rsidR="004459A5" w:rsidRPr="004459A5">
          <w:rPr>
            <w:noProof/>
            <w:webHidden/>
          </w:rPr>
        </w:r>
        <w:r w:rsidR="004459A5" w:rsidRPr="004459A5">
          <w:rPr>
            <w:noProof/>
            <w:webHidden/>
          </w:rPr>
          <w:fldChar w:fldCharType="separate"/>
        </w:r>
        <w:r w:rsidR="001604AD">
          <w:rPr>
            <w:noProof/>
            <w:webHidden/>
          </w:rPr>
          <w:t>55</w:t>
        </w:r>
        <w:r w:rsidR="004459A5" w:rsidRPr="004459A5">
          <w:rPr>
            <w:noProof/>
            <w:webHidden/>
          </w:rPr>
          <w:fldChar w:fldCharType="end"/>
        </w:r>
      </w:hyperlink>
    </w:p>
    <w:p w14:paraId="028A4B1C" w14:textId="6BC76218" w:rsidR="004459A5" w:rsidRPr="004459A5" w:rsidRDefault="00856961">
      <w:pPr>
        <w:pStyle w:val="TOC3"/>
        <w:tabs>
          <w:tab w:val="right" w:leader="dot" w:pos="8778"/>
        </w:tabs>
        <w:rPr>
          <w:rFonts w:asciiTheme="minorHAnsi" w:eastAsiaTheme="minorEastAsia" w:hAnsiTheme="minorHAnsi" w:cstheme="minorBidi"/>
          <w:noProof/>
          <w:sz w:val="22"/>
          <w:szCs w:val="22"/>
        </w:rPr>
      </w:pPr>
      <w:hyperlink w:anchor="_Toc58951699" w:history="1">
        <w:r w:rsidR="004459A5" w:rsidRPr="004459A5">
          <w:rPr>
            <w:rStyle w:val="Hyperlink"/>
            <w:noProof/>
          </w:rPr>
          <w:t>3.4.12 UC012_Tra vé theo mã đặt vé</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_Toc58951699 \h </w:instrText>
        </w:r>
        <w:r w:rsidR="004459A5" w:rsidRPr="004459A5">
          <w:rPr>
            <w:noProof/>
            <w:webHidden/>
          </w:rPr>
        </w:r>
        <w:r w:rsidR="004459A5" w:rsidRPr="004459A5">
          <w:rPr>
            <w:noProof/>
            <w:webHidden/>
          </w:rPr>
          <w:fldChar w:fldCharType="separate"/>
        </w:r>
        <w:r w:rsidR="001604AD">
          <w:rPr>
            <w:noProof/>
            <w:webHidden/>
          </w:rPr>
          <w:t>57</w:t>
        </w:r>
        <w:r w:rsidR="004459A5" w:rsidRPr="004459A5">
          <w:rPr>
            <w:noProof/>
            <w:webHidden/>
          </w:rPr>
          <w:fldChar w:fldCharType="end"/>
        </w:r>
      </w:hyperlink>
    </w:p>
    <w:p w14:paraId="0E702507" w14:textId="547A1E6A" w:rsidR="004459A5" w:rsidRPr="004459A5" w:rsidRDefault="00856961">
      <w:pPr>
        <w:pStyle w:val="TOC1"/>
        <w:rPr>
          <w:rFonts w:asciiTheme="minorHAnsi" w:eastAsiaTheme="minorEastAsia" w:hAnsiTheme="minorHAnsi" w:cstheme="minorBidi"/>
          <w:sz w:val="22"/>
          <w:szCs w:val="22"/>
        </w:rPr>
      </w:pPr>
      <w:hyperlink w:anchor="_Toc58951700" w:history="1">
        <w:r w:rsidR="004459A5" w:rsidRPr="004459A5">
          <w:rPr>
            <w:rStyle w:val="Hyperlink"/>
          </w:rPr>
          <w:t>CHƯƠNG 4 : THIẾT KẾ VÀ HIỆN THỰC</w:t>
        </w:r>
        <w:r w:rsidR="004459A5" w:rsidRPr="004459A5">
          <w:rPr>
            <w:webHidden/>
          </w:rPr>
          <w:tab/>
        </w:r>
        <w:r w:rsidR="004459A5" w:rsidRPr="004459A5">
          <w:rPr>
            <w:webHidden/>
          </w:rPr>
          <w:fldChar w:fldCharType="begin"/>
        </w:r>
        <w:r w:rsidR="004459A5" w:rsidRPr="004459A5">
          <w:rPr>
            <w:webHidden/>
          </w:rPr>
          <w:instrText xml:space="preserve"> PAGEREF _Toc58951700 \h </w:instrText>
        </w:r>
        <w:r w:rsidR="004459A5" w:rsidRPr="004459A5">
          <w:rPr>
            <w:webHidden/>
          </w:rPr>
        </w:r>
        <w:r w:rsidR="004459A5" w:rsidRPr="004459A5">
          <w:rPr>
            <w:webHidden/>
          </w:rPr>
          <w:fldChar w:fldCharType="separate"/>
        </w:r>
        <w:r w:rsidR="001604AD">
          <w:rPr>
            <w:webHidden/>
          </w:rPr>
          <w:t>60</w:t>
        </w:r>
        <w:r w:rsidR="004459A5" w:rsidRPr="004459A5">
          <w:rPr>
            <w:webHidden/>
          </w:rPr>
          <w:fldChar w:fldCharType="end"/>
        </w:r>
      </w:hyperlink>
    </w:p>
    <w:p w14:paraId="7F492554" w14:textId="16492435" w:rsidR="004459A5" w:rsidRPr="004459A5" w:rsidRDefault="00856961">
      <w:pPr>
        <w:pStyle w:val="TOC2"/>
        <w:rPr>
          <w:rFonts w:asciiTheme="minorHAnsi" w:eastAsiaTheme="minorEastAsia" w:hAnsiTheme="minorHAnsi" w:cstheme="minorBidi"/>
          <w:noProof/>
          <w:sz w:val="22"/>
          <w:szCs w:val="22"/>
        </w:rPr>
      </w:pPr>
      <w:hyperlink w:anchor="_Toc58951701" w:history="1">
        <w:r w:rsidR="004459A5" w:rsidRPr="004459A5">
          <w:rPr>
            <w:rStyle w:val="Hyperlink"/>
            <w:noProof/>
          </w:rPr>
          <w:t>4.1 ClassDiagram</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_Toc58951701 \h </w:instrText>
        </w:r>
        <w:r w:rsidR="004459A5" w:rsidRPr="004459A5">
          <w:rPr>
            <w:noProof/>
            <w:webHidden/>
          </w:rPr>
        </w:r>
        <w:r w:rsidR="004459A5" w:rsidRPr="004459A5">
          <w:rPr>
            <w:noProof/>
            <w:webHidden/>
          </w:rPr>
          <w:fldChar w:fldCharType="separate"/>
        </w:r>
        <w:r w:rsidR="001604AD">
          <w:rPr>
            <w:noProof/>
            <w:webHidden/>
          </w:rPr>
          <w:t>60</w:t>
        </w:r>
        <w:r w:rsidR="004459A5" w:rsidRPr="004459A5">
          <w:rPr>
            <w:noProof/>
            <w:webHidden/>
          </w:rPr>
          <w:fldChar w:fldCharType="end"/>
        </w:r>
      </w:hyperlink>
    </w:p>
    <w:p w14:paraId="342A09AB" w14:textId="5BF37BC3" w:rsidR="004459A5" w:rsidRPr="004459A5" w:rsidRDefault="00856961">
      <w:pPr>
        <w:pStyle w:val="TOC2"/>
        <w:rPr>
          <w:rFonts w:asciiTheme="minorHAnsi" w:eastAsiaTheme="minorEastAsia" w:hAnsiTheme="minorHAnsi" w:cstheme="minorBidi"/>
          <w:noProof/>
          <w:sz w:val="22"/>
          <w:szCs w:val="22"/>
        </w:rPr>
      </w:pPr>
      <w:hyperlink w:anchor="_Toc58951702" w:history="1">
        <w:r w:rsidR="004459A5" w:rsidRPr="004459A5">
          <w:rPr>
            <w:rStyle w:val="Hyperlink"/>
            <w:noProof/>
          </w:rPr>
          <w:t>4.2 Sitemap</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_Toc58951702 \h </w:instrText>
        </w:r>
        <w:r w:rsidR="004459A5" w:rsidRPr="004459A5">
          <w:rPr>
            <w:noProof/>
            <w:webHidden/>
          </w:rPr>
        </w:r>
        <w:r w:rsidR="004459A5" w:rsidRPr="004459A5">
          <w:rPr>
            <w:noProof/>
            <w:webHidden/>
          </w:rPr>
          <w:fldChar w:fldCharType="separate"/>
        </w:r>
        <w:r w:rsidR="001604AD">
          <w:rPr>
            <w:noProof/>
            <w:webHidden/>
          </w:rPr>
          <w:t>61</w:t>
        </w:r>
        <w:r w:rsidR="004459A5" w:rsidRPr="004459A5">
          <w:rPr>
            <w:noProof/>
            <w:webHidden/>
          </w:rPr>
          <w:fldChar w:fldCharType="end"/>
        </w:r>
      </w:hyperlink>
    </w:p>
    <w:p w14:paraId="4BC1AC3A" w14:textId="71947C31" w:rsidR="004459A5" w:rsidRPr="004459A5" w:rsidRDefault="00856961">
      <w:pPr>
        <w:pStyle w:val="TOC2"/>
        <w:rPr>
          <w:rFonts w:asciiTheme="minorHAnsi" w:eastAsiaTheme="minorEastAsia" w:hAnsiTheme="minorHAnsi" w:cstheme="minorBidi"/>
          <w:noProof/>
          <w:sz w:val="22"/>
          <w:szCs w:val="22"/>
        </w:rPr>
      </w:pPr>
      <w:hyperlink w:anchor="_Toc58951703" w:history="1">
        <w:r w:rsidR="004459A5" w:rsidRPr="004459A5">
          <w:rPr>
            <w:rStyle w:val="Hyperlink"/>
            <w:noProof/>
          </w:rPr>
          <w:t>4.3 Database Diagram</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_Toc58951703 \h </w:instrText>
        </w:r>
        <w:r w:rsidR="004459A5" w:rsidRPr="004459A5">
          <w:rPr>
            <w:noProof/>
            <w:webHidden/>
          </w:rPr>
        </w:r>
        <w:r w:rsidR="004459A5" w:rsidRPr="004459A5">
          <w:rPr>
            <w:noProof/>
            <w:webHidden/>
          </w:rPr>
          <w:fldChar w:fldCharType="separate"/>
        </w:r>
        <w:r w:rsidR="001604AD">
          <w:rPr>
            <w:noProof/>
            <w:webHidden/>
          </w:rPr>
          <w:t>61</w:t>
        </w:r>
        <w:r w:rsidR="004459A5" w:rsidRPr="004459A5">
          <w:rPr>
            <w:noProof/>
            <w:webHidden/>
          </w:rPr>
          <w:fldChar w:fldCharType="end"/>
        </w:r>
      </w:hyperlink>
    </w:p>
    <w:p w14:paraId="5FF9155E" w14:textId="4363BCFF" w:rsidR="004459A5" w:rsidRPr="004459A5" w:rsidRDefault="00856961">
      <w:pPr>
        <w:pStyle w:val="TOC2"/>
        <w:rPr>
          <w:rFonts w:asciiTheme="minorHAnsi" w:eastAsiaTheme="minorEastAsia" w:hAnsiTheme="minorHAnsi" w:cstheme="minorBidi"/>
          <w:noProof/>
          <w:sz w:val="22"/>
          <w:szCs w:val="22"/>
        </w:rPr>
      </w:pPr>
      <w:hyperlink w:anchor="_Toc58951704" w:history="1">
        <w:r w:rsidR="004459A5" w:rsidRPr="004459A5">
          <w:rPr>
            <w:rStyle w:val="Hyperlink"/>
            <w:noProof/>
          </w:rPr>
          <w:t>4.4 Mô tả Website</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_Toc58951704 \h </w:instrText>
        </w:r>
        <w:r w:rsidR="004459A5" w:rsidRPr="004459A5">
          <w:rPr>
            <w:noProof/>
            <w:webHidden/>
          </w:rPr>
        </w:r>
        <w:r w:rsidR="004459A5" w:rsidRPr="004459A5">
          <w:rPr>
            <w:noProof/>
            <w:webHidden/>
          </w:rPr>
          <w:fldChar w:fldCharType="separate"/>
        </w:r>
        <w:r w:rsidR="001604AD">
          <w:rPr>
            <w:noProof/>
            <w:webHidden/>
          </w:rPr>
          <w:t>62</w:t>
        </w:r>
        <w:r w:rsidR="004459A5" w:rsidRPr="004459A5">
          <w:rPr>
            <w:noProof/>
            <w:webHidden/>
          </w:rPr>
          <w:fldChar w:fldCharType="end"/>
        </w:r>
      </w:hyperlink>
    </w:p>
    <w:p w14:paraId="71B5B15B" w14:textId="5EDBF4DD" w:rsidR="004459A5" w:rsidRPr="004459A5" w:rsidRDefault="00856961">
      <w:pPr>
        <w:pStyle w:val="TOC3"/>
        <w:tabs>
          <w:tab w:val="right" w:leader="dot" w:pos="8778"/>
        </w:tabs>
        <w:rPr>
          <w:rFonts w:asciiTheme="minorHAnsi" w:eastAsiaTheme="minorEastAsia" w:hAnsiTheme="minorHAnsi" w:cstheme="minorBidi"/>
          <w:noProof/>
          <w:sz w:val="22"/>
          <w:szCs w:val="22"/>
        </w:rPr>
      </w:pPr>
      <w:hyperlink w:anchor="_Toc58951705" w:history="1">
        <w:r w:rsidR="004459A5" w:rsidRPr="004459A5">
          <w:rPr>
            <w:rStyle w:val="Hyperlink"/>
            <w:noProof/>
          </w:rPr>
          <w:t>4.4.1 Một số chức năng và giao diện chính</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_Toc58951705 \h </w:instrText>
        </w:r>
        <w:r w:rsidR="004459A5" w:rsidRPr="004459A5">
          <w:rPr>
            <w:noProof/>
            <w:webHidden/>
          </w:rPr>
        </w:r>
        <w:r w:rsidR="004459A5" w:rsidRPr="004459A5">
          <w:rPr>
            <w:noProof/>
            <w:webHidden/>
          </w:rPr>
          <w:fldChar w:fldCharType="separate"/>
        </w:r>
        <w:r w:rsidR="001604AD">
          <w:rPr>
            <w:noProof/>
            <w:webHidden/>
          </w:rPr>
          <w:t>62</w:t>
        </w:r>
        <w:r w:rsidR="004459A5" w:rsidRPr="004459A5">
          <w:rPr>
            <w:noProof/>
            <w:webHidden/>
          </w:rPr>
          <w:fldChar w:fldCharType="end"/>
        </w:r>
      </w:hyperlink>
    </w:p>
    <w:p w14:paraId="6261D3B6" w14:textId="396252AA" w:rsidR="004459A5" w:rsidRPr="004459A5" w:rsidRDefault="00856961">
      <w:pPr>
        <w:pStyle w:val="TOC1"/>
        <w:rPr>
          <w:rFonts w:asciiTheme="minorHAnsi" w:eastAsiaTheme="minorEastAsia" w:hAnsiTheme="minorHAnsi" w:cstheme="minorBidi"/>
          <w:sz w:val="22"/>
          <w:szCs w:val="22"/>
        </w:rPr>
      </w:pPr>
      <w:hyperlink w:anchor="_Toc58951706" w:history="1">
        <w:r w:rsidR="004459A5" w:rsidRPr="004459A5">
          <w:rPr>
            <w:rStyle w:val="Hyperlink"/>
          </w:rPr>
          <w:t>CHƯƠNG 5 : KẾT LUẬN</w:t>
        </w:r>
        <w:r w:rsidR="004459A5" w:rsidRPr="004459A5">
          <w:rPr>
            <w:webHidden/>
          </w:rPr>
          <w:tab/>
        </w:r>
        <w:r w:rsidR="004459A5" w:rsidRPr="004459A5">
          <w:rPr>
            <w:webHidden/>
          </w:rPr>
          <w:fldChar w:fldCharType="begin"/>
        </w:r>
        <w:r w:rsidR="004459A5" w:rsidRPr="004459A5">
          <w:rPr>
            <w:webHidden/>
          </w:rPr>
          <w:instrText xml:space="preserve"> PAGEREF _Toc58951706 \h </w:instrText>
        </w:r>
        <w:r w:rsidR="004459A5" w:rsidRPr="004459A5">
          <w:rPr>
            <w:webHidden/>
          </w:rPr>
        </w:r>
        <w:r w:rsidR="004459A5" w:rsidRPr="004459A5">
          <w:rPr>
            <w:webHidden/>
          </w:rPr>
          <w:fldChar w:fldCharType="separate"/>
        </w:r>
        <w:r w:rsidR="001604AD">
          <w:rPr>
            <w:webHidden/>
          </w:rPr>
          <w:t>67</w:t>
        </w:r>
        <w:r w:rsidR="004459A5" w:rsidRPr="004459A5">
          <w:rPr>
            <w:webHidden/>
          </w:rPr>
          <w:fldChar w:fldCharType="end"/>
        </w:r>
      </w:hyperlink>
    </w:p>
    <w:p w14:paraId="5E03DD6F" w14:textId="7C351BB5" w:rsidR="004459A5" w:rsidRPr="004459A5" w:rsidRDefault="00856961">
      <w:pPr>
        <w:pStyle w:val="TOC2"/>
        <w:rPr>
          <w:rFonts w:asciiTheme="minorHAnsi" w:eastAsiaTheme="minorEastAsia" w:hAnsiTheme="minorHAnsi" w:cstheme="minorBidi"/>
          <w:noProof/>
          <w:sz w:val="22"/>
          <w:szCs w:val="22"/>
        </w:rPr>
      </w:pPr>
      <w:hyperlink w:anchor="_Toc58951707" w:history="1">
        <w:r w:rsidR="004459A5" w:rsidRPr="004459A5">
          <w:rPr>
            <w:rStyle w:val="Hyperlink"/>
            <w:noProof/>
          </w:rPr>
          <w:t>5.1 Kết quả đạt được</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_Toc58951707 \h </w:instrText>
        </w:r>
        <w:r w:rsidR="004459A5" w:rsidRPr="004459A5">
          <w:rPr>
            <w:noProof/>
            <w:webHidden/>
          </w:rPr>
        </w:r>
        <w:r w:rsidR="004459A5" w:rsidRPr="004459A5">
          <w:rPr>
            <w:noProof/>
            <w:webHidden/>
          </w:rPr>
          <w:fldChar w:fldCharType="separate"/>
        </w:r>
        <w:r w:rsidR="001604AD">
          <w:rPr>
            <w:noProof/>
            <w:webHidden/>
          </w:rPr>
          <w:t>67</w:t>
        </w:r>
        <w:r w:rsidR="004459A5" w:rsidRPr="004459A5">
          <w:rPr>
            <w:noProof/>
            <w:webHidden/>
          </w:rPr>
          <w:fldChar w:fldCharType="end"/>
        </w:r>
      </w:hyperlink>
    </w:p>
    <w:p w14:paraId="5552CFE1" w14:textId="4A84BB68" w:rsidR="004459A5" w:rsidRPr="004459A5" w:rsidRDefault="00856961">
      <w:pPr>
        <w:pStyle w:val="TOC2"/>
        <w:rPr>
          <w:rFonts w:asciiTheme="minorHAnsi" w:eastAsiaTheme="minorEastAsia" w:hAnsiTheme="minorHAnsi" w:cstheme="minorBidi"/>
          <w:noProof/>
          <w:sz w:val="22"/>
          <w:szCs w:val="22"/>
        </w:rPr>
      </w:pPr>
      <w:hyperlink w:anchor="_Toc58951708" w:history="1">
        <w:r w:rsidR="004459A5" w:rsidRPr="004459A5">
          <w:rPr>
            <w:rStyle w:val="Hyperlink"/>
            <w:noProof/>
          </w:rPr>
          <w:t>5.2 Hạn chế của đồ án</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_Toc58951708 \h </w:instrText>
        </w:r>
        <w:r w:rsidR="004459A5" w:rsidRPr="004459A5">
          <w:rPr>
            <w:noProof/>
            <w:webHidden/>
          </w:rPr>
        </w:r>
        <w:r w:rsidR="004459A5" w:rsidRPr="004459A5">
          <w:rPr>
            <w:noProof/>
            <w:webHidden/>
          </w:rPr>
          <w:fldChar w:fldCharType="separate"/>
        </w:r>
        <w:r w:rsidR="001604AD">
          <w:rPr>
            <w:noProof/>
            <w:webHidden/>
          </w:rPr>
          <w:t>67</w:t>
        </w:r>
        <w:r w:rsidR="004459A5" w:rsidRPr="004459A5">
          <w:rPr>
            <w:noProof/>
            <w:webHidden/>
          </w:rPr>
          <w:fldChar w:fldCharType="end"/>
        </w:r>
      </w:hyperlink>
    </w:p>
    <w:p w14:paraId="64FDBB6F" w14:textId="32BFE55B" w:rsidR="004459A5" w:rsidRPr="004459A5" w:rsidRDefault="00856961">
      <w:pPr>
        <w:pStyle w:val="TOC2"/>
        <w:rPr>
          <w:rFonts w:asciiTheme="minorHAnsi" w:eastAsiaTheme="minorEastAsia" w:hAnsiTheme="minorHAnsi" w:cstheme="minorBidi"/>
          <w:noProof/>
          <w:sz w:val="22"/>
          <w:szCs w:val="22"/>
        </w:rPr>
      </w:pPr>
      <w:hyperlink w:anchor="_Toc58951709" w:history="1">
        <w:r w:rsidR="004459A5" w:rsidRPr="004459A5">
          <w:rPr>
            <w:rStyle w:val="Hyperlink"/>
            <w:noProof/>
          </w:rPr>
          <w:t>5.3 Hướng phát triển</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_Toc58951709 \h </w:instrText>
        </w:r>
        <w:r w:rsidR="004459A5" w:rsidRPr="004459A5">
          <w:rPr>
            <w:noProof/>
            <w:webHidden/>
          </w:rPr>
        </w:r>
        <w:r w:rsidR="004459A5" w:rsidRPr="004459A5">
          <w:rPr>
            <w:noProof/>
            <w:webHidden/>
          </w:rPr>
          <w:fldChar w:fldCharType="separate"/>
        </w:r>
        <w:r w:rsidR="001604AD">
          <w:rPr>
            <w:noProof/>
            <w:webHidden/>
          </w:rPr>
          <w:t>67</w:t>
        </w:r>
        <w:r w:rsidR="004459A5" w:rsidRPr="004459A5">
          <w:rPr>
            <w:noProof/>
            <w:webHidden/>
          </w:rPr>
          <w:fldChar w:fldCharType="end"/>
        </w:r>
      </w:hyperlink>
    </w:p>
    <w:p w14:paraId="750C8336" w14:textId="4199063C" w:rsidR="004459A5" w:rsidRPr="004459A5" w:rsidRDefault="00856961">
      <w:pPr>
        <w:pStyle w:val="TOC1"/>
        <w:rPr>
          <w:rFonts w:asciiTheme="minorHAnsi" w:eastAsiaTheme="minorEastAsia" w:hAnsiTheme="minorHAnsi" w:cstheme="minorBidi"/>
          <w:sz w:val="22"/>
          <w:szCs w:val="22"/>
        </w:rPr>
      </w:pPr>
      <w:hyperlink w:anchor="_Toc58951710" w:history="1">
        <w:r w:rsidR="004459A5" w:rsidRPr="004459A5">
          <w:rPr>
            <w:rStyle w:val="Hyperlink"/>
          </w:rPr>
          <w:t>TÀI LIỆU THAM KHẢO</w:t>
        </w:r>
        <w:r w:rsidR="004459A5" w:rsidRPr="004459A5">
          <w:rPr>
            <w:webHidden/>
          </w:rPr>
          <w:tab/>
        </w:r>
        <w:r w:rsidR="004459A5" w:rsidRPr="004459A5">
          <w:rPr>
            <w:webHidden/>
          </w:rPr>
          <w:fldChar w:fldCharType="begin"/>
        </w:r>
        <w:r w:rsidR="004459A5" w:rsidRPr="004459A5">
          <w:rPr>
            <w:webHidden/>
          </w:rPr>
          <w:instrText xml:space="preserve"> PAGEREF _Toc58951710 \h </w:instrText>
        </w:r>
        <w:r w:rsidR="004459A5" w:rsidRPr="004459A5">
          <w:rPr>
            <w:webHidden/>
          </w:rPr>
        </w:r>
        <w:r w:rsidR="004459A5" w:rsidRPr="004459A5">
          <w:rPr>
            <w:webHidden/>
          </w:rPr>
          <w:fldChar w:fldCharType="separate"/>
        </w:r>
        <w:r w:rsidR="001604AD">
          <w:rPr>
            <w:webHidden/>
          </w:rPr>
          <w:t>68</w:t>
        </w:r>
        <w:r w:rsidR="004459A5" w:rsidRPr="004459A5">
          <w:rPr>
            <w:webHidden/>
          </w:rPr>
          <w:fldChar w:fldCharType="end"/>
        </w:r>
      </w:hyperlink>
    </w:p>
    <w:p w14:paraId="7C12B26A" w14:textId="26669ACF" w:rsidR="004459A5" w:rsidRPr="004459A5" w:rsidRDefault="00856961">
      <w:pPr>
        <w:pStyle w:val="TOC1"/>
        <w:rPr>
          <w:rFonts w:asciiTheme="minorHAnsi" w:eastAsiaTheme="minorEastAsia" w:hAnsiTheme="minorHAnsi" w:cstheme="minorBidi"/>
          <w:sz w:val="22"/>
          <w:szCs w:val="22"/>
        </w:rPr>
      </w:pPr>
      <w:hyperlink w:anchor="_Toc58951711" w:history="1">
        <w:r w:rsidR="004459A5" w:rsidRPr="004459A5">
          <w:rPr>
            <w:rStyle w:val="Hyperlink"/>
          </w:rPr>
          <w:t>PHỤ LỤC</w:t>
        </w:r>
        <w:r w:rsidR="004459A5" w:rsidRPr="004459A5">
          <w:rPr>
            <w:webHidden/>
          </w:rPr>
          <w:tab/>
        </w:r>
        <w:r w:rsidR="004459A5" w:rsidRPr="004459A5">
          <w:rPr>
            <w:webHidden/>
          </w:rPr>
          <w:fldChar w:fldCharType="begin"/>
        </w:r>
        <w:r w:rsidR="004459A5" w:rsidRPr="004459A5">
          <w:rPr>
            <w:webHidden/>
          </w:rPr>
          <w:instrText xml:space="preserve"> PAGEREF _Toc58951711 \h </w:instrText>
        </w:r>
        <w:r w:rsidR="004459A5" w:rsidRPr="004459A5">
          <w:rPr>
            <w:webHidden/>
          </w:rPr>
        </w:r>
        <w:r w:rsidR="004459A5" w:rsidRPr="004459A5">
          <w:rPr>
            <w:webHidden/>
          </w:rPr>
          <w:fldChar w:fldCharType="separate"/>
        </w:r>
        <w:r w:rsidR="001604AD">
          <w:rPr>
            <w:webHidden/>
          </w:rPr>
          <w:t>69</w:t>
        </w:r>
        <w:r w:rsidR="004459A5" w:rsidRPr="004459A5">
          <w:rPr>
            <w:webHidden/>
          </w:rPr>
          <w:fldChar w:fldCharType="end"/>
        </w:r>
      </w:hyperlink>
    </w:p>
    <w:p w14:paraId="239214DE" w14:textId="745379D3" w:rsidR="004A3046" w:rsidRPr="002F2CFD" w:rsidRDefault="00791320" w:rsidP="00AF02ED">
      <w:pPr>
        <w:spacing w:line="360" w:lineRule="auto"/>
        <w:ind w:left="567" w:firstLine="0"/>
        <w:jc w:val="left"/>
        <w:rPr>
          <w:noProof/>
          <w:szCs w:val="26"/>
        </w:rPr>
        <w:sectPr w:rsidR="004A3046" w:rsidRPr="002F2CFD" w:rsidSect="00697D36">
          <w:headerReference w:type="default" r:id="rId10"/>
          <w:footerReference w:type="even" r:id="rId11"/>
          <w:footerReference w:type="default" r:id="rId12"/>
          <w:pgSz w:w="11907" w:h="16840" w:code="9"/>
          <w:pgMar w:top="1701" w:right="1134" w:bottom="1701" w:left="1985" w:header="709" w:footer="709" w:gutter="0"/>
          <w:pgBorders w:display="firstPage" w:offsetFrom="page">
            <w:top w:val="single" w:sz="8" w:space="24" w:color="auto"/>
            <w:left w:val="single" w:sz="8" w:space="24" w:color="auto"/>
            <w:bottom w:val="single" w:sz="8" w:space="24" w:color="auto"/>
            <w:right w:val="single" w:sz="8" w:space="24" w:color="auto"/>
          </w:pgBorders>
          <w:pgNumType w:start="0"/>
          <w:cols w:space="708"/>
          <w:titlePg/>
          <w:docGrid w:linePitch="360"/>
        </w:sectPr>
      </w:pPr>
      <w:r w:rsidRPr="002F2CFD">
        <w:rPr>
          <w:noProof/>
          <w:szCs w:val="26"/>
        </w:rPr>
        <w:fldChar w:fldCharType="end"/>
      </w:r>
    </w:p>
    <w:p w14:paraId="27BC92C6" w14:textId="29B8E526" w:rsidR="00293C37" w:rsidRPr="00293C37" w:rsidRDefault="00293C37" w:rsidP="00293C37">
      <w:pPr>
        <w:pStyle w:val="TableofFigures"/>
        <w:tabs>
          <w:tab w:val="right" w:leader="dot" w:pos="8778"/>
        </w:tabs>
        <w:jc w:val="center"/>
        <w:outlineLvl w:val="0"/>
        <w:rPr>
          <w:b/>
          <w:bCs/>
          <w:szCs w:val="26"/>
        </w:rPr>
      </w:pPr>
      <w:bookmarkStart w:id="4" w:name="_Toc58951674"/>
      <w:r w:rsidRPr="00293C37">
        <w:rPr>
          <w:b/>
          <w:bCs/>
          <w:szCs w:val="26"/>
        </w:rPr>
        <w:lastRenderedPageBreak/>
        <w:t>DANH MỤC CÁC HÌNH VẼ</w:t>
      </w:r>
      <w:bookmarkEnd w:id="4"/>
    </w:p>
    <w:p w14:paraId="4430EA6A" w14:textId="4659C0D6" w:rsidR="000279CC" w:rsidRDefault="00293C37">
      <w:pPr>
        <w:pStyle w:val="TableofFigures"/>
        <w:tabs>
          <w:tab w:val="right" w:leader="dot" w:pos="8778"/>
        </w:tabs>
        <w:rPr>
          <w:rFonts w:asciiTheme="minorHAnsi" w:eastAsiaTheme="minorEastAsia" w:hAnsiTheme="minorHAnsi" w:cstheme="minorBidi"/>
          <w:noProof/>
          <w:sz w:val="22"/>
          <w:szCs w:val="22"/>
        </w:rPr>
      </w:pPr>
      <w:r>
        <w:rPr>
          <w:szCs w:val="26"/>
        </w:rPr>
        <w:fldChar w:fldCharType="begin"/>
      </w:r>
      <w:r>
        <w:rPr>
          <w:szCs w:val="26"/>
        </w:rPr>
        <w:instrText xml:space="preserve"> TOC \h \z \c "Hình" </w:instrText>
      </w:r>
      <w:r>
        <w:rPr>
          <w:szCs w:val="26"/>
        </w:rPr>
        <w:fldChar w:fldCharType="separate"/>
      </w:r>
      <w:hyperlink w:anchor="_Toc58950790" w:history="1">
        <w:r w:rsidR="000279CC" w:rsidRPr="00705CEB">
          <w:rPr>
            <w:rStyle w:val="Hyperlink"/>
            <w:noProof/>
          </w:rPr>
          <w:t>Hình 3</w:t>
        </w:r>
        <w:r w:rsidR="000279CC" w:rsidRPr="00705CEB">
          <w:rPr>
            <w:rStyle w:val="Hyperlink"/>
            <w:noProof/>
          </w:rPr>
          <w:noBreakHyphen/>
          <w:t>1 Mô hình Use Case Tổng Quát</w:t>
        </w:r>
        <w:r w:rsidR="000279CC">
          <w:rPr>
            <w:noProof/>
            <w:webHidden/>
          </w:rPr>
          <w:tab/>
        </w:r>
        <w:r w:rsidR="000279CC">
          <w:rPr>
            <w:noProof/>
            <w:webHidden/>
          </w:rPr>
          <w:fldChar w:fldCharType="begin"/>
        </w:r>
        <w:r w:rsidR="000279CC">
          <w:rPr>
            <w:noProof/>
            <w:webHidden/>
          </w:rPr>
          <w:instrText xml:space="preserve"> PAGEREF _Toc58950790 \h </w:instrText>
        </w:r>
        <w:r w:rsidR="000279CC">
          <w:rPr>
            <w:noProof/>
            <w:webHidden/>
          </w:rPr>
        </w:r>
        <w:r w:rsidR="000279CC">
          <w:rPr>
            <w:noProof/>
            <w:webHidden/>
          </w:rPr>
          <w:fldChar w:fldCharType="separate"/>
        </w:r>
        <w:r w:rsidR="001604AD">
          <w:rPr>
            <w:noProof/>
            <w:webHidden/>
          </w:rPr>
          <w:t>23</w:t>
        </w:r>
        <w:r w:rsidR="000279CC">
          <w:rPr>
            <w:noProof/>
            <w:webHidden/>
          </w:rPr>
          <w:fldChar w:fldCharType="end"/>
        </w:r>
      </w:hyperlink>
    </w:p>
    <w:p w14:paraId="239DC0BF" w14:textId="62A87AA8" w:rsidR="000279CC" w:rsidRDefault="00856961">
      <w:pPr>
        <w:pStyle w:val="TableofFigures"/>
        <w:tabs>
          <w:tab w:val="right" w:leader="dot" w:pos="8778"/>
        </w:tabs>
        <w:rPr>
          <w:rFonts w:asciiTheme="minorHAnsi" w:eastAsiaTheme="minorEastAsia" w:hAnsiTheme="minorHAnsi" w:cstheme="minorBidi"/>
          <w:noProof/>
          <w:sz w:val="22"/>
          <w:szCs w:val="22"/>
        </w:rPr>
      </w:pPr>
      <w:hyperlink w:anchor="_Toc58950791" w:history="1">
        <w:r w:rsidR="000279CC" w:rsidRPr="00705CEB">
          <w:rPr>
            <w:rStyle w:val="Hyperlink"/>
            <w:noProof/>
          </w:rPr>
          <w:t>Hình 3</w:t>
        </w:r>
        <w:r w:rsidR="000279CC" w:rsidRPr="00705CEB">
          <w:rPr>
            <w:rStyle w:val="Hyperlink"/>
            <w:noProof/>
          </w:rPr>
          <w:noBreakHyphen/>
          <w:t>2 Activity Diagram UC001 – Tìm kiếm lịch trình</w:t>
        </w:r>
        <w:r w:rsidR="000279CC">
          <w:rPr>
            <w:noProof/>
            <w:webHidden/>
          </w:rPr>
          <w:tab/>
        </w:r>
        <w:r w:rsidR="000279CC">
          <w:rPr>
            <w:noProof/>
            <w:webHidden/>
          </w:rPr>
          <w:fldChar w:fldCharType="begin"/>
        </w:r>
        <w:r w:rsidR="000279CC">
          <w:rPr>
            <w:noProof/>
            <w:webHidden/>
          </w:rPr>
          <w:instrText xml:space="preserve"> PAGEREF _Toc58950791 \h </w:instrText>
        </w:r>
        <w:r w:rsidR="000279CC">
          <w:rPr>
            <w:noProof/>
            <w:webHidden/>
          </w:rPr>
        </w:r>
        <w:r w:rsidR="000279CC">
          <w:rPr>
            <w:noProof/>
            <w:webHidden/>
          </w:rPr>
          <w:fldChar w:fldCharType="separate"/>
        </w:r>
        <w:r w:rsidR="001604AD">
          <w:rPr>
            <w:noProof/>
            <w:webHidden/>
          </w:rPr>
          <w:t>28</w:t>
        </w:r>
        <w:r w:rsidR="000279CC">
          <w:rPr>
            <w:noProof/>
            <w:webHidden/>
          </w:rPr>
          <w:fldChar w:fldCharType="end"/>
        </w:r>
      </w:hyperlink>
    </w:p>
    <w:p w14:paraId="75F829DD" w14:textId="7C10EB1C" w:rsidR="000279CC" w:rsidRDefault="00856961">
      <w:pPr>
        <w:pStyle w:val="TableofFigures"/>
        <w:tabs>
          <w:tab w:val="right" w:leader="dot" w:pos="8778"/>
        </w:tabs>
        <w:rPr>
          <w:rFonts w:asciiTheme="minorHAnsi" w:eastAsiaTheme="minorEastAsia" w:hAnsiTheme="minorHAnsi" w:cstheme="minorBidi"/>
          <w:noProof/>
          <w:sz w:val="22"/>
          <w:szCs w:val="22"/>
        </w:rPr>
      </w:pPr>
      <w:hyperlink w:anchor="_Toc58950792" w:history="1">
        <w:r w:rsidR="000279CC" w:rsidRPr="00705CEB">
          <w:rPr>
            <w:rStyle w:val="Hyperlink"/>
            <w:noProof/>
          </w:rPr>
          <w:t>Hình 3</w:t>
        </w:r>
        <w:r w:rsidR="000279CC" w:rsidRPr="00705CEB">
          <w:rPr>
            <w:rStyle w:val="Hyperlink"/>
            <w:noProof/>
          </w:rPr>
          <w:noBreakHyphen/>
          <w:t>3 Sequence Diagram UC001 – Tìm kiếm lịch trình</w:t>
        </w:r>
        <w:r w:rsidR="000279CC">
          <w:rPr>
            <w:noProof/>
            <w:webHidden/>
          </w:rPr>
          <w:tab/>
        </w:r>
        <w:r w:rsidR="000279CC">
          <w:rPr>
            <w:noProof/>
            <w:webHidden/>
          </w:rPr>
          <w:fldChar w:fldCharType="begin"/>
        </w:r>
        <w:r w:rsidR="000279CC">
          <w:rPr>
            <w:noProof/>
            <w:webHidden/>
          </w:rPr>
          <w:instrText xml:space="preserve"> PAGEREF _Toc58950792 \h </w:instrText>
        </w:r>
        <w:r w:rsidR="000279CC">
          <w:rPr>
            <w:noProof/>
            <w:webHidden/>
          </w:rPr>
        </w:r>
        <w:r w:rsidR="000279CC">
          <w:rPr>
            <w:noProof/>
            <w:webHidden/>
          </w:rPr>
          <w:fldChar w:fldCharType="separate"/>
        </w:r>
        <w:r w:rsidR="001604AD">
          <w:rPr>
            <w:noProof/>
            <w:webHidden/>
          </w:rPr>
          <w:t>29</w:t>
        </w:r>
        <w:r w:rsidR="000279CC">
          <w:rPr>
            <w:noProof/>
            <w:webHidden/>
          </w:rPr>
          <w:fldChar w:fldCharType="end"/>
        </w:r>
      </w:hyperlink>
    </w:p>
    <w:p w14:paraId="4C6AF241" w14:textId="39C75F09" w:rsidR="000279CC" w:rsidRDefault="00856961">
      <w:pPr>
        <w:pStyle w:val="TableofFigures"/>
        <w:tabs>
          <w:tab w:val="right" w:leader="dot" w:pos="8778"/>
        </w:tabs>
        <w:rPr>
          <w:rFonts w:asciiTheme="minorHAnsi" w:eastAsiaTheme="minorEastAsia" w:hAnsiTheme="minorHAnsi" w:cstheme="minorBidi"/>
          <w:noProof/>
          <w:sz w:val="22"/>
          <w:szCs w:val="22"/>
        </w:rPr>
      </w:pPr>
      <w:hyperlink w:anchor="_Toc58950793" w:history="1">
        <w:r w:rsidR="000279CC" w:rsidRPr="00705CEB">
          <w:rPr>
            <w:rStyle w:val="Hyperlink"/>
            <w:noProof/>
          </w:rPr>
          <w:t>Hình 3</w:t>
        </w:r>
        <w:r w:rsidR="000279CC" w:rsidRPr="00705CEB">
          <w:rPr>
            <w:rStyle w:val="Hyperlink"/>
            <w:noProof/>
          </w:rPr>
          <w:noBreakHyphen/>
          <w:t>4 Activity Diagram UC002 – Đặt vé</w:t>
        </w:r>
        <w:r w:rsidR="000279CC">
          <w:rPr>
            <w:noProof/>
            <w:webHidden/>
          </w:rPr>
          <w:tab/>
        </w:r>
        <w:r w:rsidR="000279CC">
          <w:rPr>
            <w:noProof/>
            <w:webHidden/>
          </w:rPr>
          <w:fldChar w:fldCharType="begin"/>
        </w:r>
        <w:r w:rsidR="000279CC">
          <w:rPr>
            <w:noProof/>
            <w:webHidden/>
          </w:rPr>
          <w:instrText xml:space="preserve"> PAGEREF _Toc58950793 \h </w:instrText>
        </w:r>
        <w:r w:rsidR="000279CC">
          <w:rPr>
            <w:noProof/>
            <w:webHidden/>
          </w:rPr>
        </w:r>
        <w:r w:rsidR="000279CC">
          <w:rPr>
            <w:noProof/>
            <w:webHidden/>
          </w:rPr>
          <w:fldChar w:fldCharType="separate"/>
        </w:r>
        <w:r w:rsidR="001604AD">
          <w:rPr>
            <w:noProof/>
            <w:webHidden/>
          </w:rPr>
          <w:t>33</w:t>
        </w:r>
        <w:r w:rsidR="000279CC">
          <w:rPr>
            <w:noProof/>
            <w:webHidden/>
          </w:rPr>
          <w:fldChar w:fldCharType="end"/>
        </w:r>
      </w:hyperlink>
    </w:p>
    <w:p w14:paraId="3DDC81E7" w14:textId="7A97C06B" w:rsidR="000279CC" w:rsidRDefault="00856961">
      <w:pPr>
        <w:pStyle w:val="TableofFigures"/>
        <w:tabs>
          <w:tab w:val="right" w:leader="dot" w:pos="8778"/>
        </w:tabs>
        <w:rPr>
          <w:rFonts w:asciiTheme="minorHAnsi" w:eastAsiaTheme="minorEastAsia" w:hAnsiTheme="minorHAnsi" w:cstheme="minorBidi"/>
          <w:noProof/>
          <w:sz w:val="22"/>
          <w:szCs w:val="22"/>
        </w:rPr>
      </w:pPr>
      <w:hyperlink w:anchor="_Toc58950794" w:history="1">
        <w:r w:rsidR="000279CC" w:rsidRPr="00705CEB">
          <w:rPr>
            <w:rStyle w:val="Hyperlink"/>
            <w:noProof/>
          </w:rPr>
          <w:t>Hình 3</w:t>
        </w:r>
        <w:r w:rsidR="000279CC" w:rsidRPr="00705CEB">
          <w:rPr>
            <w:rStyle w:val="Hyperlink"/>
            <w:noProof/>
          </w:rPr>
          <w:noBreakHyphen/>
          <w:t>5 Sequence Diagram UC002 – Đặt vé</w:t>
        </w:r>
        <w:r w:rsidR="000279CC">
          <w:rPr>
            <w:noProof/>
            <w:webHidden/>
          </w:rPr>
          <w:tab/>
        </w:r>
        <w:r w:rsidR="000279CC">
          <w:rPr>
            <w:noProof/>
            <w:webHidden/>
          </w:rPr>
          <w:fldChar w:fldCharType="begin"/>
        </w:r>
        <w:r w:rsidR="000279CC">
          <w:rPr>
            <w:noProof/>
            <w:webHidden/>
          </w:rPr>
          <w:instrText xml:space="preserve"> PAGEREF _Toc58950794 \h </w:instrText>
        </w:r>
        <w:r w:rsidR="000279CC">
          <w:rPr>
            <w:noProof/>
            <w:webHidden/>
          </w:rPr>
        </w:r>
        <w:r w:rsidR="000279CC">
          <w:rPr>
            <w:noProof/>
            <w:webHidden/>
          </w:rPr>
          <w:fldChar w:fldCharType="separate"/>
        </w:r>
        <w:r w:rsidR="001604AD">
          <w:rPr>
            <w:noProof/>
            <w:webHidden/>
          </w:rPr>
          <w:t>34</w:t>
        </w:r>
        <w:r w:rsidR="000279CC">
          <w:rPr>
            <w:noProof/>
            <w:webHidden/>
          </w:rPr>
          <w:fldChar w:fldCharType="end"/>
        </w:r>
      </w:hyperlink>
    </w:p>
    <w:p w14:paraId="4F705009" w14:textId="4CBB1C61" w:rsidR="000279CC" w:rsidRDefault="00856961">
      <w:pPr>
        <w:pStyle w:val="TableofFigures"/>
        <w:tabs>
          <w:tab w:val="right" w:leader="dot" w:pos="8778"/>
        </w:tabs>
        <w:rPr>
          <w:rFonts w:asciiTheme="minorHAnsi" w:eastAsiaTheme="minorEastAsia" w:hAnsiTheme="minorHAnsi" w:cstheme="minorBidi"/>
          <w:noProof/>
          <w:sz w:val="22"/>
          <w:szCs w:val="22"/>
        </w:rPr>
      </w:pPr>
      <w:hyperlink w:anchor="_Toc58950795" w:history="1">
        <w:r w:rsidR="000279CC" w:rsidRPr="00705CEB">
          <w:rPr>
            <w:rStyle w:val="Hyperlink"/>
            <w:noProof/>
          </w:rPr>
          <w:t>Hình 3</w:t>
        </w:r>
        <w:r w:rsidR="000279CC" w:rsidRPr="00705CEB">
          <w:rPr>
            <w:rStyle w:val="Hyperlink"/>
            <w:noProof/>
          </w:rPr>
          <w:noBreakHyphen/>
          <w:t>6 Activity Diagram UC003 – Tra thông tin vé đã đặt</w:t>
        </w:r>
        <w:r w:rsidR="000279CC">
          <w:rPr>
            <w:noProof/>
            <w:webHidden/>
          </w:rPr>
          <w:tab/>
        </w:r>
        <w:r w:rsidR="000279CC">
          <w:rPr>
            <w:noProof/>
            <w:webHidden/>
          </w:rPr>
          <w:fldChar w:fldCharType="begin"/>
        </w:r>
        <w:r w:rsidR="000279CC">
          <w:rPr>
            <w:noProof/>
            <w:webHidden/>
          </w:rPr>
          <w:instrText xml:space="preserve"> PAGEREF _Toc58950795 \h </w:instrText>
        </w:r>
        <w:r w:rsidR="000279CC">
          <w:rPr>
            <w:noProof/>
            <w:webHidden/>
          </w:rPr>
        </w:r>
        <w:r w:rsidR="000279CC">
          <w:rPr>
            <w:noProof/>
            <w:webHidden/>
          </w:rPr>
          <w:fldChar w:fldCharType="separate"/>
        </w:r>
        <w:r w:rsidR="001604AD">
          <w:rPr>
            <w:noProof/>
            <w:webHidden/>
          </w:rPr>
          <w:t>35</w:t>
        </w:r>
        <w:r w:rsidR="000279CC">
          <w:rPr>
            <w:noProof/>
            <w:webHidden/>
          </w:rPr>
          <w:fldChar w:fldCharType="end"/>
        </w:r>
      </w:hyperlink>
    </w:p>
    <w:p w14:paraId="22BB504C" w14:textId="491EFCE6" w:rsidR="000279CC" w:rsidRDefault="00856961">
      <w:pPr>
        <w:pStyle w:val="TableofFigures"/>
        <w:tabs>
          <w:tab w:val="right" w:leader="dot" w:pos="8778"/>
        </w:tabs>
        <w:rPr>
          <w:rFonts w:asciiTheme="minorHAnsi" w:eastAsiaTheme="minorEastAsia" w:hAnsiTheme="minorHAnsi" w:cstheme="minorBidi"/>
          <w:noProof/>
          <w:sz w:val="22"/>
          <w:szCs w:val="22"/>
        </w:rPr>
      </w:pPr>
      <w:hyperlink w:anchor="_Toc58950796" w:history="1">
        <w:r w:rsidR="000279CC" w:rsidRPr="00705CEB">
          <w:rPr>
            <w:rStyle w:val="Hyperlink"/>
            <w:noProof/>
          </w:rPr>
          <w:t>Hình 3</w:t>
        </w:r>
        <w:r w:rsidR="000279CC" w:rsidRPr="00705CEB">
          <w:rPr>
            <w:rStyle w:val="Hyperlink"/>
            <w:noProof/>
          </w:rPr>
          <w:noBreakHyphen/>
          <w:t>7 Sequence Diagram UC003 – Tra thông tin vé đã đặt</w:t>
        </w:r>
        <w:r w:rsidR="000279CC">
          <w:rPr>
            <w:noProof/>
            <w:webHidden/>
          </w:rPr>
          <w:tab/>
        </w:r>
        <w:r w:rsidR="000279CC">
          <w:rPr>
            <w:noProof/>
            <w:webHidden/>
          </w:rPr>
          <w:fldChar w:fldCharType="begin"/>
        </w:r>
        <w:r w:rsidR="000279CC">
          <w:rPr>
            <w:noProof/>
            <w:webHidden/>
          </w:rPr>
          <w:instrText xml:space="preserve"> PAGEREF _Toc58950796 \h </w:instrText>
        </w:r>
        <w:r w:rsidR="000279CC">
          <w:rPr>
            <w:noProof/>
            <w:webHidden/>
          </w:rPr>
        </w:r>
        <w:r w:rsidR="000279CC">
          <w:rPr>
            <w:noProof/>
            <w:webHidden/>
          </w:rPr>
          <w:fldChar w:fldCharType="separate"/>
        </w:r>
        <w:r w:rsidR="001604AD">
          <w:rPr>
            <w:noProof/>
            <w:webHidden/>
          </w:rPr>
          <w:t>36</w:t>
        </w:r>
        <w:r w:rsidR="000279CC">
          <w:rPr>
            <w:noProof/>
            <w:webHidden/>
          </w:rPr>
          <w:fldChar w:fldCharType="end"/>
        </w:r>
      </w:hyperlink>
    </w:p>
    <w:p w14:paraId="07044416" w14:textId="4D172FDB" w:rsidR="000279CC" w:rsidRDefault="00856961">
      <w:pPr>
        <w:pStyle w:val="TableofFigures"/>
        <w:tabs>
          <w:tab w:val="right" w:leader="dot" w:pos="8778"/>
        </w:tabs>
        <w:rPr>
          <w:rFonts w:asciiTheme="minorHAnsi" w:eastAsiaTheme="minorEastAsia" w:hAnsiTheme="minorHAnsi" w:cstheme="minorBidi"/>
          <w:noProof/>
          <w:sz w:val="22"/>
          <w:szCs w:val="22"/>
        </w:rPr>
      </w:pPr>
      <w:hyperlink w:anchor="_Toc58950797" w:history="1">
        <w:r w:rsidR="000279CC" w:rsidRPr="00705CEB">
          <w:rPr>
            <w:rStyle w:val="Hyperlink"/>
            <w:noProof/>
          </w:rPr>
          <w:t>Hình 3</w:t>
        </w:r>
        <w:r w:rsidR="000279CC" w:rsidRPr="00705CEB">
          <w:rPr>
            <w:rStyle w:val="Hyperlink"/>
            <w:noProof/>
          </w:rPr>
          <w:noBreakHyphen/>
          <w:t>8 Activity Diagram UC004 – Tra tuyến theo lịch trình đã có</w:t>
        </w:r>
        <w:r w:rsidR="000279CC">
          <w:rPr>
            <w:noProof/>
            <w:webHidden/>
          </w:rPr>
          <w:tab/>
        </w:r>
        <w:r w:rsidR="000279CC">
          <w:rPr>
            <w:noProof/>
            <w:webHidden/>
          </w:rPr>
          <w:fldChar w:fldCharType="begin"/>
        </w:r>
        <w:r w:rsidR="000279CC">
          <w:rPr>
            <w:noProof/>
            <w:webHidden/>
          </w:rPr>
          <w:instrText xml:space="preserve"> PAGEREF _Toc58950797 \h </w:instrText>
        </w:r>
        <w:r w:rsidR="000279CC">
          <w:rPr>
            <w:noProof/>
            <w:webHidden/>
          </w:rPr>
        </w:r>
        <w:r w:rsidR="000279CC">
          <w:rPr>
            <w:noProof/>
            <w:webHidden/>
          </w:rPr>
          <w:fldChar w:fldCharType="separate"/>
        </w:r>
        <w:r w:rsidR="001604AD">
          <w:rPr>
            <w:noProof/>
            <w:webHidden/>
          </w:rPr>
          <w:t>38</w:t>
        </w:r>
        <w:r w:rsidR="000279CC">
          <w:rPr>
            <w:noProof/>
            <w:webHidden/>
          </w:rPr>
          <w:fldChar w:fldCharType="end"/>
        </w:r>
      </w:hyperlink>
    </w:p>
    <w:p w14:paraId="49B4B69D" w14:textId="79FEA993" w:rsidR="000279CC" w:rsidRDefault="00856961">
      <w:pPr>
        <w:pStyle w:val="TableofFigures"/>
        <w:tabs>
          <w:tab w:val="right" w:leader="dot" w:pos="8778"/>
        </w:tabs>
        <w:rPr>
          <w:rFonts w:asciiTheme="minorHAnsi" w:eastAsiaTheme="minorEastAsia" w:hAnsiTheme="minorHAnsi" w:cstheme="minorBidi"/>
          <w:noProof/>
          <w:sz w:val="22"/>
          <w:szCs w:val="22"/>
        </w:rPr>
      </w:pPr>
      <w:hyperlink w:anchor="_Toc58950798" w:history="1">
        <w:r w:rsidR="000279CC" w:rsidRPr="00705CEB">
          <w:rPr>
            <w:rStyle w:val="Hyperlink"/>
            <w:noProof/>
          </w:rPr>
          <w:t>Hình 3</w:t>
        </w:r>
        <w:r w:rsidR="000279CC" w:rsidRPr="00705CEB">
          <w:rPr>
            <w:rStyle w:val="Hyperlink"/>
            <w:noProof/>
          </w:rPr>
          <w:noBreakHyphen/>
          <w:t>9 Sequence Diagram UC004 – Tra tuyến theo lịch trình đã có</w:t>
        </w:r>
        <w:r w:rsidR="000279CC">
          <w:rPr>
            <w:noProof/>
            <w:webHidden/>
          </w:rPr>
          <w:tab/>
        </w:r>
        <w:r w:rsidR="000279CC">
          <w:rPr>
            <w:noProof/>
            <w:webHidden/>
          </w:rPr>
          <w:fldChar w:fldCharType="begin"/>
        </w:r>
        <w:r w:rsidR="000279CC">
          <w:rPr>
            <w:noProof/>
            <w:webHidden/>
          </w:rPr>
          <w:instrText xml:space="preserve"> PAGEREF _Toc58950798 \h </w:instrText>
        </w:r>
        <w:r w:rsidR="000279CC">
          <w:rPr>
            <w:noProof/>
            <w:webHidden/>
          </w:rPr>
        </w:r>
        <w:r w:rsidR="000279CC">
          <w:rPr>
            <w:noProof/>
            <w:webHidden/>
          </w:rPr>
          <w:fldChar w:fldCharType="separate"/>
        </w:r>
        <w:r w:rsidR="001604AD">
          <w:rPr>
            <w:noProof/>
            <w:webHidden/>
          </w:rPr>
          <w:t>39</w:t>
        </w:r>
        <w:r w:rsidR="000279CC">
          <w:rPr>
            <w:noProof/>
            <w:webHidden/>
          </w:rPr>
          <w:fldChar w:fldCharType="end"/>
        </w:r>
      </w:hyperlink>
    </w:p>
    <w:p w14:paraId="34CE8ED6" w14:textId="0B3DB7E4" w:rsidR="000279CC" w:rsidRDefault="00856961">
      <w:pPr>
        <w:pStyle w:val="TableofFigures"/>
        <w:tabs>
          <w:tab w:val="right" w:leader="dot" w:pos="8778"/>
        </w:tabs>
        <w:rPr>
          <w:rFonts w:asciiTheme="minorHAnsi" w:eastAsiaTheme="minorEastAsia" w:hAnsiTheme="minorHAnsi" w:cstheme="minorBidi"/>
          <w:noProof/>
          <w:sz w:val="22"/>
          <w:szCs w:val="22"/>
        </w:rPr>
      </w:pPr>
      <w:hyperlink w:anchor="_Toc58950799" w:history="1">
        <w:r w:rsidR="000279CC" w:rsidRPr="00705CEB">
          <w:rPr>
            <w:rStyle w:val="Hyperlink"/>
            <w:noProof/>
          </w:rPr>
          <w:t>Hình 3</w:t>
        </w:r>
        <w:r w:rsidR="000279CC" w:rsidRPr="00705CEB">
          <w:rPr>
            <w:rStyle w:val="Hyperlink"/>
            <w:noProof/>
          </w:rPr>
          <w:noBreakHyphen/>
          <w:t>10 Activity Diagram UC005 – In vé</w:t>
        </w:r>
        <w:r w:rsidR="000279CC">
          <w:rPr>
            <w:noProof/>
            <w:webHidden/>
          </w:rPr>
          <w:tab/>
        </w:r>
        <w:r w:rsidR="000279CC">
          <w:rPr>
            <w:noProof/>
            <w:webHidden/>
          </w:rPr>
          <w:fldChar w:fldCharType="begin"/>
        </w:r>
        <w:r w:rsidR="000279CC">
          <w:rPr>
            <w:noProof/>
            <w:webHidden/>
          </w:rPr>
          <w:instrText xml:space="preserve"> PAGEREF _Toc58950799 \h </w:instrText>
        </w:r>
        <w:r w:rsidR="000279CC">
          <w:rPr>
            <w:noProof/>
            <w:webHidden/>
          </w:rPr>
        </w:r>
        <w:r w:rsidR="000279CC">
          <w:rPr>
            <w:noProof/>
            <w:webHidden/>
          </w:rPr>
          <w:fldChar w:fldCharType="separate"/>
        </w:r>
        <w:r w:rsidR="001604AD">
          <w:rPr>
            <w:noProof/>
            <w:webHidden/>
          </w:rPr>
          <w:t>41</w:t>
        </w:r>
        <w:r w:rsidR="000279CC">
          <w:rPr>
            <w:noProof/>
            <w:webHidden/>
          </w:rPr>
          <w:fldChar w:fldCharType="end"/>
        </w:r>
      </w:hyperlink>
    </w:p>
    <w:p w14:paraId="734A6D7F" w14:textId="5DCAE9B0" w:rsidR="000279CC" w:rsidRDefault="00856961">
      <w:pPr>
        <w:pStyle w:val="TableofFigures"/>
        <w:tabs>
          <w:tab w:val="right" w:leader="dot" w:pos="8778"/>
        </w:tabs>
        <w:rPr>
          <w:rFonts w:asciiTheme="minorHAnsi" w:eastAsiaTheme="minorEastAsia" w:hAnsiTheme="minorHAnsi" w:cstheme="minorBidi"/>
          <w:noProof/>
          <w:sz w:val="22"/>
          <w:szCs w:val="22"/>
        </w:rPr>
      </w:pPr>
      <w:hyperlink w:anchor="_Toc58950800" w:history="1">
        <w:r w:rsidR="000279CC" w:rsidRPr="00705CEB">
          <w:rPr>
            <w:rStyle w:val="Hyperlink"/>
            <w:noProof/>
          </w:rPr>
          <w:t>Hình 3</w:t>
        </w:r>
        <w:r w:rsidR="000279CC" w:rsidRPr="00705CEB">
          <w:rPr>
            <w:rStyle w:val="Hyperlink"/>
            <w:noProof/>
          </w:rPr>
          <w:noBreakHyphen/>
          <w:t>11 Sequence Diagram UC005 – In vé</w:t>
        </w:r>
        <w:r w:rsidR="000279CC">
          <w:rPr>
            <w:noProof/>
            <w:webHidden/>
          </w:rPr>
          <w:tab/>
        </w:r>
        <w:r w:rsidR="000279CC">
          <w:rPr>
            <w:noProof/>
            <w:webHidden/>
          </w:rPr>
          <w:fldChar w:fldCharType="begin"/>
        </w:r>
        <w:r w:rsidR="000279CC">
          <w:rPr>
            <w:noProof/>
            <w:webHidden/>
          </w:rPr>
          <w:instrText xml:space="preserve"> PAGEREF _Toc58950800 \h </w:instrText>
        </w:r>
        <w:r w:rsidR="000279CC">
          <w:rPr>
            <w:noProof/>
            <w:webHidden/>
          </w:rPr>
        </w:r>
        <w:r w:rsidR="000279CC">
          <w:rPr>
            <w:noProof/>
            <w:webHidden/>
          </w:rPr>
          <w:fldChar w:fldCharType="separate"/>
        </w:r>
        <w:r w:rsidR="001604AD">
          <w:rPr>
            <w:noProof/>
            <w:webHidden/>
          </w:rPr>
          <w:t>42</w:t>
        </w:r>
        <w:r w:rsidR="000279CC">
          <w:rPr>
            <w:noProof/>
            <w:webHidden/>
          </w:rPr>
          <w:fldChar w:fldCharType="end"/>
        </w:r>
      </w:hyperlink>
    </w:p>
    <w:p w14:paraId="0957A577" w14:textId="13C62F03" w:rsidR="000279CC" w:rsidRDefault="00856961">
      <w:pPr>
        <w:pStyle w:val="TableofFigures"/>
        <w:tabs>
          <w:tab w:val="right" w:leader="dot" w:pos="8778"/>
        </w:tabs>
        <w:rPr>
          <w:rFonts w:asciiTheme="minorHAnsi" w:eastAsiaTheme="minorEastAsia" w:hAnsiTheme="minorHAnsi" w:cstheme="minorBidi"/>
          <w:noProof/>
          <w:sz w:val="22"/>
          <w:szCs w:val="22"/>
        </w:rPr>
      </w:pPr>
      <w:hyperlink w:anchor="_Toc58950801" w:history="1">
        <w:r w:rsidR="000279CC" w:rsidRPr="00705CEB">
          <w:rPr>
            <w:rStyle w:val="Hyperlink"/>
            <w:noProof/>
          </w:rPr>
          <w:t>Hình 3</w:t>
        </w:r>
        <w:r w:rsidR="000279CC" w:rsidRPr="00705CEB">
          <w:rPr>
            <w:rStyle w:val="Hyperlink"/>
            <w:noProof/>
          </w:rPr>
          <w:noBreakHyphen/>
          <w:t>12 Activity Diagram UC006 – Huỷ vé</w:t>
        </w:r>
        <w:r w:rsidR="000279CC">
          <w:rPr>
            <w:noProof/>
            <w:webHidden/>
          </w:rPr>
          <w:tab/>
        </w:r>
        <w:r w:rsidR="000279CC">
          <w:rPr>
            <w:noProof/>
            <w:webHidden/>
          </w:rPr>
          <w:fldChar w:fldCharType="begin"/>
        </w:r>
        <w:r w:rsidR="000279CC">
          <w:rPr>
            <w:noProof/>
            <w:webHidden/>
          </w:rPr>
          <w:instrText xml:space="preserve"> PAGEREF _Toc58950801 \h </w:instrText>
        </w:r>
        <w:r w:rsidR="000279CC">
          <w:rPr>
            <w:noProof/>
            <w:webHidden/>
          </w:rPr>
        </w:r>
        <w:r w:rsidR="000279CC">
          <w:rPr>
            <w:noProof/>
            <w:webHidden/>
          </w:rPr>
          <w:fldChar w:fldCharType="separate"/>
        </w:r>
        <w:r w:rsidR="001604AD">
          <w:rPr>
            <w:noProof/>
            <w:webHidden/>
          </w:rPr>
          <w:t>44</w:t>
        </w:r>
        <w:r w:rsidR="000279CC">
          <w:rPr>
            <w:noProof/>
            <w:webHidden/>
          </w:rPr>
          <w:fldChar w:fldCharType="end"/>
        </w:r>
      </w:hyperlink>
    </w:p>
    <w:p w14:paraId="02737151" w14:textId="4BE0D594" w:rsidR="000279CC" w:rsidRDefault="00856961">
      <w:pPr>
        <w:pStyle w:val="TableofFigures"/>
        <w:tabs>
          <w:tab w:val="right" w:leader="dot" w:pos="8778"/>
        </w:tabs>
        <w:rPr>
          <w:rFonts w:asciiTheme="minorHAnsi" w:eastAsiaTheme="minorEastAsia" w:hAnsiTheme="minorHAnsi" w:cstheme="minorBidi"/>
          <w:noProof/>
          <w:sz w:val="22"/>
          <w:szCs w:val="22"/>
        </w:rPr>
      </w:pPr>
      <w:hyperlink w:anchor="_Toc58950802" w:history="1">
        <w:r w:rsidR="000279CC" w:rsidRPr="00705CEB">
          <w:rPr>
            <w:rStyle w:val="Hyperlink"/>
            <w:noProof/>
          </w:rPr>
          <w:t>Hình 3</w:t>
        </w:r>
        <w:r w:rsidR="000279CC" w:rsidRPr="00705CEB">
          <w:rPr>
            <w:rStyle w:val="Hyperlink"/>
            <w:noProof/>
          </w:rPr>
          <w:noBreakHyphen/>
          <w:t>13 Sequence Diagram UC006 – Huỷ vé</w:t>
        </w:r>
        <w:r w:rsidR="000279CC">
          <w:rPr>
            <w:noProof/>
            <w:webHidden/>
          </w:rPr>
          <w:tab/>
        </w:r>
        <w:r w:rsidR="000279CC">
          <w:rPr>
            <w:noProof/>
            <w:webHidden/>
          </w:rPr>
          <w:fldChar w:fldCharType="begin"/>
        </w:r>
        <w:r w:rsidR="000279CC">
          <w:rPr>
            <w:noProof/>
            <w:webHidden/>
          </w:rPr>
          <w:instrText xml:space="preserve"> PAGEREF _Toc58950802 \h </w:instrText>
        </w:r>
        <w:r w:rsidR="000279CC">
          <w:rPr>
            <w:noProof/>
            <w:webHidden/>
          </w:rPr>
        </w:r>
        <w:r w:rsidR="000279CC">
          <w:rPr>
            <w:noProof/>
            <w:webHidden/>
          </w:rPr>
          <w:fldChar w:fldCharType="separate"/>
        </w:r>
        <w:r w:rsidR="001604AD">
          <w:rPr>
            <w:noProof/>
            <w:webHidden/>
          </w:rPr>
          <w:t>45</w:t>
        </w:r>
        <w:r w:rsidR="000279CC">
          <w:rPr>
            <w:noProof/>
            <w:webHidden/>
          </w:rPr>
          <w:fldChar w:fldCharType="end"/>
        </w:r>
      </w:hyperlink>
    </w:p>
    <w:p w14:paraId="21CEF4EA" w14:textId="26E925E3" w:rsidR="000279CC" w:rsidRDefault="00856961">
      <w:pPr>
        <w:pStyle w:val="TableofFigures"/>
        <w:tabs>
          <w:tab w:val="right" w:leader="dot" w:pos="8778"/>
        </w:tabs>
        <w:rPr>
          <w:rFonts w:asciiTheme="minorHAnsi" w:eastAsiaTheme="minorEastAsia" w:hAnsiTheme="minorHAnsi" w:cstheme="minorBidi"/>
          <w:noProof/>
          <w:sz w:val="22"/>
          <w:szCs w:val="22"/>
        </w:rPr>
      </w:pPr>
      <w:hyperlink w:anchor="_Toc58950803" w:history="1">
        <w:r w:rsidR="000279CC" w:rsidRPr="00705CEB">
          <w:rPr>
            <w:rStyle w:val="Hyperlink"/>
            <w:noProof/>
          </w:rPr>
          <w:t>Hình 3</w:t>
        </w:r>
        <w:r w:rsidR="000279CC" w:rsidRPr="00705CEB">
          <w:rPr>
            <w:rStyle w:val="Hyperlink"/>
            <w:noProof/>
          </w:rPr>
          <w:noBreakHyphen/>
          <w:t>14 Activity Diagram UC007 – Thống kê doanh thu và lượng vé đã bán</w:t>
        </w:r>
        <w:r w:rsidR="000279CC">
          <w:rPr>
            <w:noProof/>
            <w:webHidden/>
          </w:rPr>
          <w:tab/>
        </w:r>
        <w:r w:rsidR="000279CC">
          <w:rPr>
            <w:noProof/>
            <w:webHidden/>
          </w:rPr>
          <w:fldChar w:fldCharType="begin"/>
        </w:r>
        <w:r w:rsidR="000279CC">
          <w:rPr>
            <w:noProof/>
            <w:webHidden/>
          </w:rPr>
          <w:instrText xml:space="preserve"> PAGEREF _Toc58950803 \h </w:instrText>
        </w:r>
        <w:r w:rsidR="000279CC">
          <w:rPr>
            <w:noProof/>
            <w:webHidden/>
          </w:rPr>
        </w:r>
        <w:r w:rsidR="000279CC">
          <w:rPr>
            <w:noProof/>
            <w:webHidden/>
          </w:rPr>
          <w:fldChar w:fldCharType="separate"/>
        </w:r>
        <w:r w:rsidR="001604AD">
          <w:rPr>
            <w:noProof/>
            <w:webHidden/>
          </w:rPr>
          <w:t>47</w:t>
        </w:r>
        <w:r w:rsidR="000279CC">
          <w:rPr>
            <w:noProof/>
            <w:webHidden/>
          </w:rPr>
          <w:fldChar w:fldCharType="end"/>
        </w:r>
      </w:hyperlink>
    </w:p>
    <w:p w14:paraId="1B96693D" w14:textId="344D84BB" w:rsidR="000279CC" w:rsidRDefault="00856961">
      <w:pPr>
        <w:pStyle w:val="TableofFigures"/>
        <w:tabs>
          <w:tab w:val="right" w:leader="dot" w:pos="8778"/>
        </w:tabs>
        <w:rPr>
          <w:rFonts w:asciiTheme="minorHAnsi" w:eastAsiaTheme="minorEastAsia" w:hAnsiTheme="minorHAnsi" w:cstheme="minorBidi"/>
          <w:noProof/>
          <w:sz w:val="22"/>
          <w:szCs w:val="22"/>
        </w:rPr>
      </w:pPr>
      <w:hyperlink w:anchor="_Toc58950804" w:history="1">
        <w:r w:rsidR="000279CC" w:rsidRPr="00705CEB">
          <w:rPr>
            <w:rStyle w:val="Hyperlink"/>
            <w:noProof/>
          </w:rPr>
          <w:t>Hình 3</w:t>
        </w:r>
        <w:r w:rsidR="000279CC" w:rsidRPr="00705CEB">
          <w:rPr>
            <w:rStyle w:val="Hyperlink"/>
            <w:noProof/>
          </w:rPr>
          <w:noBreakHyphen/>
          <w:t>15 Sequence Diagram UC007 – Thống kê doanh thu và lượng vé đã bán</w:t>
        </w:r>
        <w:r w:rsidR="000279CC">
          <w:rPr>
            <w:noProof/>
            <w:webHidden/>
          </w:rPr>
          <w:tab/>
        </w:r>
        <w:r w:rsidR="000279CC">
          <w:rPr>
            <w:noProof/>
            <w:webHidden/>
          </w:rPr>
          <w:fldChar w:fldCharType="begin"/>
        </w:r>
        <w:r w:rsidR="000279CC">
          <w:rPr>
            <w:noProof/>
            <w:webHidden/>
          </w:rPr>
          <w:instrText xml:space="preserve"> PAGEREF _Toc58950804 \h </w:instrText>
        </w:r>
        <w:r w:rsidR="000279CC">
          <w:rPr>
            <w:noProof/>
            <w:webHidden/>
          </w:rPr>
        </w:r>
        <w:r w:rsidR="000279CC">
          <w:rPr>
            <w:noProof/>
            <w:webHidden/>
          </w:rPr>
          <w:fldChar w:fldCharType="separate"/>
        </w:r>
        <w:r w:rsidR="001604AD">
          <w:rPr>
            <w:noProof/>
            <w:webHidden/>
          </w:rPr>
          <w:t>47</w:t>
        </w:r>
        <w:r w:rsidR="000279CC">
          <w:rPr>
            <w:noProof/>
            <w:webHidden/>
          </w:rPr>
          <w:fldChar w:fldCharType="end"/>
        </w:r>
      </w:hyperlink>
    </w:p>
    <w:p w14:paraId="7450046D" w14:textId="4F491D4D" w:rsidR="000279CC" w:rsidRDefault="00856961">
      <w:pPr>
        <w:pStyle w:val="TableofFigures"/>
        <w:tabs>
          <w:tab w:val="right" w:leader="dot" w:pos="8778"/>
        </w:tabs>
        <w:rPr>
          <w:rFonts w:asciiTheme="minorHAnsi" w:eastAsiaTheme="minorEastAsia" w:hAnsiTheme="minorHAnsi" w:cstheme="minorBidi"/>
          <w:noProof/>
          <w:sz w:val="22"/>
          <w:szCs w:val="22"/>
        </w:rPr>
      </w:pPr>
      <w:hyperlink w:anchor="_Toc58950805" w:history="1">
        <w:r w:rsidR="000279CC" w:rsidRPr="00705CEB">
          <w:rPr>
            <w:rStyle w:val="Hyperlink"/>
            <w:noProof/>
          </w:rPr>
          <w:t>Hình 3</w:t>
        </w:r>
        <w:r w:rsidR="000279CC" w:rsidRPr="00705CEB">
          <w:rPr>
            <w:rStyle w:val="Hyperlink"/>
            <w:noProof/>
          </w:rPr>
          <w:noBreakHyphen/>
          <w:t>16 Activity Diagram UC008 – Lên lịch trình</w:t>
        </w:r>
        <w:r w:rsidR="000279CC">
          <w:rPr>
            <w:noProof/>
            <w:webHidden/>
          </w:rPr>
          <w:tab/>
        </w:r>
        <w:r w:rsidR="000279CC">
          <w:rPr>
            <w:noProof/>
            <w:webHidden/>
          </w:rPr>
          <w:fldChar w:fldCharType="begin"/>
        </w:r>
        <w:r w:rsidR="000279CC">
          <w:rPr>
            <w:noProof/>
            <w:webHidden/>
          </w:rPr>
          <w:instrText xml:space="preserve"> PAGEREF _Toc58950805 \h </w:instrText>
        </w:r>
        <w:r w:rsidR="000279CC">
          <w:rPr>
            <w:noProof/>
            <w:webHidden/>
          </w:rPr>
        </w:r>
        <w:r w:rsidR="000279CC">
          <w:rPr>
            <w:noProof/>
            <w:webHidden/>
          </w:rPr>
          <w:fldChar w:fldCharType="separate"/>
        </w:r>
        <w:r w:rsidR="001604AD">
          <w:rPr>
            <w:noProof/>
            <w:webHidden/>
          </w:rPr>
          <w:t>49</w:t>
        </w:r>
        <w:r w:rsidR="000279CC">
          <w:rPr>
            <w:noProof/>
            <w:webHidden/>
          </w:rPr>
          <w:fldChar w:fldCharType="end"/>
        </w:r>
      </w:hyperlink>
    </w:p>
    <w:p w14:paraId="3CC6BD70" w14:textId="727337BC" w:rsidR="000279CC" w:rsidRDefault="00856961">
      <w:pPr>
        <w:pStyle w:val="TableofFigures"/>
        <w:tabs>
          <w:tab w:val="right" w:leader="dot" w:pos="8778"/>
        </w:tabs>
        <w:rPr>
          <w:rFonts w:asciiTheme="minorHAnsi" w:eastAsiaTheme="minorEastAsia" w:hAnsiTheme="minorHAnsi" w:cstheme="minorBidi"/>
          <w:noProof/>
          <w:sz w:val="22"/>
          <w:szCs w:val="22"/>
        </w:rPr>
      </w:pPr>
      <w:hyperlink w:anchor="_Toc58950806" w:history="1">
        <w:r w:rsidR="000279CC" w:rsidRPr="00705CEB">
          <w:rPr>
            <w:rStyle w:val="Hyperlink"/>
            <w:noProof/>
          </w:rPr>
          <w:t>Hình 3</w:t>
        </w:r>
        <w:r w:rsidR="000279CC" w:rsidRPr="00705CEB">
          <w:rPr>
            <w:rStyle w:val="Hyperlink"/>
            <w:noProof/>
          </w:rPr>
          <w:noBreakHyphen/>
          <w:t>17 Sequence Diagram UC008 – Lên lịch trình</w:t>
        </w:r>
        <w:r w:rsidR="000279CC">
          <w:rPr>
            <w:noProof/>
            <w:webHidden/>
          </w:rPr>
          <w:tab/>
        </w:r>
        <w:r w:rsidR="000279CC">
          <w:rPr>
            <w:noProof/>
            <w:webHidden/>
          </w:rPr>
          <w:fldChar w:fldCharType="begin"/>
        </w:r>
        <w:r w:rsidR="000279CC">
          <w:rPr>
            <w:noProof/>
            <w:webHidden/>
          </w:rPr>
          <w:instrText xml:space="preserve"> PAGEREF _Toc58950806 \h </w:instrText>
        </w:r>
        <w:r w:rsidR="000279CC">
          <w:rPr>
            <w:noProof/>
            <w:webHidden/>
          </w:rPr>
        </w:r>
        <w:r w:rsidR="000279CC">
          <w:rPr>
            <w:noProof/>
            <w:webHidden/>
          </w:rPr>
          <w:fldChar w:fldCharType="separate"/>
        </w:r>
        <w:r w:rsidR="001604AD">
          <w:rPr>
            <w:noProof/>
            <w:webHidden/>
          </w:rPr>
          <w:t>50</w:t>
        </w:r>
        <w:r w:rsidR="000279CC">
          <w:rPr>
            <w:noProof/>
            <w:webHidden/>
          </w:rPr>
          <w:fldChar w:fldCharType="end"/>
        </w:r>
      </w:hyperlink>
    </w:p>
    <w:p w14:paraId="2F5E44A2" w14:textId="0BA2802F" w:rsidR="000279CC" w:rsidRDefault="00856961">
      <w:pPr>
        <w:pStyle w:val="TableofFigures"/>
        <w:tabs>
          <w:tab w:val="right" w:leader="dot" w:pos="8778"/>
        </w:tabs>
        <w:rPr>
          <w:rFonts w:asciiTheme="minorHAnsi" w:eastAsiaTheme="minorEastAsia" w:hAnsiTheme="minorHAnsi" w:cstheme="minorBidi"/>
          <w:noProof/>
          <w:sz w:val="22"/>
          <w:szCs w:val="22"/>
        </w:rPr>
      </w:pPr>
      <w:hyperlink w:anchor="_Toc58950807" w:history="1">
        <w:r w:rsidR="000279CC" w:rsidRPr="00705CEB">
          <w:rPr>
            <w:rStyle w:val="Hyperlink"/>
            <w:noProof/>
          </w:rPr>
          <w:t>Hình 3</w:t>
        </w:r>
        <w:r w:rsidR="000279CC" w:rsidRPr="00705CEB">
          <w:rPr>
            <w:rStyle w:val="Hyperlink"/>
            <w:noProof/>
          </w:rPr>
          <w:noBreakHyphen/>
          <w:t>18 Activity Diagram UC009 – Đăng nhập</w:t>
        </w:r>
        <w:r w:rsidR="000279CC">
          <w:rPr>
            <w:noProof/>
            <w:webHidden/>
          </w:rPr>
          <w:tab/>
        </w:r>
        <w:r w:rsidR="000279CC">
          <w:rPr>
            <w:noProof/>
            <w:webHidden/>
          </w:rPr>
          <w:fldChar w:fldCharType="begin"/>
        </w:r>
        <w:r w:rsidR="000279CC">
          <w:rPr>
            <w:noProof/>
            <w:webHidden/>
          </w:rPr>
          <w:instrText xml:space="preserve"> PAGEREF _Toc58950807 \h </w:instrText>
        </w:r>
        <w:r w:rsidR="000279CC">
          <w:rPr>
            <w:noProof/>
            <w:webHidden/>
          </w:rPr>
        </w:r>
        <w:r w:rsidR="000279CC">
          <w:rPr>
            <w:noProof/>
            <w:webHidden/>
          </w:rPr>
          <w:fldChar w:fldCharType="separate"/>
        </w:r>
        <w:r w:rsidR="001604AD">
          <w:rPr>
            <w:noProof/>
            <w:webHidden/>
          </w:rPr>
          <w:t>52</w:t>
        </w:r>
        <w:r w:rsidR="000279CC">
          <w:rPr>
            <w:noProof/>
            <w:webHidden/>
          </w:rPr>
          <w:fldChar w:fldCharType="end"/>
        </w:r>
      </w:hyperlink>
    </w:p>
    <w:p w14:paraId="4E7BD79D" w14:textId="79C6A255" w:rsidR="000279CC" w:rsidRDefault="00856961">
      <w:pPr>
        <w:pStyle w:val="TableofFigures"/>
        <w:tabs>
          <w:tab w:val="right" w:leader="dot" w:pos="8778"/>
        </w:tabs>
        <w:rPr>
          <w:rFonts w:asciiTheme="minorHAnsi" w:eastAsiaTheme="minorEastAsia" w:hAnsiTheme="minorHAnsi" w:cstheme="minorBidi"/>
          <w:noProof/>
          <w:sz w:val="22"/>
          <w:szCs w:val="22"/>
        </w:rPr>
      </w:pPr>
      <w:hyperlink w:anchor="_Toc58950808" w:history="1">
        <w:r w:rsidR="000279CC" w:rsidRPr="00705CEB">
          <w:rPr>
            <w:rStyle w:val="Hyperlink"/>
            <w:noProof/>
          </w:rPr>
          <w:t>Hình 3</w:t>
        </w:r>
        <w:r w:rsidR="000279CC" w:rsidRPr="00705CEB">
          <w:rPr>
            <w:rStyle w:val="Hyperlink"/>
            <w:noProof/>
          </w:rPr>
          <w:noBreakHyphen/>
          <w:t>19 Sequence Diagram UC009 – Đăng nhập</w:t>
        </w:r>
        <w:r w:rsidR="000279CC">
          <w:rPr>
            <w:noProof/>
            <w:webHidden/>
          </w:rPr>
          <w:tab/>
        </w:r>
        <w:r w:rsidR="000279CC">
          <w:rPr>
            <w:noProof/>
            <w:webHidden/>
          </w:rPr>
          <w:fldChar w:fldCharType="begin"/>
        </w:r>
        <w:r w:rsidR="000279CC">
          <w:rPr>
            <w:noProof/>
            <w:webHidden/>
          </w:rPr>
          <w:instrText xml:space="preserve"> PAGEREF _Toc58950808 \h </w:instrText>
        </w:r>
        <w:r w:rsidR="000279CC">
          <w:rPr>
            <w:noProof/>
            <w:webHidden/>
          </w:rPr>
        </w:r>
        <w:r w:rsidR="000279CC">
          <w:rPr>
            <w:noProof/>
            <w:webHidden/>
          </w:rPr>
          <w:fldChar w:fldCharType="separate"/>
        </w:r>
        <w:r w:rsidR="001604AD">
          <w:rPr>
            <w:noProof/>
            <w:webHidden/>
          </w:rPr>
          <w:t>53</w:t>
        </w:r>
        <w:r w:rsidR="000279CC">
          <w:rPr>
            <w:noProof/>
            <w:webHidden/>
          </w:rPr>
          <w:fldChar w:fldCharType="end"/>
        </w:r>
      </w:hyperlink>
    </w:p>
    <w:p w14:paraId="000B76EF" w14:textId="650F9D7F" w:rsidR="000279CC" w:rsidRDefault="00856961">
      <w:pPr>
        <w:pStyle w:val="TableofFigures"/>
        <w:tabs>
          <w:tab w:val="right" w:leader="dot" w:pos="8778"/>
        </w:tabs>
        <w:rPr>
          <w:rFonts w:asciiTheme="minorHAnsi" w:eastAsiaTheme="minorEastAsia" w:hAnsiTheme="minorHAnsi" w:cstheme="minorBidi"/>
          <w:noProof/>
          <w:sz w:val="22"/>
          <w:szCs w:val="22"/>
        </w:rPr>
      </w:pPr>
      <w:hyperlink w:anchor="_Toc58950809" w:history="1">
        <w:r w:rsidR="000279CC" w:rsidRPr="00705CEB">
          <w:rPr>
            <w:rStyle w:val="Hyperlink"/>
            <w:noProof/>
          </w:rPr>
          <w:t>Hình 3</w:t>
        </w:r>
        <w:r w:rsidR="000279CC" w:rsidRPr="00705CEB">
          <w:rPr>
            <w:rStyle w:val="Hyperlink"/>
            <w:noProof/>
          </w:rPr>
          <w:noBreakHyphen/>
          <w:t>20 Activity Diagram UC010 – Lấy danh sách vé chờ huỷ</w:t>
        </w:r>
        <w:r w:rsidR="000279CC">
          <w:rPr>
            <w:noProof/>
            <w:webHidden/>
          </w:rPr>
          <w:tab/>
        </w:r>
        <w:r w:rsidR="000279CC">
          <w:rPr>
            <w:noProof/>
            <w:webHidden/>
          </w:rPr>
          <w:fldChar w:fldCharType="begin"/>
        </w:r>
        <w:r w:rsidR="000279CC">
          <w:rPr>
            <w:noProof/>
            <w:webHidden/>
          </w:rPr>
          <w:instrText xml:space="preserve"> PAGEREF _Toc58950809 \h </w:instrText>
        </w:r>
        <w:r w:rsidR="000279CC">
          <w:rPr>
            <w:noProof/>
            <w:webHidden/>
          </w:rPr>
        </w:r>
        <w:r w:rsidR="000279CC">
          <w:rPr>
            <w:noProof/>
            <w:webHidden/>
          </w:rPr>
          <w:fldChar w:fldCharType="separate"/>
        </w:r>
        <w:r w:rsidR="001604AD">
          <w:rPr>
            <w:noProof/>
            <w:webHidden/>
          </w:rPr>
          <w:t>54</w:t>
        </w:r>
        <w:r w:rsidR="000279CC">
          <w:rPr>
            <w:noProof/>
            <w:webHidden/>
          </w:rPr>
          <w:fldChar w:fldCharType="end"/>
        </w:r>
      </w:hyperlink>
    </w:p>
    <w:p w14:paraId="52DE5A95" w14:textId="36B10F77" w:rsidR="000279CC" w:rsidRDefault="00856961">
      <w:pPr>
        <w:pStyle w:val="TableofFigures"/>
        <w:tabs>
          <w:tab w:val="right" w:leader="dot" w:pos="8778"/>
        </w:tabs>
        <w:rPr>
          <w:rFonts w:asciiTheme="minorHAnsi" w:eastAsiaTheme="minorEastAsia" w:hAnsiTheme="minorHAnsi" w:cstheme="minorBidi"/>
          <w:noProof/>
          <w:sz w:val="22"/>
          <w:szCs w:val="22"/>
        </w:rPr>
      </w:pPr>
      <w:hyperlink w:anchor="_Toc58950810" w:history="1">
        <w:r w:rsidR="000279CC" w:rsidRPr="00705CEB">
          <w:rPr>
            <w:rStyle w:val="Hyperlink"/>
            <w:noProof/>
          </w:rPr>
          <w:t>Hình 3</w:t>
        </w:r>
        <w:r w:rsidR="000279CC" w:rsidRPr="00705CEB">
          <w:rPr>
            <w:rStyle w:val="Hyperlink"/>
            <w:noProof/>
          </w:rPr>
          <w:noBreakHyphen/>
          <w:t>21 Sequence Diagram UC010 – Lấy danh sách vé chờ huỷ</w:t>
        </w:r>
        <w:r w:rsidR="000279CC">
          <w:rPr>
            <w:noProof/>
            <w:webHidden/>
          </w:rPr>
          <w:tab/>
        </w:r>
        <w:r w:rsidR="000279CC">
          <w:rPr>
            <w:noProof/>
            <w:webHidden/>
          </w:rPr>
          <w:fldChar w:fldCharType="begin"/>
        </w:r>
        <w:r w:rsidR="000279CC">
          <w:rPr>
            <w:noProof/>
            <w:webHidden/>
          </w:rPr>
          <w:instrText xml:space="preserve"> PAGEREF _Toc58950810 \h </w:instrText>
        </w:r>
        <w:r w:rsidR="000279CC">
          <w:rPr>
            <w:noProof/>
            <w:webHidden/>
          </w:rPr>
        </w:r>
        <w:r w:rsidR="000279CC">
          <w:rPr>
            <w:noProof/>
            <w:webHidden/>
          </w:rPr>
          <w:fldChar w:fldCharType="separate"/>
        </w:r>
        <w:r w:rsidR="001604AD">
          <w:rPr>
            <w:noProof/>
            <w:webHidden/>
          </w:rPr>
          <w:t>55</w:t>
        </w:r>
        <w:r w:rsidR="000279CC">
          <w:rPr>
            <w:noProof/>
            <w:webHidden/>
          </w:rPr>
          <w:fldChar w:fldCharType="end"/>
        </w:r>
      </w:hyperlink>
    </w:p>
    <w:p w14:paraId="3745E2F8" w14:textId="5A9D9CDC" w:rsidR="000279CC" w:rsidRDefault="00856961">
      <w:pPr>
        <w:pStyle w:val="TableofFigures"/>
        <w:tabs>
          <w:tab w:val="right" w:leader="dot" w:pos="8778"/>
        </w:tabs>
        <w:rPr>
          <w:rFonts w:asciiTheme="minorHAnsi" w:eastAsiaTheme="minorEastAsia" w:hAnsiTheme="minorHAnsi" w:cstheme="minorBidi"/>
          <w:noProof/>
          <w:sz w:val="22"/>
          <w:szCs w:val="22"/>
        </w:rPr>
      </w:pPr>
      <w:hyperlink w:anchor="_Toc58950811" w:history="1">
        <w:r w:rsidR="000279CC" w:rsidRPr="00705CEB">
          <w:rPr>
            <w:rStyle w:val="Hyperlink"/>
            <w:noProof/>
          </w:rPr>
          <w:t>Hình 3</w:t>
        </w:r>
        <w:r w:rsidR="000279CC" w:rsidRPr="00705CEB">
          <w:rPr>
            <w:rStyle w:val="Hyperlink"/>
            <w:noProof/>
          </w:rPr>
          <w:noBreakHyphen/>
          <w:t>22 Activity Diagram UC011 – Quản lý hành khách theo hành trình</w:t>
        </w:r>
        <w:r w:rsidR="000279CC">
          <w:rPr>
            <w:noProof/>
            <w:webHidden/>
          </w:rPr>
          <w:tab/>
        </w:r>
        <w:r w:rsidR="000279CC">
          <w:rPr>
            <w:noProof/>
            <w:webHidden/>
          </w:rPr>
          <w:fldChar w:fldCharType="begin"/>
        </w:r>
        <w:r w:rsidR="000279CC">
          <w:rPr>
            <w:noProof/>
            <w:webHidden/>
          </w:rPr>
          <w:instrText xml:space="preserve"> PAGEREF _Toc58950811 \h </w:instrText>
        </w:r>
        <w:r w:rsidR="000279CC">
          <w:rPr>
            <w:noProof/>
            <w:webHidden/>
          </w:rPr>
        </w:r>
        <w:r w:rsidR="000279CC">
          <w:rPr>
            <w:noProof/>
            <w:webHidden/>
          </w:rPr>
          <w:fldChar w:fldCharType="separate"/>
        </w:r>
        <w:r w:rsidR="001604AD">
          <w:rPr>
            <w:noProof/>
            <w:webHidden/>
          </w:rPr>
          <w:t>56</w:t>
        </w:r>
        <w:r w:rsidR="000279CC">
          <w:rPr>
            <w:noProof/>
            <w:webHidden/>
          </w:rPr>
          <w:fldChar w:fldCharType="end"/>
        </w:r>
      </w:hyperlink>
    </w:p>
    <w:p w14:paraId="0F21073C" w14:textId="3052B5E6" w:rsidR="000279CC" w:rsidRDefault="00856961">
      <w:pPr>
        <w:pStyle w:val="TableofFigures"/>
        <w:tabs>
          <w:tab w:val="right" w:leader="dot" w:pos="8778"/>
        </w:tabs>
        <w:rPr>
          <w:rFonts w:asciiTheme="minorHAnsi" w:eastAsiaTheme="minorEastAsia" w:hAnsiTheme="minorHAnsi" w:cstheme="minorBidi"/>
          <w:noProof/>
          <w:sz w:val="22"/>
          <w:szCs w:val="22"/>
        </w:rPr>
      </w:pPr>
      <w:hyperlink w:anchor="_Toc58950812" w:history="1">
        <w:r w:rsidR="000279CC" w:rsidRPr="00705CEB">
          <w:rPr>
            <w:rStyle w:val="Hyperlink"/>
            <w:noProof/>
          </w:rPr>
          <w:t>Hình 3</w:t>
        </w:r>
        <w:r w:rsidR="000279CC" w:rsidRPr="00705CEB">
          <w:rPr>
            <w:rStyle w:val="Hyperlink"/>
            <w:noProof/>
          </w:rPr>
          <w:noBreakHyphen/>
          <w:t>23 Sequence Diagram UC011 – Quản lý hành khách theo hành trình</w:t>
        </w:r>
        <w:r w:rsidR="000279CC">
          <w:rPr>
            <w:noProof/>
            <w:webHidden/>
          </w:rPr>
          <w:tab/>
        </w:r>
        <w:r w:rsidR="000279CC">
          <w:rPr>
            <w:noProof/>
            <w:webHidden/>
          </w:rPr>
          <w:fldChar w:fldCharType="begin"/>
        </w:r>
        <w:r w:rsidR="000279CC">
          <w:rPr>
            <w:noProof/>
            <w:webHidden/>
          </w:rPr>
          <w:instrText xml:space="preserve"> PAGEREF _Toc58950812 \h </w:instrText>
        </w:r>
        <w:r w:rsidR="000279CC">
          <w:rPr>
            <w:noProof/>
            <w:webHidden/>
          </w:rPr>
        </w:r>
        <w:r w:rsidR="000279CC">
          <w:rPr>
            <w:noProof/>
            <w:webHidden/>
          </w:rPr>
          <w:fldChar w:fldCharType="separate"/>
        </w:r>
        <w:r w:rsidR="001604AD">
          <w:rPr>
            <w:noProof/>
            <w:webHidden/>
          </w:rPr>
          <w:t>57</w:t>
        </w:r>
        <w:r w:rsidR="000279CC">
          <w:rPr>
            <w:noProof/>
            <w:webHidden/>
          </w:rPr>
          <w:fldChar w:fldCharType="end"/>
        </w:r>
      </w:hyperlink>
    </w:p>
    <w:p w14:paraId="011F32B0" w14:textId="0962A6B7" w:rsidR="000279CC" w:rsidRDefault="00856961">
      <w:pPr>
        <w:pStyle w:val="TableofFigures"/>
        <w:tabs>
          <w:tab w:val="right" w:leader="dot" w:pos="8778"/>
        </w:tabs>
        <w:rPr>
          <w:rFonts w:asciiTheme="minorHAnsi" w:eastAsiaTheme="minorEastAsia" w:hAnsiTheme="minorHAnsi" w:cstheme="minorBidi"/>
          <w:noProof/>
          <w:sz w:val="22"/>
          <w:szCs w:val="22"/>
        </w:rPr>
      </w:pPr>
      <w:hyperlink w:anchor="_Toc58950813" w:history="1">
        <w:r w:rsidR="000279CC" w:rsidRPr="00705CEB">
          <w:rPr>
            <w:rStyle w:val="Hyperlink"/>
            <w:noProof/>
          </w:rPr>
          <w:t>Hình 3</w:t>
        </w:r>
        <w:r w:rsidR="000279CC" w:rsidRPr="00705CEB">
          <w:rPr>
            <w:rStyle w:val="Hyperlink"/>
            <w:noProof/>
          </w:rPr>
          <w:noBreakHyphen/>
          <w:t>24 Activity Diagram UC012 – Tra vé theo mã đặt vé</w:t>
        </w:r>
        <w:r w:rsidR="000279CC">
          <w:rPr>
            <w:noProof/>
            <w:webHidden/>
          </w:rPr>
          <w:tab/>
        </w:r>
        <w:r w:rsidR="000279CC">
          <w:rPr>
            <w:noProof/>
            <w:webHidden/>
          </w:rPr>
          <w:fldChar w:fldCharType="begin"/>
        </w:r>
        <w:r w:rsidR="000279CC">
          <w:rPr>
            <w:noProof/>
            <w:webHidden/>
          </w:rPr>
          <w:instrText xml:space="preserve"> PAGEREF _Toc58950813 \h </w:instrText>
        </w:r>
        <w:r w:rsidR="000279CC">
          <w:rPr>
            <w:noProof/>
            <w:webHidden/>
          </w:rPr>
        </w:r>
        <w:r w:rsidR="000279CC">
          <w:rPr>
            <w:noProof/>
            <w:webHidden/>
          </w:rPr>
          <w:fldChar w:fldCharType="separate"/>
        </w:r>
        <w:r w:rsidR="001604AD">
          <w:rPr>
            <w:noProof/>
            <w:webHidden/>
          </w:rPr>
          <w:t>58</w:t>
        </w:r>
        <w:r w:rsidR="000279CC">
          <w:rPr>
            <w:noProof/>
            <w:webHidden/>
          </w:rPr>
          <w:fldChar w:fldCharType="end"/>
        </w:r>
      </w:hyperlink>
    </w:p>
    <w:p w14:paraId="24E82BA8" w14:textId="7D4C800C" w:rsidR="000279CC" w:rsidRDefault="00856961">
      <w:pPr>
        <w:pStyle w:val="TableofFigures"/>
        <w:tabs>
          <w:tab w:val="right" w:leader="dot" w:pos="8778"/>
        </w:tabs>
        <w:rPr>
          <w:rFonts w:asciiTheme="minorHAnsi" w:eastAsiaTheme="minorEastAsia" w:hAnsiTheme="minorHAnsi" w:cstheme="minorBidi"/>
          <w:noProof/>
          <w:sz w:val="22"/>
          <w:szCs w:val="22"/>
        </w:rPr>
      </w:pPr>
      <w:hyperlink w:anchor="_Toc58950814" w:history="1">
        <w:r w:rsidR="000279CC" w:rsidRPr="00705CEB">
          <w:rPr>
            <w:rStyle w:val="Hyperlink"/>
            <w:noProof/>
          </w:rPr>
          <w:t>Hình 3</w:t>
        </w:r>
        <w:r w:rsidR="000279CC" w:rsidRPr="00705CEB">
          <w:rPr>
            <w:rStyle w:val="Hyperlink"/>
            <w:noProof/>
          </w:rPr>
          <w:noBreakHyphen/>
          <w:t>25 Sequence Diagram UC012 – Tra vé theo mã đặt vé</w:t>
        </w:r>
        <w:r w:rsidR="000279CC">
          <w:rPr>
            <w:noProof/>
            <w:webHidden/>
          </w:rPr>
          <w:tab/>
        </w:r>
        <w:r w:rsidR="000279CC">
          <w:rPr>
            <w:noProof/>
            <w:webHidden/>
          </w:rPr>
          <w:fldChar w:fldCharType="begin"/>
        </w:r>
        <w:r w:rsidR="000279CC">
          <w:rPr>
            <w:noProof/>
            <w:webHidden/>
          </w:rPr>
          <w:instrText xml:space="preserve"> PAGEREF _Toc58950814 \h </w:instrText>
        </w:r>
        <w:r w:rsidR="000279CC">
          <w:rPr>
            <w:noProof/>
            <w:webHidden/>
          </w:rPr>
        </w:r>
        <w:r w:rsidR="000279CC">
          <w:rPr>
            <w:noProof/>
            <w:webHidden/>
          </w:rPr>
          <w:fldChar w:fldCharType="separate"/>
        </w:r>
        <w:r w:rsidR="001604AD">
          <w:rPr>
            <w:noProof/>
            <w:webHidden/>
          </w:rPr>
          <w:t>59</w:t>
        </w:r>
        <w:r w:rsidR="000279CC">
          <w:rPr>
            <w:noProof/>
            <w:webHidden/>
          </w:rPr>
          <w:fldChar w:fldCharType="end"/>
        </w:r>
      </w:hyperlink>
    </w:p>
    <w:p w14:paraId="34469B10" w14:textId="77777777" w:rsidR="00002104" w:rsidRDefault="00293C37" w:rsidP="00002104">
      <w:pPr>
        <w:pStyle w:val="TableofFigures"/>
        <w:tabs>
          <w:tab w:val="right" w:leader="dot" w:pos="8778"/>
        </w:tabs>
        <w:jc w:val="center"/>
        <w:outlineLvl w:val="0"/>
        <w:rPr>
          <w:szCs w:val="26"/>
        </w:rPr>
      </w:pPr>
      <w:r>
        <w:rPr>
          <w:szCs w:val="26"/>
        </w:rPr>
        <w:fldChar w:fldCharType="end"/>
      </w:r>
    </w:p>
    <w:p w14:paraId="0505018A" w14:textId="77777777" w:rsidR="00002104" w:rsidRDefault="00002104" w:rsidP="00002104">
      <w:pPr>
        <w:pStyle w:val="TableofFigures"/>
        <w:tabs>
          <w:tab w:val="right" w:leader="dot" w:pos="8778"/>
        </w:tabs>
        <w:jc w:val="center"/>
        <w:outlineLvl w:val="0"/>
        <w:rPr>
          <w:szCs w:val="26"/>
        </w:rPr>
      </w:pPr>
    </w:p>
    <w:p w14:paraId="4E5D80EF" w14:textId="77777777" w:rsidR="00002104" w:rsidRDefault="00002104" w:rsidP="00002104">
      <w:pPr>
        <w:pStyle w:val="TableofFigures"/>
        <w:tabs>
          <w:tab w:val="right" w:leader="dot" w:pos="8778"/>
        </w:tabs>
        <w:jc w:val="center"/>
        <w:outlineLvl w:val="0"/>
        <w:rPr>
          <w:szCs w:val="26"/>
        </w:rPr>
      </w:pPr>
    </w:p>
    <w:p w14:paraId="57486CD7" w14:textId="25207DD3" w:rsidR="00002104" w:rsidRDefault="00002104" w:rsidP="00002104">
      <w:pPr>
        <w:pStyle w:val="TableofFigures"/>
        <w:tabs>
          <w:tab w:val="right" w:leader="dot" w:pos="8778"/>
        </w:tabs>
        <w:jc w:val="center"/>
        <w:outlineLvl w:val="0"/>
        <w:rPr>
          <w:b/>
          <w:bCs/>
          <w:szCs w:val="26"/>
        </w:rPr>
      </w:pPr>
      <w:r w:rsidRPr="00002104">
        <w:rPr>
          <w:b/>
          <w:bCs/>
          <w:szCs w:val="26"/>
        </w:rPr>
        <w:lastRenderedPageBreak/>
        <w:t xml:space="preserve"> </w:t>
      </w:r>
      <w:bookmarkStart w:id="5" w:name="_Toc58951675"/>
      <w:r w:rsidRPr="00293C37">
        <w:rPr>
          <w:b/>
          <w:bCs/>
          <w:szCs w:val="26"/>
        </w:rPr>
        <w:t xml:space="preserve">DANH MỤC CÁC </w:t>
      </w:r>
      <w:r>
        <w:rPr>
          <w:b/>
          <w:bCs/>
          <w:szCs w:val="26"/>
        </w:rPr>
        <w:t>BẢNG BIỂU</w:t>
      </w:r>
      <w:bookmarkEnd w:id="5"/>
    </w:p>
    <w:p w14:paraId="630C263D" w14:textId="7DB13E2D" w:rsidR="00002104" w:rsidRDefault="00002104">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58951621" w:history="1">
        <w:r w:rsidRPr="00CE668A">
          <w:rPr>
            <w:rStyle w:val="Hyperlink"/>
            <w:noProof/>
          </w:rPr>
          <w:t>Bảng 3</w:t>
        </w:r>
        <w:r w:rsidRPr="00CE668A">
          <w:rPr>
            <w:rStyle w:val="Hyperlink"/>
            <w:noProof/>
          </w:rPr>
          <w:noBreakHyphen/>
          <w:t>1 Danh sách các Usecase và mô tả</w:t>
        </w:r>
        <w:r>
          <w:rPr>
            <w:noProof/>
            <w:webHidden/>
          </w:rPr>
          <w:tab/>
        </w:r>
        <w:r>
          <w:rPr>
            <w:noProof/>
            <w:webHidden/>
          </w:rPr>
          <w:fldChar w:fldCharType="begin"/>
        </w:r>
        <w:r>
          <w:rPr>
            <w:noProof/>
            <w:webHidden/>
          </w:rPr>
          <w:instrText xml:space="preserve"> PAGEREF _Toc58951621 \h </w:instrText>
        </w:r>
        <w:r>
          <w:rPr>
            <w:noProof/>
            <w:webHidden/>
          </w:rPr>
        </w:r>
        <w:r>
          <w:rPr>
            <w:noProof/>
            <w:webHidden/>
          </w:rPr>
          <w:fldChar w:fldCharType="separate"/>
        </w:r>
        <w:r w:rsidR="001604AD">
          <w:rPr>
            <w:noProof/>
            <w:webHidden/>
          </w:rPr>
          <w:t>26</w:t>
        </w:r>
        <w:r>
          <w:rPr>
            <w:noProof/>
            <w:webHidden/>
          </w:rPr>
          <w:fldChar w:fldCharType="end"/>
        </w:r>
      </w:hyperlink>
    </w:p>
    <w:p w14:paraId="6423DDC1" w14:textId="2C26EA55" w:rsidR="00002104" w:rsidRDefault="00856961">
      <w:pPr>
        <w:pStyle w:val="TableofFigures"/>
        <w:tabs>
          <w:tab w:val="right" w:leader="dot" w:pos="8778"/>
        </w:tabs>
        <w:rPr>
          <w:rFonts w:asciiTheme="minorHAnsi" w:eastAsiaTheme="minorEastAsia" w:hAnsiTheme="minorHAnsi" w:cstheme="minorBidi"/>
          <w:noProof/>
          <w:sz w:val="22"/>
          <w:szCs w:val="22"/>
        </w:rPr>
      </w:pPr>
      <w:hyperlink w:anchor="_Toc58951622" w:history="1">
        <w:r w:rsidR="00002104" w:rsidRPr="00CE668A">
          <w:rPr>
            <w:rStyle w:val="Hyperlink"/>
            <w:noProof/>
          </w:rPr>
          <w:t>Bảng 3</w:t>
        </w:r>
        <w:r w:rsidR="00002104" w:rsidRPr="00CE668A">
          <w:rPr>
            <w:rStyle w:val="Hyperlink"/>
            <w:noProof/>
          </w:rPr>
          <w:noBreakHyphen/>
          <w:t>2 Mô tả UC001 – Tìm kiếm lịch trình</w:t>
        </w:r>
        <w:r w:rsidR="00002104">
          <w:rPr>
            <w:noProof/>
            <w:webHidden/>
          </w:rPr>
          <w:tab/>
        </w:r>
        <w:r w:rsidR="00002104">
          <w:rPr>
            <w:noProof/>
            <w:webHidden/>
          </w:rPr>
          <w:fldChar w:fldCharType="begin"/>
        </w:r>
        <w:r w:rsidR="00002104">
          <w:rPr>
            <w:noProof/>
            <w:webHidden/>
          </w:rPr>
          <w:instrText xml:space="preserve"> PAGEREF _Toc58951622 \h </w:instrText>
        </w:r>
        <w:r w:rsidR="00002104">
          <w:rPr>
            <w:noProof/>
            <w:webHidden/>
          </w:rPr>
        </w:r>
        <w:r w:rsidR="00002104">
          <w:rPr>
            <w:noProof/>
            <w:webHidden/>
          </w:rPr>
          <w:fldChar w:fldCharType="separate"/>
        </w:r>
        <w:r w:rsidR="001604AD">
          <w:rPr>
            <w:noProof/>
            <w:webHidden/>
          </w:rPr>
          <w:t>27</w:t>
        </w:r>
        <w:r w:rsidR="00002104">
          <w:rPr>
            <w:noProof/>
            <w:webHidden/>
          </w:rPr>
          <w:fldChar w:fldCharType="end"/>
        </w:r>
      </w:hyperlink>
    </w:p>
    <w:p w14:paraId="4EFF2F05" w14:textId="3AD0FEF9" w:rsidR="00002104" w:rsidRDefault="00856961">
      <w:pPr>
        <w:pStyle w:val="TableofFigures"/>
        <w:tabs>
          <w:tab w:val="right" w:leader="dot" w:pos="8778"/>
        </w:tabs>
        <w:rPr>
          <w:rFonts w:asciiTheme="minorHAnsi" w:eastAsiaTheme="minorEastAsia" w:hAnsiTheme="minorHAnsi" w:cstheme="minorBidi"/>
          <w:noProof/>
          <w:sz w:val="22"/>
          <w:szCs w:val="22"/>
        </w:rPr>
      </w:pPr>
      <w:hyperlink w:anchor="_Toc58951623" w:history="1">
        <w:r w:rsidR="00002104" w:rsidRPr="00CE668A">
          <w:rPr>
            <w:rStyle w:val="Hyperlink"/>
            <w:noProof/>
          </w:rPr>
          <w:t>Bảng 3</w:t>
        </w:r>
        <w:r w:rsidR="00002104" w:rsidRPr="00CE668A">
          <w:rPr>
            <w:rStyle w:val="Hyperlink"/>
            <w:noProof/>
          </w:rPr>
          <w:noBreakHyphen/>
          <w:t>3 Mô tả UC002 - Đặt vé</w:t>
        </w:r>
        <w:r w:rsidR="00002104">
          <w:rPr>
            <w:noProof/>
            <w:webHidden/>
          </w:rPr>
          <w:tab/>
        </w:r>
        <w:r w:rsidR="00002104">
          <w:rPr>
            <w:noProof/>
            <w:webHidden/>
          </w:rPr>
          <w:fldChar w:fldCharType="begin"/>
        </w:r>
        <w:r w:rsidR="00002104">
          <w:rPr>
            <w:noProof/>
            <w:webHidden/>
          </w:rPr>
          <w:instrText xml:space="preserve"> PAGEREF _Toc58951623 \h </w:instrText>
        </w:r>
        <w:r w:rsidR="00002104">
          <w:rPr>
            <w:noProof/>
            <w:webHidden/>
          </w:rPr>
        </w:r>
        <w:r w:rsidR="00002104">
          <w:rPr>
            <w:noProof/>
            <w:webHidden/>
          </w:rPr>
          <w:fldChar w:fldCharType="separate"/>
        </w:r>
        <w:r w:rsidR="001604AD">
          <w:rPr>
            <w:noProof/>
            <w:webHidden/>
          </w:rPr>
          <w:t>31</w:t>
        </w:r>
        <w:r w:rsidR="00002104">
          <w:rPr>
            <w:noProof/>
            <w:webHidden/>
          </w:rPr>
          <w:fldChar w:fldCharType="end"/>
        </w:r>
      </w:hyperlink>
    </w:p>
    <w:p w14:paraId="2EBBC0F6" w14:textId="6A58E336" w:rsidR="00002104" w:rsidRDefault="00856961">
      <w:pPr>
        <w:pStyle w:val="TableofFigures"/>
        <w:tabs>
          <w:tab w:val="right" w:leader="dot" w:pos="8778"/>
        </w:tabs>
        <w:rPr>
          <w:rFonts w:asciiTheme="minorHAnsi" w:eastAsiaTheme="minorEastAsia" w:hAnsiTheme="minorHAnsi" w:cstheme="minorBidi"/>
          <w:noProof/>
          <w:sz w:val="22"/>
          <w:szCs w:val="22"/>
        </w:rPr>
      </w:pPr>
      <w:hyperlink w:anchor="_Toc58951624" w:history="1">
        <w:r w:rsidR="00002104" w:rsidRPr="00CE668A">
          <w:rPr>
            <w:rStyle w:val="Hyperlink"/>
            <w:noProof/>
          </w:rPr>
          <w:t>Bảng 3</w:t>
        </w:r>
        <w:r w:rsidR="00002104" w:rsidRPr="00CE668A">
          <w:rPr>
            <w:rStyle w:val="Hyperlink"/>
            <w:noProof/>
          </w:rPr>
          <w:noBreakHyphen/>
          <w:t>4 Mô tả UC003 – Tra thông tin vé đã đặt</w:t>
        </w:r>
        <w:r w:rsidR="00002104">
          <w:rPr>
            <w:noProof/>
            <w:webHidden/>
          </w:rPr>
          <w:tab/>
        </w:r>
        <w:r w:rsidR="00002104">
          <w:rPr>
            <w:noProof/>
            <w:webHidden/>
          </w:rPr>
          <w:fldChar w:fldCharType="begin"/>
        </w:r>
        <w:r w:rsidR="00002104">
          <w:rPr>
            <w:noProof/>
            <w:webHidden/>
          </w:rPr>
          <w:instrText xml:space="preserve"> PAGEREF _Toc58951624 \h </w:instrText>
        </w:r>
        <w:r w:rsidR="00002104">
          <w:rPr>
            <w:noProof/>
            <w:webHidden/>
          </w:rPr>
        </w:r>
        <w:r w:rsidR="00002104">
          <w:rPr>
            <w:noProof/>
            <w:webHidden/>
          </w:rPr>
          <w:fldChar w:fldCharType="separate"/>
        </w:r>
        <w:r w:rsidR="001604AD">
          <w:rPr>
            <w:noProof/>
            <w:webHidden/>
          </w:rPr>
          <w:t>34</w:t>
        </w:r>
        <w:r w:rsidR="00002104">
          <w:rPr>
            <w:noProof/>
            <w:webHidden/>
          </w:rPr>
          <w:fldChar w:fldCharType="end"/>
        </w:r>
      </w:hyperlink>
    </w:p>
    <w:p w14:paraId="73E677A7" w14:textId="0B739013" w:rsidR="00002104" w:rsidRDefault="00856961">
      <w:pPr>
        <w:pStyle w:val="TableofFigures"/>
        <w:tabs>
          <w:tab w:val="right" w:leader="dot" w:pos="8778"/>
        </w:tabs>
        <w:rPr>
          <w:rFonts w:asciiTheme="minorHAnsi" w:eastAsiaTheme="minorEastAsia" w:hAnsiTheme="minorHAnsi" w:cstheme="minorBidi"/>
          <w:noProof/>
          <w:sz w:val="22"/>
          <w:szCs w:val="22"/>
        </w:rPr>
      </w:pPr>
      <w:hyperlink w:anchor="_Toc58951625" w:history="1">
        <w:r w:rsidR="00002104" w:rsidRPr="00CE668A">
          <w:rPr>
            <w:rStyle w:val="Hyperlink"/>
            <w:noProof/>
          </w:rPr>
          <w:t>Bảng 3</w:t>
        </w:r>
        <w:r w:rsidR="00002104" w:rsidRPr="00CE668A">
          <w:rPr>
            <w:rStyle w:val="Hyperlink"/>
            <w:noProof/>
          </w:rPr>
          <w:noBreakHyphen/>
          <w:t>5 Mô tả UC004 – Tra tuyến theo lịch trình đã có</w:t>
        </w:r>
        <w:r w:rsidR="00002104">
          <w:rPr>
            <w:noProof/>
            <w:webHidden/>
          </w:rPr>
          <w:tab/>
        </w:r>
        <w:r w:rsidR="00002104">
          <w:rPr>
            <w:noProof/>
            <w:webHidden/>
          </w:rPr>
          <w:fldChar w:fldCharType="begin"/>
        </w:r>
        <w:r w:rsidR="00002104">
          <w:rPr>
            <w:noProof/>
            <w:webHidden/>
          </w:rPr>
          <w:instrText xml:space="preserve"> PAGEREF _Toc58951625 \h </w:instrText>
        </w:r>
        <w:r w:rsidR="00002104">
          <w:rPr>
            <w:noProof/>
            <w:webHidden/>
          </w:rPr>
        </w:r>
        <w:r w:rsidR="00002104">
          <w:rPr>
            <w:noProof/>
            <w:webHidden/>
          </w:rPr>
          <w:fldChar w:fldCharType="separate"/>
        </w:r>
        <w:r w:rsidR="001604AD">
          <w:rPr>
            <w:noProof/>
            <w:webHidden/>
          </w:rPr>
          <w:t>37</w:t>
        </w:r>
        <w:r w:rsidR="00002104">
          <w:rPr>
            <w:noProof/>
            <w:webHidden/>
          </w:rPr>
          <w:fldChar w:fldCharType="end"/>
        </w:r>
      </w:hyperlink>
    </w:p>
    <w:p w14:paraId="6B893D26" w14:textId="7D504A03" w:rsidR="00002104" w:rsidRDefault="00856961">
      <w:pPr>
        <w:pStyle w:val="TableofFigures"/>
        <w:tabs>
          <w:tab w:val="right" w:leader="dot" w:pos="8778"/>
        </w:tabs>
        <w:rPr>
          <w:rFonts w:asciiTheme="minorHAnsi" w:eastAsiaTheme="minorEastAsia" w:hAnsiTheme="minorHAnsi" w:cstheme="minorBidi"/>
          <w:noProof/>
          <w:sz w:val="22"/>
          <w:szCs w:val="22"/>
        </w:rPr>
      </w:pPr>
      <w:hyperlink w:anchor="_Toc58951626" w:history="1">
        <w:r w:rsidR="00002104" w:rsidRPr="00CE668A">
          <w:rPr>
            <w:rStyle w:val="Hyperlink"/>
            <w:noProof/>
          </w:rPr>
          <w:t>Bảng 3</w:t>
        </w:r>
        <w:r w:rsidR="00002104" w:rsidRPr="00CE668A">
          <w:rPr>
            <w:rStyle w:val="Hyperlink"/>
            <w:noProof/>
          </w:rPr>
          <w:noBreakHyphen/>
          <w:t>6 Mô tả UC005 – In vé</w:t>
        </w:r>
        <w:r w:rsidR="00002104">
          <w:rPr>
            <w:noProof/>
            <w:webHidden/>
          </w:rPr>
          <w:tab/>
        </w:r>
        <w:r w:rsidR="00002104">
          <w:rPr>
            <w:noProof/>
            <w:webHidden/>
          </w:rPr>
          <w:fldChar w:fldCharType="begin"/>
        </w:r>
        <w:r w:rsidR="00002104">
          <w:rPr>
            <w:noProof/>
            <w:webHidden/>
          </w:rPr>
          <w:instrText xml:space="preserve"> PAGEREF _Toc58951626 \h </w:instrText>
        </w:r>
        <w:r w:rsidR="00002104">
          <w:rPr>
            <w:noProof/>
            <w:webHidden/>
          </w:rPr>
        </w:r>
        <w:r w:rsidR="00002104">
          <w:rPr>
            <w:noProof/>
            <w:webHidden/>
          </w:rPr>
          <w:fldChar w:fldCharType="separate"/>
        </w:r>
        <w:r w:rsidR="001604AD">
          <w:rPr>
            <w:noProof/>
            <w:webHidden/>
          </w:rPr>
          <w:t>40</w:t>
        </w:r>
        <w:r w:rsidR="00002104">
          <w:rPr>
            <w:noProof/>
            <w:webHidden/>
          </w:rPr>
          <w:fldChar w:fldCharType="end"/>
        </w:r>
      </w:hyperlink>
    </w:p>
    <w:p w14:paraId="0AFBC1D6" w14:textId="4C408C72" w:rsidR="00002104" w:rsidRDefault="00856961">
      <w:pPr>
        <w:pStyle w:val="TableofFigures"/>
        <w:tabs>
          <w:tab w:val="right" w:leader="dot" w:pos="8778"/>
        </w:tabs>
        <w:rPr>
          <w:rFonts w:asciiTheme="minorHAnsi" w:eastAsiaTheme="minorEastAsia" w:hAnsiTheme="minorHAnsi" w:cstheme="minorBidi"/>
          <w:noProof/>
          <w:sz w:val="22"/>
          <w:szCs w:val="22"/>
        </w:rPr>
      </w:pPr>
      <w:hyperlink w:anchor="_Toc58951627" w:history="1">
        <w:r w:rsidR="00002104" w:rsidRPr="00CE668A">
          <w:rPr>
            <w:rStyle w:val="Hyperlink"/>
            <w:noProof/>
          </w:rPr>
          <w:t>Bảng 3</w:t>
        </w:r>
        <w:r w:rsidR="00002104" w:rsidRPr="00CE668A">
          <w:rPr>
            <w:rStyle w:val="Hyperlink"/>
            <w:noProof/>
          </w:rPr>
          <w:noBreakHyphen/>
          <w:t>7 Mô tả UC006 – Huỷ vé</w:t>
        </w:r>
        <w:r w:rsidR="00002104">
          <w:rPr>
            <w:noProof/>
            <w:webHidden/>
          </w:rPr>
          <w:tab/>
        </w:r>
        <w:r w:rsidR="00002104">
          <w:rPr>
            <w:noProof/>
            <w:webHidden/>
          </w:rPr>
          <w:fldChar w:fldCharType="begin"/>
        </w:r>
        <w:r w:rsidR="00002104">
          <w:rPr>
            <w:noProof/>
            <w:webHidden/>
          </w:rPr>
          <w:instrText xml:space="preserve"> PAGEREF _Toc58951627 \h </w:instrText>
        </w:r>
        <w:r w:rsidR="00002104">
          <w:rPr>
            <w:noProof/>
            <w:webHidden/>
          </w:rPr>
        </w:r>
        <w:r w:rsidR="00002104">
          <w:rPr>
            <w:noProof/>
            <w:webHidden/>
          </w:rPr>
          <w:fldChar w:fldCharType="separate"/>
        </w:r>
        <w:r w:rsidR="001604AD">
          <w:rPr>
            <w:noProof/>
            <w:webHidden/>
          </w:rPr>
          <w:t>43</w:t>
        </w:r>
        <w:r w:rsidR="00002104">
          <w:rPr>
            <w:noProof/>
            <w:webHidden/>
          </w:rPr>
          <w:fldChar w:fldCharType="end"/>
        </w:r>
      </w:hyperlink>
    </w:p>
    <w:p w14:paraId="7747D8EC" w14:textId="5F57FB58" w:rsidR="00002104" w:rsidRDefault="00856961">
      <w:pPr>
        <w:pStyle w:val="TableofFigures"/>
        <w:tabs>
          <w:tab w:val="right" w:leader="dot" w:pos="8778"/>
        </w:tabs>
        <w:rPr>
          <w:rFonts w:asciiTheme="minorHAnsi" w:eastAsiaTheme="minorEastAsia" w:hAnsiTheme="minorHAnsi" w:cstheme="minorBidi"/>
          <w:noProof/>
          <w:sz w:val="22"/>
          <w:szCs w:val="22"/>
        </w:rPr>
      </w:pPr>
      <w:hyperlink w:anchor="_Toc58951628" w:history="1">
        <w:r w:rsidR="00002104" w:rsidRPr="00CE668A">
          <w:rPr>
            <w:rStyle w:val="Hyperlink"/>
            <w:noProof/>
          </w:rPr>
          <w:t>Bảng 3</w:t>
        </w:r>
        <w:r w:rsidR="00002104" w:rsidRPr="00CE668A">
          <w:rPr>
            <w:rStyle w:val="Hyperlink"/>
            <w:noProof/>
          </w:rPr>
          <w:noBreakHyphen/>
          <w:t>8 Mô tả UC007 – Thống kê doanh thu và lượng vé đã bán</w:t>
        </w:r>
        <w:r w:rsidR="00002104">
          <w:rPr>
            <w:noProof/>
            <w:webHidden/>
          </w:rPr>
          <w:tab/>
        </w:r>
        <w:r w:rsidR="00002104">
          <w:rPr>
            <w:noProof/>
            <w:webHidden/>
          </w:rPr>
          <w:fldChar w:fldCharType="begin"/>
        </w:r>
        <w:r w:rsidR="00002104">
          <w:rPr>
            <w:noProof/>
            <w:webHidden/>
          </w:rPr>
          <w:instrText xml:space="preserve"> PAGEREF _Toc58951628 \h </w:instrText>
        </w:r>
        <w:r w:rsidR="00002104">
          <w:rPr>
            <w:noProof/>
            <w:webHidden/>
          </w:rPr>
        </w:r>
        <w:r w:rsidR="00002104">
          <w:rPr>
            <w:noProof/>
            <w:webHidden/>
          </w:rPr>
          <w:fldChar w:fldCharType="separate"/>
        </w:r>
        <w:r w:rsidR="001604AD">
          <w:rPr>
            <w:noProof/>
            <w:webHidden/>
          </w:rPr>
          <w:t>46</w:t>
        </w:r>
        <w:r w:rsidR="00002104">
          <w:rPr>
            <w:noProof/>
            <w:webHidden/>
          </w:rPr>
          <w:fldChar w:fldCharType="end"/>
        </w:r>
      </w:hyperlink>
    </w:p>
    <w:p w14:paraId="1A59E00E" w14:textId="6B2B5763" w:rsidR="00002104" w:rsidRDefault="00856961">
      <w:pPr>
        <w:pStyle w:val="TableofFigures"/>
        <w:tabs>
          <w:tab w:val="right" w:leader="dot" w:pos="8778"/>
        </w:tabs>
        <w:rPr>
          <w:rFonts w:asciiTheme="minorHAnsi" w:eastAsiaTheme="minorEastAsia" w:hAnsiTheme="minorHAnsi" w:cstheme="minorBidi"/>
          <w:noProof/>
          <w:sz w:val="22"/>
          <w:szCs w:val="22"/>
        </w:rPr>
      </w:pPr>
      <w:hyperlink w:anchor="_Toc58951629" w:history="1">
        <w:r w:rsidR="00002104" w:rsidRPr="00CE668A">
          <w:rPr>
            <w:rStyle w:val="Hyperlink"/>
            <w:noProof/>
          </w:rPr>
          <w:t>Bảng 3</w:t>
        </w:r>
        <w:r w:rsidR="00002104" w:rsidRPr="00CE668A">
          <w:rPr>
            <w:rStyle w:val="Hyperlink"/>
            <w:noProof/>
          </w:rPr>
          <w:noBreakHyphen/>
          <w:t>9 Mô tả UC008 – Lên lịch trình</w:t>
        </w:r>
        <w:r w:rsidR="00002104">
          <w:rPr>
            <w:noProof/>
            <w:webHidden/>
          </w:rPr>
          <w:tab/>
        </w:r>
        <w:r w:rsidR="00002104">
          <w:rPr>
            <w:noProof/>
            <w:webHidden/>
          </w:rPr>
          <w:fldChar w:fldCharType="begin"/>
        </w:r>
        <w:r w:rsidR="00002104">
          <w:rPr>
            <w:noProof/>
            <w:webHidden/>
          </w:rPr>
          <w:instrText xml:space="preserve"> PAGEREF _Toc58951629 \h </w:instrText>
        </w:r>
        <w:r w:rsidR="00002104">
          <w:rPr>
            <w:noProof/>
            <w:webHidden/>
          </w:rPr>
        </w:r>
        <w:r w:rsidR="00002104">
          <w:rPr>
            <w:noProof/>
            <w:webHidden/>
          </w:rPr>
          <w:fldChar w:fldCharType="separate"/>
        </w:r>
        <w:r w:rsidR="001604AD">
          <w:rPr>
            <w:noProof/>
            <w:webHidden/>
          </w:rPr>
          <w:t>48</w:t>
        </w:r>
        <w:r w:rsidR="00002104">
          <w:rPr>
            <w:noProof/>
            <w:webHidden/>
          </w:rPr>
          <w:fldChar w:fldCharType="end"/>
        </w:r>
      </w:hyperlink>
    </w:p>
    <w:p w14:paraId="04F5388E" w14:textId="22A976C8" w:rsidR="00002104" w:rsidRDefault="00856961">
      <w:pPr>
        <w:pStyle w:val="TableofFigures"/>
        <w:tabs>
          <w:tab w:val="right" w:leader="dot" w:pos="8778"/>
        </w:tabs>
        <w:rPr>
          <w:rFonts w:asciiTheme="minorHAnsi" w:eastAsiaTheme="minorEastAsia" w:hAnsiTheme="minorHAnsi" w:cstheme="minorBidi"/>
          <w:noProof/>
          <w:sz w:val="22"/>
          <w:szCs w:val="22"/>
        </w:rPr>
      </w:pPr>
      <w:hyperlink w:anchor="_Toc58951630" w:history="1">
        <w:r w:rsidR="00002104" w:rsidRPr="00CE668A">
          <w:rPr>
            <w:rStyle w:val="Hyperlink"/>
            <w:noProof/>
          </w:rPr>
          <w:t>Bảng 3</w:t>
        </w:r>
        <w:r w:rsidR="00002104" w:rsidRPr="00CE668A">
          <w:rPr>
            <w:rStyle w:val="Hyperlink"/>
            <w:noProof/>
          </w:rPr>
          <w:noBreakHyphen/>
          <w:t>10 Mô tả UC009 – Đăng nhập</w:t>
        </w:r>
        <w:r w:rsidR="00002104">
          <w:rPr>
            <w:noProof/>
            <w:webHidden/>
          </w:rPr>
          <w:tab/>
        </w:r>
        <w:r w:rsidR="00002104">
          <w:rPr>
            <w:noProof/>
            <w:webHidden/>
          </w:rPr>
          <w:fldChar w:fldCharType="begin"/>
        </w:r>
        <w:r w:rsidR="00002104">
          <w:rPr>
            <w:noProof/>
            <w:webHidden/>
          </w:rPr>
          <w:instrText xml:space="preserve"> PAGEREF _Toc58951630 \h </w:instrText>
        </w:r>
        <w:r w:rsidR="00002104">
          <w:rPr>
            <w:noProof/>
            <w:webHidden/>
          </w:rPr>
        </w:r>
        <w:r w:rsidR="00002104">
          <w:rPr>
            <w:noProof/>
            <w:webHidden/>
          </w:rPr>
          <w:fldChar w:fldCharType="separate"/>
        </w:r>
        <w:r w:rsidR="001604AD">
          <w:rPr>
            <w:noProof/>
            <w:webHidden/>
          </w:rPr>
          <w:t>51</w:t>
        </w:r>
        <w:r w:rsidR="00002104">
          <w:rPr>
            <w:noProof/>
            <w:webHidden/>
          </w:rPr>
          <w:fldChar w:fldCharType="end"/>
        </w:r>
      </w:hyperlink>
    </w:p>
    <w:p w14:paraId="4E874D4B" w14:textId="2FD26328" w:rsidR="00002104" w:rsidRDefault="00856961">
      <w:pPr>
        <w:pStyle w:val="TableofFigures"/>
        <w:tabs>
          <w:tab w:val="right" w:leader="dot" w:pos="8778"/>
        </w:tabs>
        <w:rPr>
          <w:rFonts w:asciiTheme="minorHAnsi" w:eastAsiaTheme="minorEastAsia" w:hAnsiTheme="minorHAnsi" w:cstheme="minorBidi"/>
          <w:noProof/>
          <w:sz w:val="22"/>
          <w:szCs w:val="22"/>
        </w:rPr>
      </w:pPr>
      <w:hyperlink w:anchor="_Toc58951631" w:history="1">
        <w:r w:rsidR="00002104" w:rsidRPr="00CE668A">
          <w:rPr>
            <w:rStyle w:val="Hyperlink"/>
            <w:noProof/>
          </w:rPr>
          <w:t>Bảng 3</w:t>
        </w:r>
        <w:r w:rsidR="00002104" w:rsidRPr="00CE668A">
          <w:rPr>
            <w:rStyle w:val="Hyperlink"/>
            <w:noProof/>
          </w:rPr>
          <w:noBreakHyphen/>
          <w:t>11 Mô tả UC010 – Lấy danh sách vé chờ huỷ</w:t>
        </w:r>
        <w:r w:rsidR="00002104">
          <w:rPr>
            <w:noProof/>
            <w:webHidden/>
          </w:rPr>
          <w:tab/>
        </w:r>
        <w:r w:rsidR="00002104">
          <w:rPr>
            <w:noProof/>
            <w:webHidden/>
          </w:rPr>
          <w:fldChar w:fldCharType="begin"/>
        </w:r>
        <w:r w:rsidR="00002104">
          <w:rPr>
            <w:noProof/>
            <w:webHidden/>
          </w:rPr>
          <w:instrText xml:space="preserve"> PAGEREF _Toc58951631 \h </w:instrText>
        </w:r>
        <w:r w:rsidR="00002104">
          <w:rPr>
            <w:noProof/>
            <w:webHidden/>
          </w:rPr>
        </w:r>
        <w:r w:rsidR="00002104">
          <w:rPr>
            <w:noProof/>
            <w:webHidden/>
          </w:rPr>
          <w:fldChar w:fldCharType="separate"/>
        </w:r>
        <w:r w:rsidR="001604AD">
          <w:rPr>
            <w:noProof/>
            <w:webHidden/>
          </w:rPr>
          <w:t>54</w:t>
        </w:r>
        <w:r w:rsidR="00002104">
          <w:rPr>
            <w:noProof/>
            <w:webHidden/>
          </w:rPr>
          <w:fldChar w:fldCharType="end"/>
        </w:r>
      </w:hyperlink>
    </w:p>
    <w:p w14:paraId="37AD0871" w14:textId="79897E56" w:rsidR="00002104" w:rsidRDefault="00856961">
      <w:pPr>
        <w:pStyle w:val="TableofFigures"/>
        <w:tabs>
          <w:tab w:val="right" w:leader="dot" w:pos="8778"/>
        </w:tabs>
        <w:rPr>
          <w:rFonts w:asciiTheme="minorHAnsi" w:eastAsiaTheme="minorEastAsia" w:hAnsiTheme="minorHAnsi" w:cstheme="minorBidi"/>
          <w:noProof/>
          <w:sz w:val="22"/>
          <w:szCs w:val="22"/>
        </w:rPr>
      </w:pPr>
      <w:hyperlink w:anchor="_Toc58951632" w:history="1">
        <w:r w:rsidR="00002104" w:rsidRPr="00CE668A">
          <w:rPr>
            <w:rStyle w:val="Hyperlink"/>
            <w:noProof/>
          </w:rPr>
          <w:t>Bảng 3</w:t>
        </w:r>
        <w:r w:rsidR="00002104" w:rsidRPr="00CE668A">
          <w:rPr>
            <w:rStyle w:val="Hyperlink"/>
            <w:noProof/>
          </w:rPr>
          <w:noBreakHyphen/>
          <w:t>12 Mô tả UC011 – Quản lý hành khách theo hành trình</w:t>
        </w:r>
        <w:r w:rsidR="00002104">
          <w:rPr>
            <w:noProof/>
            <w:webHidden/>
          </w:rPr>
          <w:tab/>
        </w:r>
        <w:r w:rsidR="00002104">
          <w:rPr>
            <w:noProof/>
            <w:webHidden/>
          </w:rPr>
          <w:fldChar w:fldCharType="begin"/>
        </w:r>
        <w:r w:rsidR="00002104">
          <w:rPr>
            <w:noProof/>
            <w:webHidden/>
          </w:rPr>
          <w:instrText xml:space="preserve"> PAGEREF _Toc58951632 \h </w:instrText>
        </w:r>
        <w:r w:rsidR="00002104">
          <w:rPr>
            <w:noProof/>
            <w:webHidden/>
          </w:rPr>
        </w:r>
        <w:r w:rsidR="00002104">
          <w:rPr>
            <w:noProof/>
            <w:webHidden/>
          </w:rPr>
          <w:fldChar w:fldCharType="separate"/>
        </w:r>
        <w:r w:rsidR="001604AD">
          <w:rPr>
            <w:noProof/>
            <w:webHidden/>
          </w:rPr>
          <w:t>56</w:t>
        </w:r>
        <w:r w:rsidR="00002104">
          <w:rPr>
            <w:noProof/>
            <w:webHidden/>
          </w:rPr>
          <w:fldChar w:fldCharType="end"/>
        </w:r>
      </w:hyperlink>
    </w:p>
    <w:p w14:paraId="0429BADC" w14:textId="3A0964FE" w:rsidR="00002104" w:rsidRDefault="00856961">
      <w:pPr>
        <w:pStyle w:val="TableofFigures"/>
        <w:tabs>
          <w:tab w:val="right" w:leader="dot" w:pos="8778"/>
        </w:tabs>
        <w:rPr>
          <w:rFonts w:asciiTheme="minorHAnsi" w:eastAsiaTheme="minorEastAsia" w:hAnsiTheme="minorHAnsi" w:cstheme="minorBidi"/>
          <w:noProof/>
          <w:sz w:val="22"/>
          <w:szCs w:val="22"/>
        </w:rPr>
      </w:pPr>
      <w:hyperlink w:anchor="_Toc58951633" w:history="1">
        <w:r w:rsidR="00002104" w:rsidRPr="00CE668A">
          <w:rPr>
            <w:rStyle w:val="Hyperlink"/>
            <w:noProof/>
          </w:rPr>
          <w:t>Bảng 3</w:t>
        </w:r>
        <w:r w:rsidR="00002104" w:rsidRPr="00CE668A">
          <w:rPr>
            <w:rStyle w:val="Hyperlink"/>
            <w:noProof/>
          </w:rPr>
          <w:noBreakHyphen/>
          <w:t>13 Mô tả UC012 – Tra vé theo mã đặt vé</w:t>
        </w:r>
        <w:r w:rsidR="00002104">
          <w:rPr>
            <w:noProof/>
            <w:webHidden/>
          </w:rPr>
          <w:tab/>
        </w:r>
        <w:r w:rsidR="00002104">
          <w:rPr>
            <w:noProof/>
            <w:webHidden/>
          </w:rPr>
          <w:fldChar w:fldCharType="begin"/>
        </w:r>
        <w:r w:rsidR="00002104">
          <w:rPr>
            <w:noProof/>
            <w:webHidden/>
          </w:rPr>
          <w:instrText xml:space="preserve"> PAGEREF _Toc58951633 \h </w:instrText>
        </w:r>
        <w:r w:rsidR="00002104">
          <w:rPr>
            <w:noProof/>
            <w:webHidden/>
          </w:rPr>
        </w:r>
        <w:r w:rsidR="00002104">
          <w:rPr>
            <w:noProof/>
            <w:webHidden/>
          </w:rPr>
          <w:fldChar w:fldCharType="separate"/>
        </w:r>
        <w:r w:rsidR="001604AD">
          <w:rPr>
            <w:noProof/>
            <w:webHidden/>
          </w:rPr>
          <w:t>57</w:t>
        </w:r>
        <w:r w:rsidR="00002104">
          <w:rPr>
            <w:noProof/>
            <w:webHidden/>
          </w:rPr>
          <w:fldChar w:fldCharType="end"/>
        </w:r>
      </w:hyperlink>
    </w:p>
    <w:p w14:paraId="5EEE2F00" w14:textId="4FF23B4D" w:rsidR="00002104" w:rsidRPr="00002104" w:rsidRDefault="00002104" w:rsidP="00002104">
      <w:r>
        <w:fldChar w:fldCharType="end"/>
      </w:r>
    </w:p>
    <w:p w14:paraId="780DEF1D" w14:textId="10845358" w:rsidR="00782F52" w:rsidRDefault="00782F52" w:rsidP="00293C37">
      <w:pPr>
        <w:rPr>
          <w:szCs w:val="26"/>
        </w:rPr>
      </w:pPr>
    </w:p>
    <w:p w14:paraId="78FEC692" w14:textId="77777777" w:rsidR="00002104" w:rsidRDefault="00002104" w:rsidP="00293C37">
      <w:pPr>
        <w:rPr>
          <w:szCs w:val="26"/>
        </w:rPr>
      </w:pPr>
    </w:p>
    <w:p w14:paraId="01666A8F" w14:textId="677B35C1" w:rsidR="00AA6BD8" w:rsidRDefault="00AA6BD8" w:rsidP="000279CC">
      <w:pPr>
        <w:ind w:firstLine="0"/>
        <w:rPr>
          <w:szCs w:val="26"/>
        </w:rPr>
      </w:pPr>
    </w:p>
    <w:p w14:paraId="7CCA14BC" w14:textId="74283F91" w:rsidR="00AA6BD8" w:rsidRDefault="00AA6BD8" w:rsidP="00293C37">
      <w:pPr>
        <w:rPr>
          <w:szCs w:val="26"/>
        </w:rPr>
      </w:pPr>
    </w:p>
    <w:p w14:paraId="471B8959" w14:textId="0670F5ED" w:rsidR="00002104" w:rsidRDefault="00002104" w:rsidP="00293C37">
      <w:pPr>
        <w:rPr>
          <w:szCs w:val="26"/>
        </w:rPr>
      </w:pPr>
    </w:p>
    <w:p w14:paraId="3697295D" w14:textId="72F9954F" w:rsidR="00002104" w:rsidRDefault="00002104" w:rsidP="00293C37">
      <w:pPr>
        <w:rPr>
          <w:szCs w:val="26"/>
        </w:rPr>
      </w:pPr>
    </w:p>
    <w:p w14:paraId="6BE1DBE0" w14:textId="3F74A90A" w:rsidR="00002104" w:rsidRDefault="00002104" w:rsidP="00293C37">
      <w:pPr>
        <w:rPr>
          <w:szCs w:val="26"/>
        </w:rPr>
      </w:pPr>
    </w:p>
    <w:p w14:paraId="7985B960" w14:textId="7C13EDEA" w:rsidR="00002104" w:rsidRDefault="00002104" w:rsidP="00293C37">
      <w:pPr>
        <w:rPr>
          <w:szCs w:val="26"/>
        </w:rPr>
      </w:pPr>
    </w:p>
    <w:p w14:paraId="239B1D2D" w14:textId="44192544" w:rsidR="00002104" w:rsidRDefault="00002104" w:rsidP="00293C37">
      <w:pPr>
        <w:rPr>
          <w:szCs w:val="26"/>
        </w:rPr>
      </w:pPr>
    </w:p>
    <w:p w14:paraId="13B76CDC" w14:textId="626AD5A5" w:rsidR="00002104" w:rsidRDefault="00002104" w:rsidP="00293C37">
      <w:pPr>
        <w:rPr>
          <w:szCs w:val="26"/>
        </w:rPr>
      </w:pPr>
    </w:p>
    <w:p w14:paraId="379313BA" w14:textId="2E3DA740" w:rsidR="00002104" w:rsidRDefault="00002104" w:rsidP="00293C37">
      <w:pPr>
        <w:rPr>
          <w:szCs w:val="26"/>
        </w:rPr>
      </w:pPr>
    </w:p>
    <w:p w14:paraId="7699611D" w14:textId="0A42B5C7" w:rsidR="00002104" w:rsidRDefault="00002104" w:rsidP="000742CA">
      <w:pPr>
        <w:ind w:firstLine="0"/>
        <w:rPr>
          <w:szCs w:val="26"/>
        </w:rPr>
      </w:pPr>
    </w:p>
    <w:p w14:paraId="755B4495" w14:textId="77777777" w:rsidR="00002104" w:rsidRPr="002F2CFD" w:rsidRDefault="00002104" w:rsidP="00293C37">
      <w:pPr>
        <w:rPr>
          <w:szCs w:val="26"/>
        </w:rPr>
      </w:pPr>
    </w:p>
    <w:p w14:paraId="4DC9D05C" w14:textId="77777777" w:rsidR="00980CBB" w:rsidRPr="002F2CFD" w:rsidRDefault="00980CBB" w:rsidP="00971DAE">
      <w:pPr>
        <w:pStyle w:val="Heading1"/>
        <w:numPr>
          <w:ilvl w:val="0"/>
          <w:numId w:val="0"/>
        </w:numPr>
        <w:spacing w:line="360" w:lineRule="auto"/>
        <w:rPr>
          <w:rFonts w:cs="Times New Roman"/>
          <w:sz w:val="26"/>
          <w:szCs w:val="26"/>
        </w:rPr>
      </w:pPr>
      <w:bookmarkStart w:id="6" w:name="_Ref262310752"/>
      <w:bookmarkStart w:id="7" w:name="_Toc39960506"/>
      <w:bookmarkStart w:id="8" w:name="_Toc58951676"/>
      <w:bookmarkStart w:id="9" w:name="_Ref262310598"/>
      <w:bookmarkStart w:id="10" w:name="_Ref262310605"/>
      <w:r w:rsidRPr="002F2CFD">
        <w:rPr>
          <w:rFonts w:cs="Times New Roman"/>
          <w:sz w:val="26"/>
          <w:szCs w:val="26"/>
        </w:rPr>
        <w:lastRenderedPageBreak/>
        <w:t>LỜI MỞ ĐẦU</w:t>
      </w:r>
      <w:bookmarkEnd w:id="6"/>
      <w:bookmarkEnd w:id="7"/>
      <w:bookmarkEnd w:id="8"/>
    </w:p>
    <w:p w14:paraId="524B2A7E" w14:textId="77777777" w:rsidR="00980CBB" w:rsidRPr="002F2CFD" w:rsidRDefault="00980CBB" w:rsidP="00AF02ED">
      <w:pPr>
        <w:pStyle w:val="Like-Numbering"/>
        <w:numPr>
          <w:ilvl w:val="0"/>
          <w:numId w:val="9"/>
        </w:numPr>
        <w:spacing w:line="360" w:lineRule="auto"/>
        <w:ind w:left="270" w:hanging="270"/>
        <w:rPr>
          <w:b w:val="0"/>
          <w:szCs w:val="26"/>
        </w:rPr>
      </w:pPr>
      <w:r w:rsidRPr="002F2CFD">
        <w:rPr>
          <w:szCs w:val="26"/>
        </w:rPr>
        <w:t>Tổng quan tình hình nghiên cứu thuộc lĩnh vực của đề tài</w:t>
      </w:r>
    </w:p>
    <w:p w14:paraId="2548FC02" w14:textId="360AE329" w:rsidR="005B65AA" w:rsidRPr="002F2CFD" w:rsidRDefault="00316CDE" w:rsidP="00AF02ED">
      <w:pPr>
        <w:pStyle w:val="Like-Numbering"/>
        <w:numPr>
          <w:ilvl w:val="0"/>
          <w:numId w:val="10"/>
        </w:numPr>
        <w:spacing w:line="360" w:lineRule="auto"/>
        <w:rPr>
          <w:b w:val="0"/>
          <w:color w:val="000000" w:themeColor="text1"/>
          <w:szCs w:val="26"/>
        </w:rPr>
      </w:pPr>
      <w:r w:rsidRPr="002F2CFD">
        <w:rPr>
          <w:b w:val="0"/>
          <w:bCs/>
          <w:color w:val="000000" w:themeColor="text1"/>
          <w:szCs w:val="26"/>
          <w:shd w:val="clear" w:color="auto" w:fill="FFFFFF"/>
        </w:rPr>
        <w:t xml:space="preserve">Cách mạng Công nghiệp 4.0 đang diễn ra tại nhiều nước phát triển như là Việt Nam </w:t>
      </w:r>
      <w:r w:rsidR="009B3E21" w:rsidRPr="002F2CFD">
        <w:rPr>
          <w:b w:val="0"/>
          <w:bCs/>
          <w:color w:val="000000" w:themeColor="text1"/>
          <w:szCs w:val="26"/>
          <w:shd w:val="clear" w:color="auto" w:fill="FFFFFF"/>
        </w:rPr>
        <w:t xml:space="preserve">ta </w:t>
      </w:r>
      <w:r w:rsidRPr="002F2CFD">
        <w:rPr>
          <w:b w:val="0"/>
          <w:bCs/>
          <w:color w:val="000000" w:themeColor="text1"/>
          <w:szCs w:val="26"/>
          <w:shd w:val="clear" w:color="auto" w:fill="FFFFFF"/>
        </w:rPr>
        <w:t>dẫn đến việc số hoá các dịch vụ là điều cần thiết bởi sự tiện lợi mà nó mang lại cho cả người mua và người bán.</w:t>
      </w:r>
    </w:p>
    <w:p w14:paraId="0ACE058E" w14:textId="1E278591" w:rsidR="005B65AA" w:rsidRPr="002F2CFD" w:rsidRDefault="00316CDE" w:rsidP="00AF02ED">
      <w:pPr>
        <w:pStyle w:val="Like-Numbering"/>
        <w:numPr>
          <w:ilvl w:val="0"/>
          <w:numId w:val="10"/>
        </w:numPr>
        <w:spacing w:line="360" w:lineRule="auto"/>
        <w:rPr>
          <w:b w:val="0"/>
          <w:szCs w:val="26"/>
        </w:rPr>
      </w:pPr>
      <w:r w:rsidRPr="002F2CFD">
        <w:rPr>
          <w:b w:val="0"/>
          <w:szCs w:val="26"/>
        </w:rPr>
        <w:t>Lĩnh vực được nghiên cứu thông qua tình hình thực tiễn tại các nhà ga mỗi khi Tết đến xuân về hay các dịp lễ lớn trong năm, nhằm hướng đến</w:t>
      </w:r>
      <w:r w:rsidR="009B3E21" w:rsidRPr="002F2CFD">
        <w:rPr>
          <w:b w:val="0"/>
          <w:szCs w:val="26"/>
        </w:rPr>
        <w:t xml:space="preserve"> việc cung cấp giải pháp phù hợp với thực trạng đấy.</w:t>
      </w:r>
    </w:p>
    <w:p w14:paraId="6926B073" w14:textId="5ADCBDF7" w:rsidR="009B3E21" w:rsidRPr="002F2CFD" w:rsidRDefault="009B3E21" w:rsidP="00AF02ED">
      <w:pPr>
        <w:pStyle w:val="Like-Numbering"/>
        <w:numPr>
          <w:ilvl w:val="0"/>
          <w:numId w:val="10"/>
        </w:numPr>
        <w:spacing w:line="360" w:lineRule="auto"/>
        <w:rPr>
          <w:b w:val="0"/>
          <w:szCs w:val="26"/>
        </w:rPr>
      </w:pPr>
      <w:r w:rsidRPr="002F2CFD">
        <w:rPr>
          <w:b w:val="0"/>
          <w:szCs w:val="26"/>
        </w:rPr>
        <w:t>Mục đích, đối tượng &amp; phạm vi của đề tài bao gồm phía hành khách và nhân viên nhà ga.</w:t>
      </w:r>
    </w:p>
    <w:p w14:paraId="1409EC30" w14:textId="77777777" w:rsidR="001402FB" w:rsidRPr="002F2CFD" w:rsidRDefault="008D201A" w:rsidP="00AF02ED">
      <w:pPr>
        <w:pStyle w:val="Like-Numbering"/>
        <w:numPr>
          <w:ilvl w:val="0"/>
          <w:numId w:val="9"/>
        </w:numPr>
        <w:spacing w:line="360" w:lineRule="auto"/>
        <w:ind w:left="360"/>
        <w:rPr>
          <w:szCs w:val="26"/>
        </w:rPr>
      </w:pPr>
      <w:r w:rsidRPr="002F2CFD">
        <w:rPr>
          <w:szCs w:val="26"/>
        </w:rPr>
        <w:t xml:space="preserve">Ý </w:t>
      </w:r>
      <w:r w:rsidR="00980CBB" w:rsidRPr="002F2CFD">
        <w:rPr>
          <w:szCs w:val="26"/>
        </w:rPr>
        <w:t>nghĩa khoa học và thực tiễn của đề tài</w:t>
      </w:r>
    </w:p>
    <w:p w14:paraId="5BB6AF39" w14:textId="01E951F5" w:rsidR="00104DA9" w:rsidRPr="002F2CFD" w:rsidRDefault="00392432" w:rsidP="00AF02ED">
      <w:pPr>
        <w:pStyle w:val="ListParagraph"/>
        <w:numPr>
          <w:ilvl w:val="0"/>
          <w:numId w:val="10"/>
        </w:numPr>
        <w:spacing w:line="360" w:lineRule="auto"/>
        <w:rPr>
          <w:szCs w:val="26"/>
        </w:rPr>
      </w:pPr>
      <w:r w:rsidRPr="002F2CFD">
        <w:rPr>
          <w:szCs w:val="26"/>
        </w:rPr>
        <w:t>Về mặt ý nghĩa khoa học, đề tài này giúp giải quyết những vấn đề khi mua vé truyền thống như: chen lấn, thời gian chờ đợi lâu, đợi đến lượt mình thì hết vé, rủi ro về mặt giao thông trên đường (kẹt xe, tai nạn…). Với dịch vụ bán vé tàu trực tuyến, các vấn đề trên có thể được giải quyết một cách hiệu quả cũng như là giúp bên bán và bên mua thực hiện toàn bộ quá trình giao dịch thông qua website.</w:t>
      </w:r>
    </w:p>
    <w:p w14:paraId="6EF9E57D" w14:textId="77777777" w:rsidR="005B65AA" w:rsidRPr="002F2CFD" w:rsidRDefault="005B65AA" w:rsidP="00AF02ED">
      <w:pPr>
        <w:pStyle w:val="ListParagraph"/>
        <w:spacing w:line="360" w:lineRule="auto"/>
        <w:ind w:firstLine="0"/>
        <w:rPr>
          <w:szCs w:val="26"/>
        </w:rPr>
      </w:pPr>
    </w:p>
    <w:p w14:paraId="5D4306E6" w14:textId="22545132" w:rsidR="00980CBB" w:rsidRPr="00ED2D20" w:rsidRDefault="00392432" w:rsidP="00AF02ED">
      <w:pPr>
        <w:pStyle w:val="ListParagraph"/>
        <w:numPr>
          <w:ilvl w:val="0"/>
          <w:numId w:val="10"/>
        </w:numPr>
        <w:spacing w:line="360" w:lineRule="auto"/>
        <w:rPr>
          <w:szCs w:val="26"/>
        </w:rPr>
      </w:pPr>
      <w:r w:rsidRPr="00ED2D20">
        <w:rPr>
          <w:szCs w:val="26"/>
        </w:rPr>
        <w:t xml:space="preserve">Về mặt ý nghĩa thực tiễn, chính nhờ việc toàn bộ quá trình đều được thực hiện thông qua website mà nó giúp cho người mua và người bán tiện lợi hơn so với hình thức bán vé truyền thống. Người mua giờ đây có thể bỏ qua những bất lợi kể trên chỉ với một chiếc máy tính để bàn hay laptop, thậm chí là điện thoại </w:t>
      </w:r>
      <w:r w:rsidR="002A7838" w:rsidRPr="00ED2D20">
        <w:rPr>
          <w:szCs w:val="26"/>
        </w:rPr>
        <w:t xml:space="preserve">miễn là có kết nối internet, thì </w:t>
      </w:r>
      <w:r w:rsidRPr="00ED2D20">
        <w:rPr>
          <w:szCs w:val="26"/>
        </w:rPr>
        <w:t>cũng</w:t>
      </w:r>
      <w:r w:rsidR="002A7838" w:rsidRPr="00ED2D20">
        <w:rPr>
          <w:szCs w:val="26"/>
        </w:rPr>
        <w:t xml:space="preserve"> đã</w:t>
      </w:r>
      <w:r w:rsidR="007526D8" w:rsidRPr="00ED2D20">
        <w:rPr>
          <w:szCs w:val="26"/>
        </w:rPr>
        <w:t xml:space="preserve"> có thể mua vé tà</w:t>
      </w:r>
      <w:r w:rsidR="002A7838" w:rsidRPr="00ED2D20">
        <w:rPr>
          <w:szCs w:val="26"/>
        </w:rPr>
        <w:t>u, thậm chí nếu có thẻ ngân hàng thì họ có thể thanh toán ngay mà không cần phải thanh toán trực tiếp. Đối với bên bán vé thì chỉ cần một ít thông tin cá nhân mà khách hàng đã cung cấp từ trước là đã có thể in vé cho khách đã đặt trực tuyến đến thanh toán tại nhà ga</w:t>
      </w:r>
      <w:r w:rsidR="00ED2D20">
        <w:rPr>
          <w:szCs w:val="26"/>
        </w:rPr>
        <w:t>.</w:t>
      </w:r>
      <w:r w:rsidR="00980CBB" w:rsidRPr="00ED2D20">
        <w:rPr>
          <w:bCs/>
          <w:kern w:val="32"/>
          <w:szCs w:val="26"/>
        </w:rPr>
        <w:br w:type="page"/>
      </w:r>
    </w:p>
    <w:p w14:paraId="6F6C8336" w14:textId="79B70709" w:rsidR="002E6C36" w:rsidRPr="002F2CFD" w:rsidRDefault="00BB0637" w:rsidP="00AF02ED">
      <w:pPr>
        <w:pStyle w:val="Heading1"/>
        <w:spacing w:line="360" w:lineRule="auto"/>
        <w:jc w:val="left"/>
        <w:rPr>
          <w:rFonts w:cs="Times New Roman"/>
          <w:sz w:val="26"/>
          <w:szCs w:val="26"/>
        </w:rPr>
      </w:pPr>
      <w:bookmarkStart w:id="11" w:name="_Toc39960507"/>
      <w:bookmarkStart w:id="12" w:name="_Toc58951677"/>
      <w:r w:rsidRPr="002F2CFD">
        <w:rPr>
          <w:rFonts w:cs="Times New Roman"/>
          <w:sz w:val="26"/>
          <w:szCs w:val="26"/>
        </w:rPr>
        <w:lastRenderedPageBreak/>
        <w:t xml:space="preserve">: </w:t>
      </w:r>
      <w:bookmarkEnd w:id="9"/>
      <w:bookmarkEnd w:id="10"/>
      <w:r w:rsidRPr="002F2CFD">
        <w:rPr>
          <w:rFonts w:cs="Times New Roman"/>
          <w:sz w:val="26"/>
          <w:szCs w:val="26"/>
        </w:rPr>
        <w:t>GIỚI THIỆU</w:t>
      </w:r>
      <w:bookmarkEnd w:id="11"/>
      <w:bookmarkEnd w:id="12"/>
      <w:r w:rsidRPr="002F2CFD">
        <w:rPr>
          <w:rFonts w:cs="Times New Roman"/>
          <w:sz w:val="26"/>
          <w:szCs w:val="26"/>
        </w:rPr>
        <w:t xml:space="preserve"> </w:t>
      </w:r>
    </w:p>
    <w:p w14:paraId="30F2B0C5" w14:textId="77777777" w:rsidR="009C421D" w:rsidRPr="002F2CFD" w:rsidRDefault="008D201A" w:rsidP="00AF02ED">
      <w:pPr>
        <w:pStyle w:val="Heading2"/>
        <w:spacing w:line="360" w:lineRule="auto"/>
        <w:rPr>
          <w:rFonts w:cs="Times New Roman"/>
          <w:szCs w:val="26"/>
        </w:rPr>
      </w:pPr>
      <w:bookmarkStart w:id="13" w:name="_Toc39960508"/>
      <w:bookmarkStart w:id="14" w:name="_Toc58951678"/>
      <w:r w:rsidRPr="002F2CFD">
        <w:rPr>
          <w:rFonts w:cs="Times New Roman"/>
          <w:szCs w:val="26"/>
        </w:rPr>
        <w:t>Tổng quan</w:t>
      </w:r>
      <w:bookmarkEnd w:id="13"/>
      <w:bookmarkEnd w:id="14"/>
    </w:p>
    <w:p w14:paraId="2B487AC9" w14:textId="637EA232" w:rsidR="00EC0ACF" w:rsidRPr="002F2CFD" w:rsidRDefault="00EC0ACF" w:rsidP="00AF02ED">
      <w:pPr>
        <w:pStyle w:val="ListParagraph"/>
        <w:numPr>
          <w:ilvl w:val="0"/>
          <w:numId w:val="4"/>
        </w:numPr>
        <w:spacing w:before="0" w:after="160" w:line="360" w:lineRule="auto"/>
        <w:jc w:val="left"/>
        <w:rPr>
          <w:szCs w:val="26"/>
        </w:rPr>
      </w:pPr>
      <w:r w:rsidRPr="002F2CFD">
        <w:rPr>
          <w:szCs w:val="26"/>
        </w:rPr>
        <w:t>Ngành công nghệ thông tin là một ngành khoa học đang trên ngày càng phát triển mạnh và ứng dụng rộng rãi trên nhiều lĩnh vự</w:t>
      </w:r>
      <w:r w:rsidR="0051362D" w:rsidRPr="002F2CFD">
        <w:rPr>
          <w:szCs w:val="26"/>
        </w:rPr>
        <w:t>c trong thời kỳ công nghiệp 4.0 hiện nay.</w:t>
      </w:r>
    </w:p>
    <w:p w14:paraId="169B44DE" w14:textId="32528ED4" w:rsidR="00EC0ACF" w:rsidRPr="002F2CFD" w:rsidRDefault="0051362D" w:rsidP="00AF02ED">
      <w:pPr>
        <w:pStyle w:val="ListParagraph"/>
        <w:numPr>
          <w:ilvl w:val="0"/>
          <w:numId w:val="4"/>
        </w:numPr>
        <w:spacing w:before="0" w:after="160" w:line="360" w:lineRule="auto"/>
        <w:jc w:val="left"/>
        <w:rPr>
          <w:szCs w:val="26"/>
        </w:rPr>
      </w:pPr>
      <w:r w:rsidRPr="002F2CFD">
        <w:rPr>
          <w:szCs w:val="26"/>
        </w:rPr>
        <w:t>Việc đi lại bằng tàu hoả ở nước ta vẫn luôn phổ biến từ trước đến nay và nhu cầu của nó ngày càng t</w:t>
      </w:r>
      <w:r w:rsidR="00887782" w:rsidRPr="002F2CFD">
        <w:rPr>
          <w:szCs w:val="26"/>
        </w:rPr>
        <w:t>ă</w:t>
      </w:r>
      <w:r w:rsidRPr="002F2CFD">
        <w:rPr>
          <w:szCs w:val="26"/>
        </w:rPr>
        <w:t>ng khiến cho hình thức mua vé truyền thống khó có thể thoả mãn khách hàng</w:t>
      </w:r>
      <w:r w:rsidR="00EC0ACF" w:rsidRPr="002F2CFD">
        <w:rPr>
          <w:szCs w:val="26"/>
        </w:rPr>
        <w:t xml:space="preserve">. </w:t>
      </w:r>
      <w:r w:rsidR="00EA3067" w:rsidRPr="002F2CFD">
        <w:rPr>
          <w:szCs w:val="26"/>
        </w:rPr>
        <w:t>Và đ</w:t>
      </w:r>
      <w:r w:rsidR="00EC0ACF" w:rsidRPr="002F2CFD">
        <w:rPr>
          <w:szCs w:val="26"/>
        </w:rPr>
        <w:t>ể đáp ứng nhu cầu</w:t>
      </w:r>
      <w:r w:rsidR="00EA3067" w:rsidRPr="002F2CFD">
        <w:rPr>
          <w:szCs w:val="26"/>
        </w:rPr>
        <w:t xml:space="preserve"> đó</w:t>
      </w:r>
      <w:r w:rsidR="00EC0ACF" w:rsidRPr="002F2CFD">
        <w:rPr>
          <w:szCs w:val="26"/>
        </w:rPr>
        <w:t xml:space="preserve"> của khách </w:t>
      </w:r>
      <w:r w:rsidR="00EA3067" w:rsidRPr="002F2CFD">
        <w:rPr>
          <w:szCs w:val="26"/>
        </w:rPr>
        <w:t>hng,</w:t>
      </w:r>
      <w:r w:rsidR="00EC0ACF" w:rsidRPr="002F2CFD">
        <w:rPr>
          <w:szCs w:val="26"/>
        </w:rPr>
        <w:t xml:space="preserve"> website bán vé tàu online ra đời là nhu cầu tất yếu.</w:t>
      </w:r>
    </w:p>
    <w:p w14:paraId="5DADB5F0" w14:textId="0CBD043C" w:rsidR="00EC0ACF" w:rsidRPr="002F2CFD" w:rsidRDefault="00101FA7" w:rsidP="00AF02ED">
      <w:pPr>
        <w:pStyle w:val="ListParagraph"/>
        <w:numPr>
          <w:ilvl w:val="0"/>
          <w:numId w:val="4"/>
        </w:numPr>
        <w:spacing w:before="0" w:after="160" w:line="360" w:lineRule="auto"/>
        <w:jc w:val="left"/>
        <w:rPr>
          <w:szCs w:val="26"/>
        </w:rPr>
      </w:pPr>
      <w:r w:rsidRPr="002F2CFD">
        <w:rPr>
          <w:color w:val="000000" w:themeColor="text1"/>
        </w:rPr>
        <w:t>Website bán vé tàu online được tạo ra nhằm đáp ứng một mục đích duy nhất là tạo sự tự do và nhanh chóng cho hành khách muốn mua vé. Họ chỉ cần có một số thứ như là email, thẻ ATM và các giấy tờ tuỳ thân để việc đặt vé diễn ra nhanh chóng và thuận tiện nhất</w:t>
      </w:r>
      <w:r w:rsidR="000865C5" w:rsidRPr="002F2CFD">
        <w:rPr>
          <w:color w:val="000000" w:themeColor="text1"/>
        </w:rPr>
        <w:t>.</w:t>
      </w:r>
    </w:p>
    <w:p w14:paraId="152C81AE" w14:textId="77777777" w:rsidR="00A65EB7" w:rsidRPr="002F2CFD" w:rsidRDefault="00A65EB7" w:rsidP="00AF02ED">
      <w:pPr>
        <w:pStyle w:val="Heading2"/>
        <w:spacing w:line="360" w:lineRule="auto"/>
        <w:rPr>
          <w:rFonts w:cs="Times New Roman"/>
          <w:szCs w:val="26"/>
        </w:rPr>
      </w:pPr>
      <w:bookmarkStart w:id="15" w:name="_Toc39960509"/>
      <w:bookmarkStart w:id="16" w:name="_Toc58951679"/>
      <w:r w:rsidRPr="002F2CFD">
        <w:rPr>
          <w:rFonts w:cs="Times New Roman"/>
          <w:szCs w:val="26"/>
        </w:rPr>
        <w:t>Mục tiêu</w:t>
      </w:r>
      <w:r w:rsidR="00104DA9" w:rsidRPr="002F2CFD">
        <w:rPr>
          <w:rFonts w:cs="Times New Roman"/>
          <w:szCs w:val="26"/>
        </w:rPr>
        <w:t xml:space="preserve"> cơ bản</w:t>
      </w:r>
      <w:r w:rsidR="00BB0637" w:rsidRPr="002F2CFD">
        <w:rPr>
          <w:rFonts w:cs="Times New Roman"/>
          <w:szCs w:val="26"/>
        </w:rPr>
        <w:t xml:space="preserve"> đề tài</w:t>
      </w:r>
      <w:bookmarkEnd w:id="15"/>
      <w:bookmarkEnd w:id="16"/>
    </w:p>
    <w:p w14:paraId="6777A2C9" w14:textId="6A67F4A9" w:rsidR="00104DA9" w:rsidRPr="002F2CFD" w:rsidRDefault="00B43342" w:rsidP="00AF02ED">
      <w:pPr>
        <w:pStyle w:val="ListParagraph"/>
        <w:numPr>
          <w:ilvl w:val="0"/>
          <w:numId w:val="4"/>
        </w:numPr>
        <w:spacing w:before="0" w:after="160" w:line="360" w:lineRule="auto"/>
        <w:jc w:val="left"/>
        <w:rPr>
          <w:szCs w:val="26"/>
        </w:rPr>
      </w:pPr>
      <w:r w:rsidRPr="002F2CFD">
        <w:rPr>
          <w:szCs w:val="26"/>
        </w:rPr>
        <w:t>Tăng sự tiện lợi khi đặt mua vé tàu, giảm thiểu việc tiêu tốn thời gian.</w:t>
      </w:r>
    </w:p>
    <w:p w14:paraId="73ACEA29" w14:textId="7B871D4C" w:rsidR="00A65EB7" w:rsidRPr="002F2CFD" w:rsidRDefault="00B43342" w:rsidP="00AF02ED">
      <w:pPr>
        <w:pStyle w:val="ListParagraph"/>
        <w:numPr>
          <w:ilvl w:val="0"/>
          <w:numId w:val="4"/>
        </w:numPr>
        <w:spacing w:before="0" w:after="160" w:line="360" w:lineRule="auto"/>
        <w:jc w:val="left"/>
        <w:rPr>
          <w:szCs w:val="26"/>
        </w:rPr>
      </w:pPr>
      <w:r w:rsidRPr="002F2CFD">
        <w:rPr>
          <w:szCs w:val="26"/>
        </w:rPr>
        <w:t>Giúp bên bán vé dễ dàng quản lý được doanh thu cũng như là đơn giản hoá thủ tục bán vé cho hành khách.</w:t>
      </w:r>
      <w:r w:rsidR="00791320" w:rsidRPr="002F2CFD">
        <w:rPr>
          <w:szCs w:val="26"/>
        </w:rPr>
        <w:fldChar w:fldCharType="begin"/>
      </w:r>
      <w:r w:rsidR="00A65EB7" w:rsidRPr="002F2CFD">
        <w:rPr>
          <w:szCs w:val="26"/>
        </w:rPr>
        <w:instrText xml:space="preserve"> </w:instrText>
      </w:r>
      <w:r w:rsidR="00A65EB7" w:rsidRPr="002F2CFD">
        <w:rPr>
          <w:szCs w:val="26"/>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2F2CFD">
        <w:rPr>
          <w:szCs w:val="26"/>
        </w:rPr>
        <w:instrText xml:space="preserve"> </w:instrText>
      </w:r>
      <w:r w:rsidR="00791320" w:rsidRPr="002F2CFD">
        <w:rPr>
          <w:szCs w:val="26"/>
        </w:rPr>
        <w:fldChar w:fldCharType="end"/>
      </w:r>
    </w:p>
    <w:p w14:paraId="4BA00B5F" w14:textId="77777777" w:rsidR="00A65EB7" w:rsidRPr="002F2CFD" w:rsidRDefault="00BB0637" w:rsidP="00AF02ED">
      <w:pPr>
        <w:pStyle w:val="Heading2"/>
        <w:spacing w:line="360" w:lineRule="auto"/>
        <w:rPr>
          <w:rFonts w:cs="Times New Roman"/>
          <w:szCs w:val="26"/>
        </w:rPr>
      </w:pPr>
      <w:bookmarkStart w:id="17" w:name="_Toc39960510"/>
      <w:bookmarkStart w:id="18" w:name="_Toc58951680"/>
      <w:r w:rsidRPr="002F2CFD">
        <w:rPr>
          <w:rFonts w:cs="Times New Roman"/>
          <w:szCs w:val="26"/>
        </w:rPr>
        <w:t>Phạm vi đề tài</w:t>
      </w:r>
      <w:bookmarkEnd w:id="17"/>
      <w:bookmarkEnd w:id="18"/>
    </w:p>
    <w:p w14:paraId="55E12BAE" w14:textId="184DF4D7" w:rsidR="00EC0ACF" w:rsidRPr="002F2CFD" w:rsidRDefault="00EC0ACF" w:rsidP="00AF02ED">
      <w:pPr>
        <w:pStyle w:val="ListParagraph"/>
        <w:numPr>
          <w:ilvl w:val="0"/>
          <w:numId w:val="5"/>
        </w:numPr>
        <w:spacing w:before="0" w:after="160" w:line="360" w:lineRule="auto"/>
        <w:ind w:left="180" w:hanging="540"/>
        <w:jc w:val="left"/>
        <w:rPr>
          <w:szCs w:val="26"/>
        </w:rPr>
      </w:pPr>
      <w:r w:rsidRPr="002F2CFD">
        <w:rPr>
          <w:szCs w:val="26"/>
        </w:rPr>
        <w:t xml:space="preserve">Website </w:t>
      </w:r>
      <w:r w:rsidR="004057D2" w:rsidRPr="002F2CFD">
        <w:rPr>
          <w:szCs w:val="26"/>
        </w:rPr>
        <w:t>bán vé tàu online</w:t>
      </w:r>
      <w:r w:rsidR="00104DA9" w:rsidRPr="002F2CFD">
        <w:rPr>
          <w:szCs w:val="26"/>
        </w:rPr>
        <w:t xml:space="preserve"> </w:t>
      </w:r>
      <w:r w:rsidRPr="002F2CFD">
        <w:rPr>
          <w:szCs w:val="26"/>
        </w:rPr>
        <w:t>gồm các chức năng:</w:t>
      </w:r>
    </w:p>
    <w:p w14:paraId="3A5588D4" w14:textId="7EE5729D" w:rsidR="00EC0ACF" w:rsidRPr="002F2CFD" w:rsidRDefault="00963699" w:rsidP="00AF02ED">
      <w:pPr>
        <w:pStyle w:val="ListParagraph"/>
        <w:numPr>
          <w:ilvl w:val="0"/>
          <w:numId w:val="4"/>
        </w:numPr>
        <w:spacing w:before="0" w:after="160" w:line="360" w:lineRule="auto"/>
        <w:jc w:val="left"/>
        <w:rPr>
          <w:szCs w:val="26"/>
        </w:rPr>
      </w:pPr>
      <w:r w:rsidRPr="002F2CFD">
        <w:rPr>
          <w:szCs w:val="26"/>
        </w:rPr>
        <w:t>Tìm kiếm thông tin lịch trình.</w:t>
      </w:r>
    </w:p>
    <w:p w14:paraId="34076D26" w14:textId="2CDF6DD8" w:rsidR="00963699" w:rsidRPr="002F2CFD" w:rsidRDefault="00963699" w:rsidP="00AF02ED">
      <w:pPr>
        <w:pStyle w:val="ListParagraph"/>
        <w:numPr>
          <w:ilvl w:val="0"/>
          <w:numId w:val="4"/>
        </w:numPr>
        <w:spacing w:before="0" w:after="160" w:line="360" w:lineRule="auto"/>
        <w:jc w:val="left"/>
        <w:rPr>
          <w:szCs w:val="26"/>
        </w:rPr>
      </w:pPr>
      <w:r w:rsidRPr="002F2CFD">
        <w:rPr>
          <w:szCs w:val="26"/>
        </w:rPr>
        <w:t>Đặt vé</w:t>
      </w:r>
      <w:r w:rsidR="006462C0" w:rsidRPr="002F2CFD">
        <w:rPr>
          <w:szCs w:val="26"/>
        </w:rPr>
        <w:t>/mua vé</w:t>
      </w:r>
      <w:r w:rsidRPr="002F2CFD">
        <w:rPr>
          <w:szCs w:val="26"/>
        </w:rPr>
        <w:t>.</w:t>
      </w:r>
    </w:p>
    <w:p w14:paraId="044452C9" w14:textId="4DFD7DC7" w:rsidR="00EC0ACF" w:rsidRPr="002F2CFD" w:rsidRDefault="00963699" w:rsidP="00AF02ED">
      <w:pPr>
        <w:pStyle w:val="ListParagraph"/>
        <w:numPr>
          <w:ilvl w:val="0"/>
          <w:numId w:val="4"/>
        </w:numPr>
        <w:spacing w:before="0" w:after="160" w:line="360" w:lineRule="auto"/>
        <w:jc w:val="left"/>
        <w:rPr>
          <w:szCs w:val="26"/>
        </w:rPr>
      </w:pPr>
      <w:r w:rsidRPr="002F2CFD">
        <w:rPr>
          <w:szCs w:val="26"/>
        </w:rPr>
        <w:t>Tra cứu thông tin đặt vé.</w:t>
      </w:r>
    </w:p>
    <w:p w14:paraId="4C28A749" w14:textId="304E668D" w:rsidR="00EC0ACF" w:rsidRPr="002F2CFD" w:rsidRDefault="00963699" w:rsidP="00AF02ED">
      <w:pPr>
        <w:pStyle w:val="ListParagraph"/>
        <w:numPr>
          <w:ilvl w:val="0"/>
          <w:numId w:val="4"/>
        </w:numPr>
        <w:spacing w:before="0" w:after="160" w:line="360" w:lineRule="auto"/>
        <w:jc w:val="left"/>
        <w:rPr>
          <w:szCs w:val="26"/>
        </w:rPr>
      </w:pPr>
      <w:r w:rsidRPr="002F2CFD">
        <w:rPr>
          <w:szCs w:val="26"/>
        </w:rPr>
        <w:t>Tra cứu giá vé.</w:t>
      </w:r>
    </w:p>
    <w:p w14:paraId="4AC10491" w14:textId="2A8BB51D" w:rsidR="00963699" w:rsidRPr="002F2CFD" w:rsidRDefault="00963699" w:rsidP="00AF02ED">
      <w:pPr>
        <w:pStyle w:val="ListParagraph"/>
        <w:numPr>
          <w:ilvl w:val="0"/>
          <w:numId w:val="4"/>
        </w:numPr>
        <w:spacing w:before="0" w:after="160" w:line="360" w:lineRule="auto"/>
        <w:jc w:val="left"/>
        <w:rPr>
          <w:szCs w:val="26"/>
        </w:rPr>
      </w:pPr>
      <w:r w:rsidRPr="002F2CFD">
        <w:rPr>
          <w:szCs w:val="26"/>
        </w:rPr>
        <w:t>In vé.</w:t>
      </w:r>
    </w:p>
    <w:p w14:paraId="4CAFD88D" w14:textId="01908162" w:rsidR="00963699" w:rsidRPr="002F2CFD" w:rsidRDefault="00963699" w:rsidP="00AF02ED">
      <w:pPr>
        <w:pStyle w:val="ListParagraph"/>
        <w:numPr>
          <w:ilvl w:val="0"/>
          <w:numId w:val="4"/>
        </w:numPr>
        <w:spacing w:before="0" w:after="160" w:line="360" w:lineRule="auto"/>
        <w:jc w:val="left"/>
        <w:rPr>
          <w:szCs w:val="26"/>
        </w:rPr>
      </w:pPr>
      <w:r w:rsidRPr="002F2CFD">
        <w:rPr>
          <w:szCs w:val="26"/>
        </w:rPr>
        <w:t>Huỷ vé.</w:t>
      </w:r>
    </w:p>
    <w:p w14:paraId="1FC03A63" w14:textId="0E0804DB" w:rsidR="00963699" w:rsidRPr="002F2CFD" w:rsidRDefault="00963699" w:rsidP="00AF02ED">
      <w:pPr>
        <w:pStyle w:val="ListParagraph"/>
        <w:numPr>
          <w:ilvl w:val="0"/>
          <w:numId w:val="4"/>
        </w:numPr>
        <w:spacing w:before="0" w:after="160" w:line="360" w:lineRule="auto"/>
        <w:jc w:val="left"/>
        <w:rPr>
          <w:szCs w:val="26"/>
        </w:rPr>
      </w:pPr>
      <w:r w:rsidRPr="002F2CFD">
        <w:rPr>
          <w:szCs w:val="26"/>
        </w:rPr>
        <w:t>Thống kê số vé bán được.</w:t>
      </w:r>
    </w:p>
    <w:p w14:paraId="64AEFBBB" w14:textId="5BF7991D" w:rsidR="00963699" w:rsidRPr="002F2CFD" w:rsidRDefault="00963699" w:rsidP="00AF02ED">
      <w:pPr>
        <w:pStyle w:val="ListParagraph"/>
        <w:numPr>
          <w:ilvl w:val="0"/>
          <w:numId w:val="4"/>
        </w:numPr>
        <w:spacing w:before="0" w:after="160" w:line="360" w:lineRule="auto"/>
        <w:jc w:val="left"/>
        <w:rPr>
          <w:szCs w:val="26"/>
        </w:rPr>
      </w:pPr>
      <w:r w:rsidRPr="002F2CFD">
        <w:rPr>
          <w:szCs w:val="26"/>
        </w:rPr>
        <w:t>Thống kê doanh thu.</w:t>
      </w:r>
    </w:p>
    <w:p w14:paraId="44B9D1CA" w14:textId="3BE0DC6E" w:rsidR="00963699" w:rsidRPr="002F2CFD" w:rsidRDefault="00963699" w:rsidP="00AF02ED">
      <w:pPr>
        <w:pStyle w:val="ListParagraph"/>
        <w:numPr>
          <w:ilvl w:val="0"/>
          <w:numId w:val="4"/>
        </w:numPr>
        <w:spacing w:before="0" w:after="160" w:line="360" w:lineRule="auto"/>
        <w:jc w:val="left"/>
        <w:rPr>
          <w:szCs w:val="26"/>
        </w:rPr>
      </w:pPr>
      <w:r w:rsidRPr="002F2CFD">
        <w:rPr>
          <w:szCs w:val="26"/>
        </w:rPr>
        <w:t>Lên lịch trình.</w:t>
      </w:r>
    </w:p>
    <w:p w14:paraId="64E3B125" w14:textId="77777777" w:rsidR="00B11036" w:rsidRPr="002F2CFD" w:rsidRDefault="00D66196" w:rsidP="00AF02ED">
      <w:pPr>
        <w:pStyle w:val="ListParagraph"/>
        <w:numPr>
          <w:ilvl w:val="0"/>
          <w:numId w:val="5"/>
        </w:numPr>
        <w:spacing w:line="360" w:lineRule="auto"/>
        <w:ind w:left="270" w:hanging="630"/>
        <w:jc w:val="left"/>
        <w:rPr>
          <w:szCs w:val="26"/>
        </w:rPr>
      </w:pPr>
      <w:r w:rsidRPr="002F2CFD">
        <w:rPr>
          <w:szCs w:val="26"/>
        </w:rPr>
        <w:lastRenderedPageBreak/>
        <w:t>Kỹ thuật thực hiện :</w:t>
      </w:r>
    </w:p>
    <w:p w14:paraId="4EA6732F" w14:textId="5E61011A" w:rsidR="00EC0ACF" w:rsidRDefault="00B11036" w:rsidP="00AF02ED">
      <w:pPr>
        <w:pStyle w:val="ListParagraph"/>
        <w:numPr>
          <w:ilvl w:val="0"/>
          <w:numId w:val="15"/>
        </w:numPr>
        <w:spacing w:line="360" w:lineRule="auto"/>
        <w:jc w:val="left"/>
        <w:rPr>
          <w:szCs w:val="26"/>
        </w:rPr>
      </w:pPr>
      <w:r w:rsidRPr="002F2CFD">
        <w:rPr>
          <w:szCs w:val="26"/>
        </w:rPr>
        <w:t>NodeJS.</w:t>
      </w:r>
    </w:p>
    <w:p w14:paraId="4A741D09" w14:textId="26EA7335" w:rsidR="00734E14" w:rsidRDefault="00734E14" w:rsidP="00AF02ED">
      <w:pPr>
        <w:pStyle w:val="ListParagraph"/>
        <w:numPr>
          <w:ilvl w:val="0"/>
          <w:numId w:val="15"/>
        </w:numPr>
        <w:spacing w:line="360" w:lineRule="auto"/>
        <w:jc w:val="left"/>
        <w:rPr>
          <w:szCs w:val="26"/>
        </w:rPr>
      </w:pPr>
      <w:r>
        <w:rPr>
          <w:szCs w:val="26"/>
        </w:rPr>
        <w:t>EJS.</w:t>
      </w:r>
    </w:p>
    <w:p w14:paraId="0B5279AB" w14:textId="50B6591B" w:rsidR="00734E14" w:rsidRDefault="00734E14" w:rsidP="00AF02ED">
      <w:pPr>
        <w:pStyle w:val="ListParagraph"/>
        <w:numPr>
          <w:ilvl w:val="0"/>
          <w:numId w:val="15"/>
        </w:numPr>
        <w:spacing w:line="360" w:lineRule="auto"/>
        <w:jc w:val="left"/>
        <w:rPr>
          <w:szCs w:val="26"/>
        </w:rPr>
      </w:pPr>
      <w:r>
        <w:rPr>
          <w:szCs w:val="26"/>
        </w:rPr>
        <w:t>VueJS.</w:t>
      </w:r>
    </w:p>
    <w:p w14:paraId="7E855039" w14:textId="1F1CC6AD" w:rsidR="00734E14" w:rsidRDefault="00734E14" w:rsidP="00AF02ED">
      <w:pPr>
        <w:pStyle w:val="ListParagraph"/>
        <w:numPr>
          <w:ilvl w:val="0"/>
          <w:numId w:val="15"/>
        </w:numPr>
        <w:spacing w:line="360" w:lineRule="auto"/>
        <w:jc w:val="left"/>
        <w:rPr>
          <w:szCs w:val="26"/>
        </w:rPr>
      </w:pPr>
      <w:r>
        <w:rPr>
          <w:szCs w:val="26"/>
        </w:rPr>
        <w:t>Tedious.</w:t>
      </w:r>
    </w:p>
    <w:p w14:paraId="47D8C93D" w14:textId="1EB3AF6E" w:rsidR="00734E14" w:rsidRPr="002F2CFD" w:rsidRDefault="00734E14" w:rsidP="00AF02ED">
      <w:pPr>
        <w:pStyle w:val="ListParagraph"/>
        <w:numPr>
          <w:ilvl w:val="0"/>
          <w:numId w:val="15"/>
        </w:numPr>
        <w:spacing w:line="360" w:lineRule="auto"/>
        <w:jc w:val="left"/>
        <w:rPr>
          <w:szCs w:val="26"/>
        </w:rPr>
      </w:pPr>
      <w:r>
        <w:rPr>
          <w:szCs w:val="26"/>
        </w:rPr>
        <w:t>Sequelize.</w:t>
      </w:r>
    </w:p>
    <w:p w14:paraId="244C5C69" w14:textId="6E5DCCBD" w:rsidR="00B11036" w:rsidRDefault="00B11036" w:rsidP="00AF02ED">
      <w:pPr>
        <w:pStyle w:val="ListParagraph"/>
        <w:numPr>
          <w:ilvl w:val="0"/>
          <w:numId w:val="15"/>
        </w:numPr>
        <w:spacing w:line="360" w:lineRule="auto"/>
        <w:jc w:val="left"/>
        <w:rPr>
          <w:szCs w:val="26"/>
        </w:rPr>
      </w:pPr>
      <w:r w:rsidRPr="002F2CFD">
        <w:rPr>
          <w:szCs w:val="26"/>
        </w:rPr>
        <w:t>Sql Server.</w:t>
      </w:r>
    </w:p>
    <w:p w14:paraId="1F845294" w14:textId="1CE322AF" w:rsidR="00734E14" w:rsidRPr="002F2CFD" w:rsidRDefault="00734E14" w:rsidP="00AF02ED">
      <w:pPr>
        <w:pStyle w:val="ListParagraph"/>
        <w:numPr>
          <w:ilvl w:val="0"/>
          <w:numId w:val="15"/>
        </w:numPr>
        <w:spacing w:line="360" w:lineRule="auto"/>
        <w:jc w:val="left"/>
        <w:rPr>
          <w:szCs w:val="26"/>
        </w:rPr>
      </w:pPr>
      <w:r>
        <w:rPr>
          <w:szCs w:val="26"/>
        </w:rPr>
        <w:t>Google Firebase.</w:t>
      </w:r>
    </w:p>
    <w:p w14:paraId="629DBFD8" w14:textId="77777777" w:rsidR="00A65EB7" w:rsidRPr="002F2CFD" w:rsidRDefault="008D201A" w:rsidP="00AF02ED">
      <w:pPr>
        <w:pStyle w:val="Heading2"/>
        <w:spacing w:line="360" w:lineRule="auto"/>
        <w:rPr>
          <w:rFonts w:cs="Times New Roman"/>
          <w:szCs w:val="26"/>
        </w:rPr>
      </w:pPr>
      <w:bookmarkStart w:id="19" w:name="_Toc39960511"/>
      <w:bookmarkStart w:id="20" w:name="_Toc58951681"/>
      <w:r w:rsidRPr="002F2CFD">
        <w:rPr>
          <w:rFonts w:cs="Times New Roman"/>
          <w:szCs w:val="26"/>
        </w:rPr>
        <w:t>Mô tả y</w:t>
      </w:r>
      <w:r w:rsidR="00BB0637" w:rsidRPr="002F2CFD">
        <w:rPr>
          <w:rFonts w:cs="Times New Roman"/>
          <w:szCs w:val="26"/>
        </w:rPr>
        <w:t>êu cầu chức năng</w:t>
      </w:r>
      <w:bookmarkEnd w:id="19"/>
      <w:bookmarkEnd w:id="20"/>
    </w:p>
    <w:p w14:paraId="58D59F47" w14:textId="60A0CE7A" w:rsidR="00FB1368" w:rsidRPr="002F2CFD" w:rsidRDefault="00D66196" w:rsidP="00AF02ED">
      <w:pPr>
        <w:pStyle w:val="ListParagraph"/>
        <w:numPr>
          <w:ilvl w:val="0"/>
          <w:numId w:val="13"/>
        </w:numPr>
        <w:spacing w:before="0" w:after="160" w:line="360" w:lineRule="auto"/>
        <w:jc w:val="left"/>
        <w:rPr>
          <w:color w:val="000000" w:themeColor="text1"/>
          <w:szCs w:val="26"/>
        </w:rPr>
      </w:pPr>
      <w:r w:rsidRPr="002F2CFD">
        <w:rPr>
          <w:color w:val="000000" w:themeColor="text1"/>
          <w:szCs w:val="26"/>
        </w:rPr>
        <w:t xml:space="preserve">Các tác nhân: </w:t>
      </w:r>
      <w:r w:rsidR="000F2F18" w:rsidRPr="002F2CFD">
        <w:rPr>
          <w:color w:val="000000" w:themeColor="text1"/>
          <w:szCs w:val="26"/>
        </w:rPr>
        <w:t>Hành khách, nhân viên bán vé, nhân viên quản lý.</w:t>
      </w:r>
    </w:p>
    <w:p w14:paraId="164C5085" w14:textId="2CD75C8F" w:rsidR="00D66196" w:rsidRPr="002F2CFD" w:rsidRDefault="00D66196" w:rsidP="00AF02ED">
      <w:pPr>
        <w:pStyle w:val="ListParagraph"/>
        <w:numPr>
          <w:ilvl w:val="0"/>
          <w:numId w:val="13"/>
        </w:numPr>
        <w:spacing w:before="0" w:after="160" w:line="360" w:lineRule="auto"/>
        <w:jc w:val="left"/>
        <w:rPr>
          <w:color w:val="000000" w:themeColor="text1"/>
          <w:szCs w:val="26"/>
        </w:rPr>
      </w:pPr>
      <w:r w:rsidRPr="002F2CFD">
        <w:rPr>
          <w:color w:val="000000" w:themeColor="text1"/>
          <w:szCs w:val="26"/>
        </w:rPr>
        <w:t>Các chức năng ứng với mỗi tác nhân cụ thể</w:t>
      </w:r>
      <w:r w:rsidR="006462C0" w:rsidRPr="002F2CFD">
        <w:rPr>
          <w:color w:val="000000" w:themeColor="text1"/>
          <w:szCs w:val="26"/>
        </w:rPr>
        <w:t>:</w:t>
      </w:r>
    </w:p>
    <w:p w14:paraId="08635D0F" w14:textId="70DFEEC9" w:rsidR="006462C0" w:rsidRPr="002F2CFD" w:rsidRDefault="006462C0" w:rsidP="00AF02ED">
      <w:pPr>
        <w:pStyle w:val="ListParagraph"/>
        <w:numPr>
          <w:ilvl w:val="1"/>
          <w:numId w:val="14"/>
        </w:numPr>
        <w:spacing w:before="0" w:after="160" w:line="360" w:lineRule="auto"/>
        <w:jc w:val="left"/>
        <w:rPr>
          <w:szCs w:val="26"/>
        </w:rPr>
      </w:pPr>
      <w:r w:rsidRPr="002F2CFD">
        <w:rPr>
          <w:szCs w:val="26"/>
        </w:rPr>
        <w:t>Tìm kiếm lịch trình (Hành khách).</w:t>
      </w:r>
    </w:p>
    <w:p w14:paraId="66F5B362" w14:textId="0F4D8A22" w:rsidR="006462C0" w:rsidRPr="002F2CFD" w:rsidRDefault="006462C0" w:rsidP="00AF02ED">
      <w:pPr>
        <w:pStyle w:val="ListParagraph"/>
        <w:numPr>
          <w:ilvl w:val="1"/>
          <w:numId w:val="14"/>
        </w:numPr>
        <w:spacing w:before="0" w:after="160" w:line="360" w:lineRule="auto"/>
        <w:jc w:val="left"/>
        <w:rPr>
          <w:szCs w:val="26"/>
        </w:rPr>
      </w:pPr>
      <w:r w:rsidRPr="002F2CFD">
        <w:rPr>
          <w:szCs w:val="26"/>
        </w:rPr>
        <w:t>Đặt v</w:t>
      </w:r>
      <w:r w:rsidR="0043159E" w:rsidRPr="002F2CFD">
        <w:rPr>
          <w:szCs w:val="26"/>
        </w:rPr>
        <w:t>é</w:t>
      </w:r>
      <w:r w:rsidR="0028422C" w:rsidRPr="002F2CFD">
        <w:rPr>
          <w:szCs w:val="26"/>
        </w:rPr>
        <w:t xml:space="preserve"> (Hành khách)</w:t>
      </w:r>
      <w:r w:rsidRPr="002F2CFD">
        <w:rPr>
          <w:szCs w:val="26"/>
        </w:rPr>
        <w:t>.</w:t>
      </w:r>
    </w:p>
    <w:p w14:paraId="7AEF9382" w14:textId="337014B5" w:rsidR="006462C0" w:rsidRPr="002F2CFD" w:rsidRDefault="006462C0" w:rsidP="00AF02ED">
      <w:pPr>
        <w:pStyle w:val="ListParagraph"/>
        <w:numPr>
          <w:ilvl w:val="1"/>
          <w:numId w:val="14"/>
        </w:numPr>
        <w:spacing w:before="0" w:after="160" w:line="360" w:lineRule="auto"/>
        <w:jc w:val="left"/>
        <w:rPr>
          <w:szCs w:val="26"/>
        </w:rPr>
      </w:pPr>
      <w:r w:rsidRPr="002F2CFD">
        <w:rPr>
          <w:szCs w:val="26"/>
        </w:rPr>
        <w:t xml:space="preserve">Tra </w:t>
      </w:r>
      <w:r w:rsidR="00766CAC">
        <w:rPr>
          <w:szCs w:val="26"/>
        </w:rPr>
        <w:t>thông tin vé đã đặt</w:t>
      </w:r>
      <w:r w:rsidR="005F39DA" w:rsidRPr="002F2CFD">
        <w:rPr>
          <w:szCs w:val="26"/>
        </w:rPr>
        <w:t xml:space="preserve"> (Hành khách)</w:t>
      </w:r>
      <w:r w:rsidRPr="002F2CFD">
        <w:rPr>
          <w:szCs w:val="26"/>
        </w:rPr>
        <w:t>.</w:t>
      </w:r>
    </w:p>
    <w:p w14:paraId="53FAEB6B" w14:textId="46D54E44" w:rsidR="006462C0" w:rsidRPr="002F2CFD" w:rsidRDefault="00766CAC" w:rsidP="00AF02ED">
      <w:pPr>
        <w:pStyle w:val="ListParagraph"/>
        <w:numPr>
          <w:ilvl w:val="1"/>
          <w:numId w:val="14"/>
        </w:numPr>
        <w:spacing w:before="0" w:after="160" w:line="360" w:lineRule="auto"/>
        <w:jc w:val="left"/>
        <w:rPr>
          <w:szCs w:val="26"/>
        </w:rPr>
      </w:pPr>
      <w:r>
        <w:rPr>
          <w:szCs w:val="26"/>
        </w:rPr>
        <w:t>Tra tuyến theo lịch trình đã có</w:t>
      </w:r>
      <w:r w:rsidR="003E7E07" w:rsidRPr="002F2CFD">
        <w:rPr>
          <w:szCs w:val="26"/>
        </w:rPr>
        <w:t xml:space="preserve"> (Hành khách)</w:t>
      </w:r>
      <w:r w:rsidR="006462C0" w:rsidRPr="002F2CFD">
        <w:rPr>
          <w:szCs w:val="26"/>
        </w:rPr>
        <w:t>.</w:t>
      </w:r>
    </w:p>
    <w:p w14:paraId="5C265830" w14:textId="5746A0D7" w:rsidR="006462C0" w:rsidRPr="002F2CFD" w:rsidRDefault="006462C0" w:rsidP="00AF02ED">
      <w:pPr>
        <w:pStyle w:val="ListParagraph"/>
        <w:numPr>
          <w:ilvl w:val="1"/>
          <w:numId w:val="14"/>
        </w:numPr>
        <w:spacing w:before="0" w:after="160" w:line="360" w:lineRule="auto"/>
        <w:jc w:val="left"/>
        <w:rPr>
          <w:szCs w:val="26"/>
        </w:rPr>
      </w:pPr>
      <w:r w:rsidRPr="002F2CFD">
        <w:rPr>
          <w:szCs w:val="26"/>
        </w:rPr>
        <w:t>In vé</w:t>
      </w:r>
      <w:r w:rsidR="006907EE" w:rsidRPr="002F2CFD">
        <w:rPr>
          <w:szCs w:val="26"/>
        </w:rPr>
        <w:t xml:space="preserve"> </w:t>
      </w:r>
      <w:r w:rsidR="006907EE" w:rsidRPr="002F2CFD">
        <w:rPr>
          <w:color w:val="000000" w:themeColor="text1"/>
          <w:szCs w:val="26"/>
        </w:rPr>
        <w:t>(Nhân viên bán vé)</w:t>
      </w:r>
      <w:r w:rsidRPr="002F2CFD">
        <w:rPr>
          <w:szCs w:val="26"/>
        </w:rPr>
        <w:t>.</w:t>
      </w:r>
    </w:p>
    <w:p w14:paraId="46120DFE" w14:textId="564BC318" w:rsidR="006462C0" w:rsidRPr="002F2CFD" w:rsidRDefault="006462C0" w:rsidP="00AF02ED">
      <w:pPr>
        <w:pStyle w:val="ListParagraph"/>
        <w:numPr>
          <w:ilvl w:val="1"/>
          <w:numId w:val="14"/>
        </w:numPr>
        <w:spacing w:before="0" w:after="160" w:line="360" w:lineRule="auto"/>
        <w:jc w:val="left"/>
        <w:rPr>
          <w:szCs w:val="26"/>
        </w:rPr>
      </w:pPr>
      <w:r w:rsidRPr="002F2CFD">
        <w:rPr>
          <w:szCs w:val="26"/>
        </w:rPr>
        <w:t>Huỷ vé</w:t>
      </w:r>
      <w:r w:rsidR="006907EE" w:rsidRPr="002F2CFD">
        <w:rPr>
          <w:szCs w:val="26"/>
        </w:rPr>
        <w:t xml:space="preserve"> </w:t>
      </w:r>
      <w:r w:rsidR="0014391D" w:rsidRPr="002F2CFD">
        <w:rPr>
          <w:color w:val="000000" w:themeColor="text1"/>
          <w:szCs w:val="26"/>
        </w:rPr>
        <w:t>(Nhân viên bán vé)</w:t>
      </w:r>
      <w:r w:rsidRPr="002F2CFD">
        <w:rPr>
          <w:szCs w:val="26"/>
        </w:rPr>
        <w:t>.</w:t>
      </w:r>
    </w:p>
    <w:p w14:paraId="14B2B0FD" w14:textId="70F0F628" w:rsidR="006462C0" w:rsidRPr="002F2CFD" w:rsidRDefault="006462C0" w:rsidP="00AF02ED">
      <w:pPr>
        <w:pStyle w:val="ListParagraph"/>
        <w:numPr>
          <w:ilvl w:val="1"/>
          <w:numId w:val="14"/>
        </w:numPr>
        <w:spacing w:before="0" w:after="160" w:line="360" w:lineRule="auto"/>
        <w:jc w:val="left"/>
        <w:rPr>
          <w:szCs w:val="26"/>
        </w:rPr>
      </w:pPr>
      <w:r w:rsidRPr="002F2CFD">
        <w:rPr>
          <w:szCs w:val="26"/>
        </w:rPr>
        <w:t>Thống kê doanh thu</w:t>
      </w:r>
      <w:r w:rsidR="00CE0BC8" w:rsidRPr="002F2CFD">
        <w:rPr>
          <w:szCs w:val="26"/>
        </w:rPr>
        <w:t xml:space="preserve"> và lượng vé đã bán</w:t>
      </w:r>
      <w:r w:rsidR="00964292" w:rsidRPr="002F2CFD">
        <w:rPr>
          <w:szCs w:val="26"/>
        </w:rPr>
        <w:t xml:space="preserve"> </w:t>
      </w:r>
      <w:r w:rsidR="00964292" w:rsidRPr="002F2CFD">
        <w:rPr>
          <w:color w:val="000000" w:themeColor="text1"/>
          <w:szCs w:val="26"/>
        </w:rPr>
        <w:t>(Nhân viên quản lý)</w:t>
      </w:r>
      <w:r w:rsidRPr="002F2CFD">
        <w:rPr>
          <w:szCs w:val="26"/>
        </w:rPr>
        <w:t>.</w:t>
      </w:r>
    </w:p>
    <w:p w14:paraId="263C90FC" w14:textId="7488707C" w:rsidR="006462C0" w:rsidRPr="002F2CFD" w:rsidRDefault="006462C0" w:rsidP="00AF02ED">
      <w:pPr>
        <w:pStyle w:val="ListParagraph"/>
        <w:numPr>
          <w:ilvl w:val="1"/>
          <w:numId w:val="14"/>
        </w:numPr>
        <w:spacing w:before="0" w:after="160" w:line="360" w:lineRule="auto"/>
        <w:jc w:val="left"/>
        <w:rPr>
          <w:szCs w:val="26"/>
        </w:rPr>
      </w:pPr>
      <w:r w:rsidRPr="002F2CFD">
        <w:rPr>
          <w:szCs w:val="26"/>
        </w:rPr>
        <w:t>Lên lịch trình</w:t>
      </w:r>
      <w:r w:rsidR="0014391D" w:rsidRPr="002F2CFD">
        <w:rPr>
          <w:szCs w:val="26"/>
        </w:rPr>
        <w:t xml:space="preserve"> </w:t>
      </w:r>
      <w:r w:rsidR="0014391D" w:rsidRPr="002F2CFD">
        <w:rPr>
          <w:color w:val="000000" w:themeColor="text1"/>
          <w:szCs w:val="26"/>
        </w:rPr>
        <w:t xml:space="preserve">(Nhân viên </w:t>
      </w:r>
      <w:r w:rsidR="000B3550" w:rsidRPr="002F2CFD">
        <w:rPr>
          <w:color w:val="000000" w:themeColor="text1"/>
          <w:szCs w:val="26"/>
        </w:rPr>
        <w:t>quản lý</w:t>
      </w:r>
      <w:r w:rsidR="0014391D" w:rsidRPr="002F2CFD">
        <w:rPr>
          <w:color w:val="000000" w:themeColor="text1"/>
          <w:szCs w:val="26"/>
        </w:rPr>
        <w:t>)</w:t>
      </w:r>
      <w:r w:rsidRPr="002F2CFD">
        <w:rPr>
          <w:szCs w:val="26"/>
        </w:rPr>
        <w:t>.</w:t>
      </w:r>
    </w:p>
    <w:p w14:paraId="315043AD" w14:textId="558DED8A" w:rsidR="009424A5" w:rsidRPr="00416330" w:rsidRDefault="009424A5" w:rsidP="00AF02ED">
      <w:pPr>
        <w:pStyle w:val="ListParagraph"/>
        <w:numPr>
          <w:ilvl w:val="1"/>
          <w:numId w:val="14"/>
        </w:numPr>
        <w:spacing w:before="0" w:after="160" w:line="360" w:lineRule="auto"/>
        <w:jc w:val="left"/>
        <w:rPr>
          <w:szCs w:val="26"/>
        </w:rPr>
      </w:pPr>
      <w:r w:rsidRPr="002F2CFD">
        <w:rPr>
          <w:szCs w:val="26"/>
        </w:rPr>
        <w:t xml:space="preserve">Đăng nhập </w:t>
      </w:r>
      <w:r w:rsidRPr="002F2CFD">
        <w:rPr>
          <w:color w:val="000000" w:themeColor="text1"/>
          <w:szCs w:val="26"/>
        </w:rPr>
        <w:t>(Nhân viên bán vé, nhân viên quản lý).</w:t>
      </w:r>
    </w:p>
    <w:p w14:paraId="40DEB26E" w14:textId="21E14D51" w:rsidR="00416330" w:rsidRPr="00416330" w:rsidRDefault="00416330" w:rsidP="00AF02ED">
      <w:pPr>
        <w:pStyle w:val="ListParagraph"/>
        <w:numPr>
          <w:ilvl w:val="1"/>
          <w:numId w:val="14"/>
        </w:numPr>
        <w:spacing w:before="0" w:after="160" w:line="360" w:lineRule="auto"/>
        <w:jc w:val="left"/>
        <w:rPr>
          <w:szCs w:val="26"/>
        </w:rPr>
      </w:pPr>
      <w:r>
        <w:rPr>
          <w:color w:val="000000" w:themeColor="text1"/>
          <w:szCs w:val="26"/>
        </w:rPr>
        <w:t>Lấy danh sách vé chờ huỷ (Hệ thống).</w:t>
      </w:r>
    </w:p>
    <w:p w14:paraId="5B5FDE19" w14:textId="27C70014" w:rsidR="00416330" w:rsidRPr="002F2CFD" w:rsidRDefault="00416330" w:rsidP="00AF02ED">
      <w:pPr>
        <w:pStyle w:val="ListParagraph"/>
        <w:numPr>
          <w:ilvl w:val="1"/>
          <w:numId w:val="14"/>
        </w:numPr>
        <w:spacing w:before="0" w:after="160" w:line="360" w:lineRule="auto"/>
        <w:jc w:val="left"/>
        <w:rPr>
          <w:szCs w:val="26"/>
        </w:rPr>
      </w:pPr>
      <w:r>
        <w:rPr>
          <w:color w:val="000000" w:themeColor="text1"/>
          <w:szCs w:val="26"/>
        </w:rPr>
        <w:t>Quản lý hành khách theo hành tr</w:t>
      </w:r>
      <w:r w:rsidR="008866B4">
        <w:rPr>
          <w:color w:val="000000" w:themeColor="text1"/>
          <w:szCs w:val="26"/>
        </w:rPr>
        <w:t>ì</w:t>
      </w:r>
      <w:r>
        <w:rPr>
          <w:color w:val="000000" w:themeColor="text1"/>
          <w:szCs w:val="26"/>
        </w:rPr>
        <w:t>nh (Nhân viên quản lý).</w:t>
      </w:r>
    </w:p>
    <w:p w14:paraId="5066FDF5" w14:textId="27419128" w:rsidR="00394B89" w:rsidRPr="002F2CFD" w:rsidRDefault="00394B89" w:rsidP="00AF02ED">
      <w:pPr>
        <w:pStyle w:val="ListParagraph"/>
        <w:numPr>
          <w:ilvl w:val="1"/>
          <w:numId w:val="14"/>
        </w:numPr>
        <w:spacing w:before="0" w:after="160" w:line="360" w:lineRule="auto"/>
        <w:jc w:val="left"/>
        <w:rPr>
          <w:szCs w:val="26"/>
        </w:rPr>
      </w:pPr>
      <w:r w:rsidRPr="002F2CFD">
        <w:rPr>
          <w:color w:val="000000" w:themeColor="text1"/>
          <w:szCs w:val="26"/>
        </w:rPr>
        <w:t>Tra vé theo mã đặt</w:t>
      </w:r>
      <w:r w:rsidR="004B0840">
        <w:rPr>
          <w:color w:val="000000" w:themeColor="text1"/>
          <w:szCs w:val="26"/>
        </w:rPr>
        <w:t xml:space="preserve"> vé</w:t>
      </w:r>
      <w:r w:rsidRPr="002F2CFD">
        <w:rPr>
          <w:color w:val="000000" w:themeColor="text1"/>
          <w:szCs w:val="26"/>
        </w:rPr>
        <w:t xml:space="preserve"> (Nhân viên bán vé).</w:t>
      </w:r>
    </w:p>
    <w:p w14:paraId="15089B30" w14:textId="5545EE4A" w:rsidR="00FB1368" w:rsidRPr="002F2CFD" w:rsidRDefault="00FB1368" w:rsidP="00AF02ED">
      <w:pPr>
        <w:pStyle w:val="ListParagraph"/>
        <w:spacing w:before="0" w:after="160" w:line="360" w:lineRule="auto"/>
        <w:ind w:firstLine="0"/>
        <w:jc w:val="left"/>
        <w:rPr>
          <w:color w:val="000000" w:themeColor="text1"/>
          <w:szCs w:val="26"/>
        </w:rPr>
      </w:pPr>
    </w:p>
    <w:p w14:paraId="06362B3A" w14:textId="77777777" w:rsidR="00BD19CB" w:rsidRPr="002F2CFD" w:rsidRDefault="00BD19CB" w:rsidP="00AF02ED">
      <w:pPr>
        <w:spacing w:before="0" w:after="160" w:line="360" w:lineRule="auto"/>
        <w:jc w:val="left"/>
        <w:rPr>
          <w:szCs w:val="26"/>
        </w:rPr>
      </w:pPr>
    </w:p>
    <w:p w14:paraId="6724F8AE" w14:textId="77777777" w:rsidR="00BD19CB" w:rsidRPr="002F2CFD" w:rsidRDefault="00BD19CB" w:rsidP="00AF02ED">
      <w:pPr>
        <w:pStyle w:val="ListParagraph"/>
        <w:numPr>
          <w:ilvl w:val="0"/>
          <w:numId w:val="4"/>
        </w:numPr>
        <w:spacing w:before="0" w:after="160" w:line="360" w:lineRule="auto"/>
        <w:jc w:val="left"/>
        <w:rPr>
          <w:szCs w:val="26"/>
        </w:rPr>
        <w:sectPr w:rsidR="00BD19CB" w:rsidRPr="002F2CFD" w:rsidSect="009165B5">
          <w:pgSz w:w="11907" w:h="16840" w:code="9"/>
          <w:pgMar w:top="1701" w:right="1134" w:bottom="1701" w:left="1985" w:header="709" w:footer="709" w:gutter="0"/>
          <w:cols w:space="708"/>
          <w:docGrid w:linePitch="360"/>
        </w:sectPr>
      </w:pPr>
    </w:p>
    <w:p w14:paraId="10651649" w14:textId="77777777" w:rsidR="003510E3" w:rsidRPr="002F2CFD" w:rsidRDefault="008D201A" w:rsidP="00AF02ED">
      <w:pPr>
        <w:pStyle w:val="Heading1"/>
        <w:spacing w:line="360" w:lineRule="auto"/>
        <w:jc w:val="left"/>
        <w:rPr>
          <w:rFonts w:cs="Times New Roman"/>
          <w:sz w:val="26"/>
          <w:szCs w:val="26"/>
        </w:rPr>
      </w:pPr>
      <w:bookmarkStart w:id="21" w:name="_Toc39960512"/>
      <w:bookmarkStart w:id="22" w:name="_Toc58951682"/>
      <w:bookmarkEnd w:id="1"/>
      <w:r w:rsidRPr="002F2CFD">
        <w:rPr>
          <w:rFonts w:cs="Times New Roman"/>
          <w:sz w:val="26"/>
          <w:szCs w:val="26"/>
        </w:rPr>
        <w:lastRenderedPageBreak/>
        <w:t>: CƠ SỞ LÝ THUYẾT</w:t>
      </w:r>
      <w:bookmarkEnd w:id="21"/>
      <w:bookmarkEnd w:id="22"/>
    </w:p>
    <w:p w14:paraId="33A9DE15" w14:textId="1EAD72EC" w:rsidR="00846071" w:rsidRPr="002F2CFD" w:rsidRDefault="00846071" w:rsidP="00AF02ED">
      <w:pPr>
        <w:pStyle w:val="ListParagraph"/>
        <w:numPr>
          <w:ilvl w:val="0"/>
          <w:numId w:val="16"/>
        </w:numPr>
        <w:spacing w:before="0" w:line="360" w:lineRule="auto"/>
        <w:jc w:val="left"/>
        <w:rPr>
          <w:b/>
          <w:bCs/>
          <w:kern w:val="32"/>
          <w:szCs w:val="26"/>
        </w:rPr>
      </w:pPr>
      <w:bookmarkStart w:id="23" w:name="_Toc169424247"/>
      <w:r w:rsidRPr="002F2CFD">
        <w:rPr>
          <w:b/>
          <w:bCs/>
          <w:szCs w:val="26"/>
        </w:rPr>
        <w:t>NodeJS:</w:t>
      </w:r>
    </w:p>
    <w:p w14:paraId="4A7C72A0" w14:textId="6CFF9F0C" w:rsidR="00AF5B0F" w:rsidRPr="00AF5B0F" w:rsidRDefault="00AF5B0F" w:rsidP="00AF02ED">
      <w:pPr>
        <w:pStyle w:val="ListParagraph"/>
        <w:numPr>
          <w:ilvl w:val="0"/>
          <w:numId w:val="37"/>
        </w:numPr>
        <w:shd w:val="clear" w:color="auto" w:fill="FFFFFF"/>
        <w:spacing w:before="100" w:beforeAutospacing="1" w:after="100" w:afterAutospacing="1" w:line="360" w:lineRule="auto"/>
        <w:jc w:val="left"/>
        <w:rPr>
          <w:color w:val="000000" w:themeColor="text1"/>
          <w:szCs w:val="26"/>
        </w:rPr>
      </w:pPr>
      <w:r w:rsidRPr="00AF5B0F">
        <w:rPr>
          <w:b/>
          <w:bCs/>
          <w:color w:val="202124"/>
          <w:shd w:val="clear" w:color="auto" w:fill="FFFFFF"/>
        </w:rPr>
        <w:t>Chrome V8</w:t>
      </w:r>
      <w:r w:rsidRPr="00AF5B0F">
        <w:rPr>
          <w:color w:val="202124"/>
          <w:shd w:val="clear" w:color="auto" w:fill="FFFFFF"/>
        </w:rPr>
        <w:t>, hay đơn giản là </w:t>
      </w:r>
      <w:r w:rsidRPr="00AF5B0F">
        <w:rPr>
          <w:b/>
          <w:bCs/>
          <w:color w:val="202124"/>
          <w:shd w:val="clear" w:color="auto" w:fill="FFFFFF"/>
        </w:rPr>
        <w:t>V8</w:t>
      </w:r>
      <w:r w:rsidRPr="00AF5B0F">
        <w:rPr>
          <w:color w:val="202124"/>
          <w:shd w:val="clear" w:color="auto" w:fill="FFFFFF"/>
        </w:rPr>
        <w:t>, là một </w:t>
      </w:r>
      <w:r w:rsidRPr="00AF5B0F">
        <w:rPr>
          <w:b/>
          <w:bCs/>
          <w:color w:val="202124"/>
          <w:shd w:val="clear" w:color="auto" w:fill="FFFFFF"/>
        </w:rPr>
        <w:t>JavaScript engine (</w:t>
      </w:r>
      <w:r w:rsidRPr="00AF5B0F">
        <w:rPr>
          <w:rStyle w:val="Strong"/>
          <w:shd w:val="clear" w:color="auto" w:fill="FFFFFF"/>
        </w:rPr>
        <w:t>JavaScript engine</w:t>
      </w:r>
      <w:r w:rsidRPr="00AF5B0F">
        <w:rPr>
          <w:rStyle w:val="Strong"/>
          <w:b w:val="0"/>
          <w:bCs w:val="0"/>
          <w:shd w:val="clear" w:color="auto" w:fill="FFFFFF"/>
        </w:rPr>
        <w:t xml:space="preserve"> là một chương trình hoặc trình thông dịch thực thi mã Javascript)</w:t>
      </w:r>
      <w:r w:rsidRPr="00AF5B0F">
        <w:rPr>
          <w:color w:val="202124"/>
          <w:shd w:val="clear" w:color="auto" w:fill="FFFFFF"/>
        </w:rPr>
        <w:t xml:space="preserve"> mã nguồn mở phát triển bởi The Chromium Project. </w:t>
      </w:r>
      <w:r w:rsidRPr="00AF5B0F">
        <w:rPr>
          <w:shd w:val="clear" w:color="auto" w:fill="FFFFFF"/>
        </w:rPr>
        <w:t>Đây là engine được thiết kế đặc biệt và tối ưu hóa hiệu năng cho các dự án Javascript lớn, như Node.js.</w:t>
      </w:r>
      <w:r w:rsidR="006536A0">
        <w:rPr>
          <w:shd w:val="clear" w:color="auto" w:fill="FFFFFF"/>
        </w:rPr>
        <w:t xml:space="preserve"> </w:t>
      </w:r>
      <w:r w:rsidR="006536A0" w:rsidRPr="00AF5B0F">
        <w:rPr>
          <w:color w:val="000000" w:themeColor="text1"/>
          <w:szCs w:val="26"/>
          <w:shd w:val="clear" w:color="auto" w:fill="FFFFFF"/>
        </w:rPr>
        <w:t>Node</w:t>
      </w:r>
      <w:r w:rsidR="00EA3C94">
        <w:rPr>
          <w:color w:val="000000" w:themeColor="text1"/>
          <w:szCs w:val="26"/>
          <w:shd w:val="clear" w:color="auto" w:fill="FFFFFF"/>
        </w:rPr>
        <w:t>.js</w:t>
      </w:r>
      <w:r w:rsidR="006536A0" w:rsidRPr="00AF5B0F">
        <w:rPr>
          <w:color w:val="000000" w:themeColor="text1"/>
          <w:szCs w:val="26"/>
          <w:shd w:val="clear" w:color="auto" w:fill="FFFFFF"/>
        </w:rPr>
        <w:t xml:space="preserve"> là một mã nguồn được xây dựng dựa trên nền tảng </w:t>
      </w:r>
      <w:r w:rsidR="006536A0" w:rsidRPr="00AF5B0F">
        <w:rPr>
          <w:b/>
          <w:bCs/>
          <w:color w:val="000000" w:themeColor="text1"/>
          <w:szCs w:val="26"/>
          <w:shd w:val="clear" w:color="auto" w:fill="FFFFFF"/>
        </w:rPr>
        <w:t>Javascript V8 Engine</w:t>
      </w:r>
      <w:r w:rsidR="006536A0" w:rsidRPr="00AF5B0F">
        <w:rPr>
          <w:color w:val="000000" w:themeColor="text1"/>
          <w:szCs w:val="26"/>
          <w:shd w:val="clear" w:color="auto" w:fill="FFFFFF"/>
        </w:rPr>
        <w:t>, nó được sử dụng để xây dựng các ứng dụng web như các trang video clip, các forum và đặc biệt là trang mạng xã hội phạm vi hẹp.</w:t>
      </w:r>
    </w:p>
    <w:p w14:paraId="76BF3B73" w14:textId="7CAF22BD" w:rsidR="00846071" w:rsidRDefault="00846071" w:rsidP="00AF02ED">
      <w:pPr>
        <w:pStyle w:val="ListParagraph"/>
        <w:spacing w:before="0" w:line="360" w:lineRule="auto"/>
        <w:ind w:left="1800" w:firstLine="0"/>
        <w:jc w:val="left"/>
        <w:rPr>
          <w:b/>
          <w:bCs/>
          <w:kern w:val="32"/>
          <w:szCs w:val="26"/>
        </w:rPr>
      </w:pPr>
    </w:p>
    <w:p w14:paraId="65D4A092" w14:textId="21EB4C8E" w:rsidR="00AF5B0F" w:rsidRDefault="00AF5B0F" w:rsidP="00AF02ED">
      <w:pPr>
        <w:pStyle w:val="ListParagraph"/>
        <w:spacing w:before="0" w:line="360" w:lineRule="auto"/>
        <w:ind w:left="1800" w:firstLine="0"/>
        <w:jc w:val="left"/>
        <w:rPr>
          <w:b/>
          <w:bCs/>
          <w:kern w:val="32"/>
          <w:szCs w:val="26"/>
        </w:rPr>
      </w:pPr>
      <w:r>
        <w:rPr>
          <w:noProof/>
          <w:color w:val="000000" w:themeColor="text1"/>
          <w:szCs w:val="26"/>
        </w:rPr>
        <w:drawing>
          <wp:inline distT="0" distB="0" distL="0" distR="0" wp14:anchorId="5AE4B1E2" wp14:editId="12892430">
            <wp:extent cx="4572000" cy="1962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1962150"/>
                    </a:xfrm>
                    <a:prstGeom prst="rect">
                      <a:avLst/>
                    </a:prstGeom>
                    <a:noFill/>
                    <a:ln>
                      <a:noFill/>
                    </a:ln>
                  </pic:spPr>
                </pic:pic>
              </a:graphicData>
            </a:graphic>
          </wp:inline>
        </w:drawing>
      </w:r>
    </w:p>
    <w:p w14:paraId="7393EA2D" w14:textId="1C8BCD71" w:rsidR="00846071" w:rsidRPr="002F2CFD" w:rsidRDefault="000522C6" w:rsidP="00AF02ED">
      <w:pPr>
        <w:pStyle w:val="ListParagraph"/>
        <w:numPr>
          <w:ilvl w:val="1"/>
          <w:numId w:val="17"/>
        </w:numPr>
        <w:spacing w:before="0" w:line="360" w:lineRule="auto"/>
        <w:jc w:val="left"/>
        <w:rPr>
          <w:b/>
          <w:bCs/>
          <w:color w:val="000000" w:themeColor="text1"/>
          <w:kern w:val="32"/>
          <w:szCs w:val="26"/>
        </w:rPr>
      </w:pPr>
      <w:r w:rsidRPr="002F2CFD">
        <w:rPr>
          <w:color w:val="000000" w:themeColor="text1"/>
          <w:szCs w:val="26"/>
          <w:shd w:val="clear" w:color="auto" w:fill="FFFFFF"/>
        </w:rPr>
        <w:t>NodeJS cung cấp các thư viện phong phú ở dạng Javascript Module khác nhau giúp đơn giản hóa việc lập trình và giảm thời gian ở mức thấp nhất.</w:t>
      </w:r>
      <w:r w:rsidR="00846071" w:rsidRPr="002F2CFD">
        <w:rPr>
          <w:color w:val="000000" w:themeColor="text1"/>
          <w:szCs w:val="26"/>
          <w:shd w:val="clear" w:color="auto" w:fill="FFFFFF"/>
        </w:rPr>
        <w:t xml:space="preserve"> </w:t>
      </w:r>
    </w:p>
    <w:p w14:paraId="7DA24E00" w14:textId="77777777" w:rsidR="00846071" w:rsidRPr="002F2CFD" w:rsidRDefault="00846071" w:rsidP="00AF02ED">
      <w:pPr>
        <w:pStyle w:val="ListParagraph"/>
        <w:spacing w:line="360" w:lineRule="auto"/>
        <w:rPr>
          <w:b/>
          <w:bCs/>
          <w:color w:val="000000" w:themeColor="text1"/>
          <w:kern w:val="32"/>
          <w:szCs w:val="26"/>
        </w:rPr>
      </w:pPr>
    </w:p>
    <w:p w14:paraId="4D457B91" w14:textId="38BD4CC2" w:rsidR="00846071" w:rsidRPr="002F2CFD" w:rsidRDefault="00E97E6D" w:rsidP="00AF02ED">
      <w:pPr>
        <w:pStyle w:val="ListParagraph"/>
        <w:numPr>
          <w:ilvl w:val="1"/>
          <w:numId w:val="17"/>
        </w:numPr>
        <w:spacing w:before="0" w:line="360" w:lineRule="auto"/>
        <w:jc w:val="left"/>
        <w:rPr>
          <w:b/>
          <w:bCs/>
          <w:color w:val="000000" w:themeColor="text1"/>
          <w:kern w:val="32"/>
          <w:szCs w:val="26"/>
        </w:rPr>
      </w:pPr>
      <w:r w:rsidRPr="002F2CFD">
        <w:rPr>
          <w:color w:val="000000" w:themeColor="text1"/>
          <w:kern w:val="32"/>
          <w:szCs w:val="26"/>
        </w:rPr>
        <w:t>Tốc độ xử lý các giao tiếp từ client tới server gần như đạt đến mức real-time nên việc lựa chọn sử dụng NodeJS để xây dựng website bán vé tàu với lượt truy cập cao là vô cùng hợp lý</w:t>
      </w:r>
      <w:r w:rsidR="00571F4F" w:rsidRPr="002F2CFD">
        <w:rPr>
          <w:color w:val="000000" w:themeColor="text1"/>
          <w:kern w:val="32"/>
          <w:szCs w:val="26"/>
        </w:rPr>
        <w:t>, đặc biệt là trong quá trình hành khách chọn ghế.</w:t>
      </w:r>
    </w:p>
    <w:p w14:paraId="31947A11" w14:textId="77777777" w:rsidR="000522C6" w:rsidRPr="002F2CFD" w:rsidRDefault="000522C6" w:rsidP="00AF02ED">
      <w:pPr>
        <w:pStyle w:val="ListParagraph"/>
        <w:spacing w:line="360" w:lineRule="auto"/>
        <w:rPr>
          <w:b/>
          <w:bCs/>
          <w:color w:val="000000" w:themeColor="text1"/>
          <w:kern w:val="32"/>
          <w:szCs w:val="26"/>
        </w:rPr>
      </w:pPr>
    </w:p>
    <w:p w14:paraId="51367788" w14:textId="73D960DA" w:rsidR="000522C6" w:rsidRPr="002F2CFD" w:rsidRDefault="00151AF6" w:rsidP="00AF02ED">
      <w:pPr>
        <w:pStyle w:val="ListParagraph"/>
        <w:numPr>
          <w:ilvl w:val="1"/>
          <w:numId w:val="17"/>
        </w:numPr>
        <w:spacing w:before="0" w:line="360" w:lineRule="auto"/>
        <w:jc w:val="left"/>
        <w:rPr>
          <w:b/>
          <w:bCs/>
          <w:color w:val="000000" w:themeColor="text1"/>
          <w:kern w:val="32"/>
          <w:szCs w:val="26"/>
        </w:rPr>
      </w:pPr>
      <w:r>
        <w:rPr>
          <w:color w:val="000000" w:themeColor="text1"/>
          <w:kern w:val="32"/>
          <w:szCs w:val="26"/>
        </w:rPr>
        <w:lastRenderedPageBreak/>
        <w:t>Vì sao nên dùng</w:t>
      </w:r>
      <w:r w:rsidR="000522C6" w:rsidRPr="002F2CFD">
        <w:rPr>
          <w:color w:val="000000" w:themeColor="text1"/>
          <w:kern w:val="32"/>
          <w:szCs w:val="26"/>
        </w:rPr>
        <w:t xml:space="preserve"> </w:t>
      </w:r>
      <w:r w:rsidR="000522C6" w:rsidRPr="002612C3">
        <w:rPr>
          <w:b/>
          <w:bCs/>
          <w:color w:val="000000" w:themeColor="text1"/>
          <w:kern w:val="32"/>
          <w:szCs w:val="26"/>
        </w:rPr>
        <w:t>NodeJS</w:t>
      </w:r>
      <w:r w:rsidR="000522C6" w:rsidRPr="002F2CFD">
        <w:rPr>
          <w:color w:val="000000" w:themeColor="text1"/>
          <w:kern w:val="32"/>
          <w:szCs w:val="26"/>
        </w:rPr>
        <w:t>:</w:t>
      </w:r>
    </w:p>
    <w:p w14:paraId="0D77CC86" w14:textId="77777777" w:rsidR="000522C6" w:rsidRPr="002F2CFD" w:rsidRDefault="000522C6" w:rsidP="00AF02ED">
      <w:pPr>
        <w:pStyle w:val="ListParagraph"/>
        <w:spacing w:line="360" w:lineRule="auto"/>
        <w:rPr>
          <w:b/>
          <w:bCs/>
          <w:color w:val="000000" w:themeColor="text1"/>
          <w:kern w:val="32"/>
          <w:szCs w:val="26"/>
        </w:rPr>
      </w:pPr>
    </w:p>
    <w:p w14:paraId="5F333958" w14:textId="2D7E460D" w:rsidR="000522C6" w:rsidRPr="002F2CFD" w:rsidRDefault="000522C6" w:rsidP="00AF02ED">
      <w:pPr>
        <w:numPr>
          <w:ilvl w:val="2"/>
          <w:numId w:val="17"/>
        </w:numPr>
        <w:shd w:val="clear" w:color="auto" w:fill="FFFFFF"/>
        <w:spacing w:before="100" w:beforeAutospacing="1" w:after="100" w:afterAutospacing="1" w:line="360" w:lineRule="auto"/>
        <w:jc w:val="left"/>
        <w:rPr>
          <w:color w:val="000000" w:themeColor="text1"/>
          <w:szCs w:val="26"/>
        </w:rPr>
      </w:pPr>
      <w:r w:rsidRPr="000522C6">
        <w:rPr>
          <w:b/>
          <w:bCs/>
          <w:color w:val="000000" w:themeColor="text1"/>
          <w:szCs w:val="26"/>
        </w:rPr>
        <w:t>Không đồng bộ</w:t>
      </w:r>
      <w:r w:rsidRPr="000522C6">
        <w:rPr>
          <w:color w:val="000000" w:themeColor="text1"/>
          <w:szCs w:val="26"/>
        </w:rPr>
        <w:t>: Tất cả các API của NodeJS đều không đồng bộ (none-blocking),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14:paraId="60523B3C" w14:textId="77777777" w:rsidR="000522C6" w:rsidRPr="002F2CFD" w:rsidRDefault="000522C6" w:rsidP="00AF02ED">
      <w:pPr>
        <w:shd w:val="clear" w:color="auto" w:fill="FFFFFF"/>
        <w:spacing w:before="100" w:beforeAutospacing="1" w:after="100" w:afterAutospacing="1" w:line="360" w:lineRule="auto"/>
        <w:ind w:left="2520" w:firstLine="0"/>
        <w:jc w:val="left"/>
        <w:rPr>
          <w:color w:val="000000" w:themeColor="text1"/>
          <w:szCs w:val="26"/>
        </w:rPr>
      </w:pPr>
    </w:p>
    <w:p w14:paraId="63C23BD5" w14:textId="78ED8AC7" w:rsidR="000522C6" w:rsidRDefault="000522C6" w:rsidP="00DC0A96">
      <w:pPr>
        <w:numPr>
          <w:ilvl w:val="2"/>
          <w:numId w:val="17"/>
        </w:numPr>
        <w:shd w:val="clear" w:color="auto" w:fill="FFFFFF"/>
        <w:spacing w:before="100" w:beforeAutospacing="1" w:after="100" w:afterAutospacing="1" w:line="360" w:lineRule="auto"/>
        <w:ind w:firstLine="0"/>
        <w:jc w:val="left"/>
        <w:rPr>
          <w:color w:val="000000" w:themeColor="text1"/>
          <w:szCs w:val="26"/>
        </w:rPr>
      </w:pPr>
      <w:r w:rsidRPr="00DC0A96">
        <w:rPr>
          <w:b/>
          <w:bCs/>
          <w:color w:val="000000" w:themeColor="text1"/>
          <w:szCs w:val="26"/>
        </w:rPr>
        <w:t>Chạy rất nhanh</w:t>
      </w:r>
      <w:r w:rsidRPr="00DC0A96">
        <w:rPr>
          <w:color w:val="000000" w:themeColor="text1"/>
          <w:szCs w:val="26"/>
        </w:rPr>
        <w:t>: NodeJ</w:t>
      </w:r>
      <w:r w:rsidR="00DC0A96" w:rsidRPr="00DC0A96">
        <w:rPr>
          <w:color w:val="000000" w:themeColor="text1"/>
          <w:szCs w:val="26"/>
        </w:rPr>
        <w:t>S</w:t>
      </w:r>
      <w:r w:rsidRPr="00DC0A96">
        <w:rPr>
          <w:color w:val="000000" w:themeColor="text1"/>
          <w:szCs w:val="26"/>
        </w:rPr>
        <w:t xml:space="preserve"> được xây dựng dựa vào nền tảng </w:t>
      </w:r>
      <w:r w:rsidRPr="00DC0A96">
        <w:rPr>
          <w:b/>
          <w:bCs/>
          <w:color w:val="000000" w:themeColor="text1"/>
          <w:szCs w:val="26"/>
        </w:rPr>
        <w:t>V8 Javascript Engine</w:t>
      </w:r>
      <w:r w:rsidRPr="00DC0A96">
        <w:rPr>
          <w:color w:val="000000" w:themeColor="text1"/>
          <w:szCs w:val="26"/>
        </w:rPr>
        <w:t xml:space="preserve"> nên việc thực thi chương trình rất nhanh.</w:t>
      </w:r>
      <w:r w:rsidR="00566557" w:rsidRPr="00DC0A96">
        <w:rPr>
          <w:color w:val="000000" w:themeColor="text1"/>
          <w:szCs w:val="26"/>
        </w:rPr>
        <w:t xml:space="preserve"> </w:t>
      </w:r>
    </w:p>
    <w:p w14:paraId="4BF1F16C" w14:textId="1C5C66D4" w:rsidR="00613DF6" w:rsidRPr="00DC0A96" w:rsidRDefault="00613DF6" w:rsidP="00613DF6">
      <w:pPr>
        <w:shd w:val="clear" w:color="auto" w:fill="FFFFFF"/>
        <w:spacing w:before="100" w:beforeAutospacing="1" w:after="100" w:afterAutospacing="1" w:line="360" w:lineRule="auto"/>
        <w:ind w:firstLine="0"/>
        <w:jc w:val="center"/>
        <w:rPr>
          <w:color w:val="000000" w:themeColor="text1"/>
          <w:szCs w:val="26"/>
        </w:rPr>
      </w:pPr>
      <w:r>
        <w:rPr>
          <w:noProof/>
          <w:color w:val="000000" w:themeColor="text1"/>
          <w:szCs w:val="26"/>
        </w:rPr>
        <w:drawing>
          <wp:inline distT="0" distB="0" distL="0" distR="0" wp14:anchorId="1FE18EA9" wp14:editId="356B5B63">
            <wp:extent cx="5580380" cy="3470275"/>
            <wp:effectExtent l="0" t="0" r="127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80380" cy="3470275"/>
                    </a:xfrm>
                    <a:prstGeom prst="rect">
                      <a:avLst/>
                    </a:prstGeom>
                  </pic:spPr>
                </pic:pic>
              </a:graphicData>
            </a:graphic>
          </wp:inline>
        </w:drawing>
      </w:r>
    </w:p>
    <w:p w14:paraId="0F9CFDD7" w14:textId="1252B592" w:rsidR="000522C6" w:rsidRPr="000152D7" w:rsidRDefault="000522C6" w:rsidP="00AF02ED">
      <w:pPr>
        <w:numPr>
          <w:ilvl w:val="2"/>
          <w:numId w:val="17"/>
        </w:numPr>
        <w:shd w:val="clear" w:color="auto" w:fill="FFFFFF"/>
        <w:spacing w:before="100" w:beforeAutospacing="1" w:after="100" w:afterAutospacing="1" w:line="360" w:lineRule="auto"/>
        <w:jc w:val="left"/>
        <w:rPr>
          <w:color w:val="000000" w:themeColor="text1"/>
          <w:szCs w:val="26"/>
        </w:rPr>
      </w:pPr>
      <w:r w:rsidRPr="000522C6">
        <w:rPr>
          <w:b/>
          <w:bCs/>
          <w:color w:val="000000" w:themeColor="text1"/>
          <w:szCs w:val="26"/>
        </w:rPr>
        <w:t>Đơn luồng nhưng khả năng mở rộng cao</w:t>
      </w:r>
      <w:r w:rsidRPr="000522C6">
        <w:rPr>
          <w:color w:val="000000" w:themeColor="text1"/>
          <w:szCs w:val="26"/>
        </w:rPr>
        <w:t xml:space="preserve">: </w:t>
      </w:r>
      <w:r w:rsidR="000152D7" w:rsidRPr="000152D7">
        <w:rPr>
          <w:color w:val="000000" w:themeColor="text1"/>
          <w:spacing w:val="-1"/>
          <w:shd w:val="clear" w:color="auto" w:fill="FFFFFF"/>
        </w:rPr>
        <w:t xml:space="preserve">Hãy so sánh với kỹ thuật web-serving truyền thống: mỗi kết nối (request) </w:t>
      </w:r>
      <w:r w:rsidR="000152D7" w:rsidRPr="000152D7">
        <w:rPr>
          <w:color w:val="000000" w:themeColor="text1"/>
          <w:spacing w:val="-1"/>
          <w:shd w:val="clear" w:color="auto" w:fill="FFFFFF"/>
        </w:rPr>
        <w:lastRenderedPageBreak/>
        <w:t>sinh ra một thread (luồng xử lý), chiếm một lượng bộ nhớ RAM hệ thống và dần dần chiếm hết dung lượng RAM khả dĩ. Node.js không như vậy. Nó chỉ chạy trên 1 thread duy nhất, sử dụng lời gọi non-blocking I/O, cho phép nó xử lý được cả ngàn kết nối cùng lúc. </w:t>
      </w:r>
    </w:p>
    <w:p w14:paraId="5B57B84F" w14:textId="11F7ECF1" w:rsidR="000522C6" w:rsidRPr="000522C6" w:rsidRDefault="000152D7" w:rsidP="00AF02ED">
      <w:pPr>
        <w:shd w:val="clear" w:color="auto" w:fill="FFFFFF"/>
        <w:spacing w:before="100" w:beforeAutospacing="1" w:after="100" w:afterAutospacing="1" w:line="360" w:lineRule="auto"/>
        <w:jc w:val="center"/>
        <w:rPr>
          <w:color w:val="000000" w:themeColor="text1"/>
          <w:szCs w:val="26"/>
        </w:rPr>
      </w:pPr>
      <w:r>
        <w:rPr>
          <w:noProof/>
          <w:color w:val="000000" w:themeColor="text1"/>
          <w:szCs w:val="26"/>
        </w:rPr>
        <w:drawing>
          <wp:inline distT="0" distB="0" distL="0" distR="0" wp14:anchorId="6F498F6C" wp14:editId="677D0027">
            <wp:extent cx="4916402" cy="5794744"/>
            <wp:effectExtent l="0" t="0" r="0" b="0"/>
            <wp:docPr id="20" name="Picture 20"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smart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955314" cy="5840608"/>
                    </a:xfrm>
                    <a:prstGeom prst="rect">
                      <a:avLst/>
                    </a:prstGeom>
                  </pic:spPr>
                </pic:pic>
              </a:graphicData>
            </a:graphic>
          </wp:inline>
        </w:drawing>
      </w:r>
    </w:p>
    <w:p w14:paraId="61CE6315" w14:textId="4B97DC4A" w:rsidR="000522C6" w:rsidRPr="00DD08E0" w:rsidRDefault="000522C6" w:rsidP="00AF02ED">
      <w:pPr>
        <w:numPr>
          <w:ilvl w:val="2"/>
          <w:numId w:val="17"/>
        </w:numPr>
        <w:shd w:val="clear" w:color="auto" w:fill="FFFFFF"/>
        <w:spacing w:before="100" w:beforeAutospacing="1" w:after="100" w:afterAutospacing="1" w:line="360" w:lineRule="auto"/>
        <w:jc w:val="left"/>
        <w:rPr>
          <w:color w:val="000000" w:themeColor="text1"/>
          <w:szCs w:val="26"/>
        </w:rPr>
      </w:pPr>
      <w:r w:rsidRPr="000522C6">
        <w:rPr>
          <w:b/>
          <w:bCs/>
          <w:color w:val="000000" w:themeColor="text1"/>
          <w:szCs w:val="26"/>
        </w:rPr>
        <w:t>Không đệm</w:t>
      </w:r>
      <w:r w:rsidRPr="000522C6">
        <w:rPr>
          <w:color w:val="000000" w:themeColor="text1"/>
          <w:szCs w:val="26"/>
        </w:rPr>
        <w:t>: NodeJS không đệm bất kì một dữ liệu nào và các ứng dụng này chủ yếu là đầu ra dữ liệu.</w:t>
      </w:r>
    </w:p>
    <w:p w14:paraId="1DF701CD" w14:textId="77777777" w:rsidR="00DD08E0" w:rsidRPr="00DD08E0" w:rsidRDefault="00DD08E0" w:rsidP="00AF02ED">
      <w:pPr>
        <w:shd w:val="clear" w:color="auto" w:fill="FFFFFF"/>
        <w:spacing w:before="100" w:beforeAutospacing="1" w:after="100" w:afterAutospacing="1" w:line="360" w:lineRule="auto"/>
        <w:ind w:left="2520" w:firstLine="0"/>
        <w:jc w:val="left"/>
        <w:rPr>
          <w:color w:val="000000" w:themeColor="text1"/>
          <w:szCs w:val="26"/>
        </w:rPr>
      </w:pPr>
    </w:p>
    <w:p w14:paraId="31FCB0A6" w14:textId="1BEAE8F0" w:rsidR="000522C6" w:rsidRDefault="000522C6" w:rsidP="00AF02ED">
      <w:pPr>
        <w:numPr>
          <w:ilvl w:val="2"/>
          <w:numId w:val="17"/>
        </w:numPr>
        <w:shd w:val="clear" w:color="auto" w:fill="FFFFFF"/>
        <w:spacing w:before="100" w:beforeAutospacing="1" w:after="100" w:afterAutospacing="1" w:line="360" w:lineRule="auto"/>
        <w:jc w:val="left"/>
        <w:rPr>
          <w:color w:val="000000" w:themeColor="text1"/>
          <w:szCs w:val="26"/>
        </w:rPr>
      </w:pPr>
      <w:r w:rsidRPr="000522C6">
        <w:rPr>
          <w:b/>
          <w:bCs/>
          <w:color w:val="000000" w:themeColor="text1"/>
          <w:szCs w:val="26"/>
        </w:rPr>
        <w:t>Có giấy phép</w:t>
      </w:r>
      <w:r w:rsidRPr="000522C6">
        <w:rPr>
          <w:color w:val="000000" w:themeColor="text1"/>
          <w:szCs w:val="26"/>
        </w:rPr>
        <w:t>: NodeJS đã được cấp giấy phép bởi MIT License.</w:t>
      </w:r>
    </w:p>
    <w:p w14:paraId="47C18943" w14:textId="77777777" w:rsidR="00734E14" w:rsidRDefault="00734E14" w:rsidP="00AF02ED">
      <w:pPr>
        <w:pStyle w:val="ListParagraph"/>
        <w:spacing w:line="360" w:lineRule="auto"/>
        <w:rPr>
          <w:color w:val="000000" w:themeColor="text1"/>
          <w:szCs w:val="26"/>
        </w:rPr>
      </w:pPr>
    </w:p>
    <w:p w14:paraId="344B4C79" w14:textId="10AA280E" w:rsidR="00734E14" w:rsidRDefault="00734E14" w:rsidP="00AF02ED">
      <w:pPr>
        <w:pStyle w:val="ListParagraph"/>
        <w:numPr>
          <w:ilvl w:val="0"/>
          <w:numId w:val="19"/>
        </w:numPr>
        <w:shd w:val="clear" w:color="auto" w:fill="FFFFFF"/>
        <w:spacing w:before="100" w:beforeAutospacing="1" w:after="100" w:afterAutospacing="1" w:line="360" w:lineRule="auto"/>
        <w:jc w:val="left"/>
        <w:rPr>
          <w:b/>
          <w:bCs/>
          <w:color w:val="000000" w:themeColor="text1"/>
          <w:szCs w:val="26"/>
        </w:rPr>
      </w:pPr>
      <w:r w:rsidRPr="00734E14">
        <w:rPr>
          <w:b/>
          <w:bCs/>
          <w:color w:val="000000" w:themeColor="text1"/>
          <w:szCs w:val="26"/>
        </w:rPr>
        <w:t>EJS</w:t>
      </w:r>
      <w:r w:rsidR="00D34F20">
        <w:rPr>
          <w:b/>
          <w:bCs/>
          <w:color w:val="000000" w:themeColor="text1"/>
          <w:szCs w:val="26"/>
        </w:rPr>
        <w:t>:</w:t>
      </w:r>
    </w:p>
    <w:p w14:paraId="6ACF4D37" w14:textId="77777777" w:rsidR="00BF1E53" w:rsidRDefault="00BF1E53" w:rsidP="00AF02ED">
      <w:pPr>
        <w:pStyle w:val="ListParagraph"/>
        <w:shd w:val="clear" w:color="auto" w:fill="FFFFFF"/>
        <w:spacing w:before="100" w:beforeAutospacing="1" w:after="100" w:afterAutospacing="1" w:line="360" w:lineRule="auto"/>
        <w:ind w:left="1287" w:firstLine="0"/>
        <w:jc w:val="left"/>
        <w:rPr>
          <w:b/>
          <w:bCs/>
          <w:color w:val="000000" w:themeColor="text1"/>
          <w:szCs w:val="26"/>
        </w:rPr>
      </w:pPr>
    </w:p>
    <w:p w14:paraId="422F1E57" w14:textId="5C2635DD" w:rsidR="00734E14" w:rsidRPr="0046318B" w:rsidRDefault="00D34F20" w:rsidP="00AF02ED">
      <w:pPr>
        <w:pStyle w:val="ListParagraph"/>
        <w:numPr>
          <w:ilvl w:val="1"/>
          <w:numId w:val="20"/>
        </w:numPr>
        <w:shd w:val="clear" w:color="auto" w:fill="FFFFFF"/>
        <w:spacing w:before="100" w:beforeAutospacing="1" w:after="100" w:afterAutospacing="1" w:line="360" w:lineRule="auto"/>
        <w:jc w:val="left"/>
        <w:rPr>
          <w:b/>
          <w:bCs/>
          <w:color w:val="000000" w:themeColor="text1"/>
          <w:szCs w:val="26"/>
        </w:rPr>
      </w:pPr>
      <w:r>
        <w:rPr>
          <w:b/>
          <w:bCs/>
          <w:color w:val="000000" w:themeColor="text1"/>
          <w:szCs w:val="26"/>
        </w:rPr>
        <w:t xml:space="preserve">EJS </w:t>
      </w:r>
      <w:r>
        <w:rPr>
          <w:color w:val="000000" w:themeColor="text1"/>
          <w:szCs w:val="26"/>
        </w:rPr>
        <w:t xml:space="preserve">là viết tắt của </w:t>
      </w:r>
      <w:r w:rsidRPr="00D34F20">
        <w:rPr>
          <w:b/>
          <w:bCs/>
          <w:color w:val="000000" w:themeColor="text1"/>
          <w:szCs w:val="26"/>
        </w:rPr>
        <w:t>“Embeded Javascript templating”</w:t>
      </w:r>
      <w:r w:rsidRPr="00D34F20">
        <w:rPr>
          <w:color w:val="000000" w:themeColor="text1"/>
          <w:szCs w:val="26"/>
        </w:rPr>
        <w:t xml:space="preserve"> –</w:t>
      </w:r>
      <w:r>
        <w:rPr>
          <w:b/>
          <w:bCs/>
          <w:color w:val="000000" w:themeColor="text1"/>
          <w:szCs w:val="26"/>
        </w:rPr>
        <w:t xml:space="preserve"> </w:t>
      </w:r>
      <w:r>
        <w:rPr>
          <w:color w:val="000000" w:themeColor="text1"/>
          <w:szCs w:val="26"/>
        </w:rPr>
        <w:t>một thư viện được sử dụng để phân tích các tập tin ejs và tạo ra trang html trả về cho trình duyệt (client), sử dụng nó bằng cách đặt mã Java</w:t>
      </w:r>
      <w:r w:rsidR="00431B59">
        <w:rPr>
          <w:color w:val="000000" w:themeColor="text1"/>
          <w:szCs w:val="26"/>
        </w:rPr>
        <w:t>S</w:t>
      </w:r>
      <w:r>
        <w:rPr>
          <w:color w:val="000000" w:themeColor="text1"/>
          <w:szCs w:val="26"/>
        </w:rPr>
        <w:t>cript bên trong &lt;%%&gt; khi khai báo biến, &lt;%=%&gt; khi muốn hiển thị bến lên html và &lt;%-%&gt; khi muốn nhúng một file EJS khác vào.</w:t>
      </w:r>
    </w:p>
    <w:p w14:paraId="40ED529A" w14:textId="0C09ADC7" w:rsidR="0046318B" w:rsidRPr="0046318B" w:rsidRDefault="0046318B" w:rsidP="00AF02ED">
      <w:pPr>
        <w:shd w:val="clear" w:color="auto" w:fill="FFFFFF"/>
        <w:spacing w:before="100" w:beforeAutospacing="1" w:after="100" w:afterAutospacing="1" w:line="360" w:lineRule="auto"/>
        <w:ind w:left="2007" w:firstLine="0"/>
        <w:jc w:val="left"/>
        <w:rPr>
          <w:color w:val="000000" w:themeColor="text1"/>
          <w:szCs w:val="26"/>
        </w:rPr>
      </w:pPr>
      <w:r w:rsidRPr="0046318B">
        <w:rPr>
          <w:b/>
          <w:bCs/>
          <w:color w:val="000000" w:themeColor="text1"/>
          <w:szCs w:val="26"/>
          <w:u w:val="single"/>
        </w:rPr>
        <w:t>Ví dụ</w:t>
      </w:r>
      <w:r>
        <w:rPr>
          <w:b/>
          <w:bCs/>
          <w:color w:val="000000" w:themeColor="text1"/>
          <w:szCs w:val="26"/>
        </w:rPr>
        <w:t xml:space="preserve">: </w:t>
      </w:r>
      <w:r>
        <w:rPr>
          <w:color w:val="000000" w:themeColor="text1"/>
          <w:szCs w:val="26"/>
        </w:rPr>
        <w:t xml:space="preserve">Tạo thư mục views/partials và sau đó thêm các file </w:t>
      </w:r>
      <w:r w:rsidR="00674968">
        <w:rPr>
          <w:color w:val="000000" w:themeColor="text1"/>
          <w:szCs w:val="26"/>
        </w:rPr>
        <w:t>như hình bên dưới</w:t>
      </w:r>
    </w:p>
    <w:p w14:paraId="11657FC3" w14:textId="2474F36B" w:rsidR="008E07CF" w:rsidRDefault="0046318B" w:rsidP="00AF02ED">
      <w:pPr>
        <w:shd w:val="clear" w:color="auto" w:fill="FFFFFF"/>
        <w:spacing w:before="100" w:beforeAutospacing="1" w:after="100" w:afterAutospacing="1" w:line="360" w:lineRule="auto"/>
        <w:jc w:val="center"/>
        <w:rPr>
          <w:b/>
          <w:bCs/>
          <w:color w:val="000000" w:themeColor="text1"/>
          <w:szCs w:val="26"/>
        </w:rPr>
      </w:pPr>
      <w:r>
        <w:rPr>
          <w:noProof/>
        </w:rPr>
        <w:drawing>
          <wp:inline distT="0" distB="0" distL="0" distR="0" wp14:anchorId="086BEF58" wp14:editId="62ADAC74">
            <wp:extent cx="5038725" cy="1658743"/>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8725" cy="1658743"/>
                    </a:xfrm>
                    <a:prstGeom prst="rect">
                      <a:avLst/>
                    </a:prstGeom>
                  </pic:spPr>
                </pic:pic>
              </a:graphicData>
            </a:graphic>
          </wp:inline>
        </w:drawing>
      </w:r>
    </w:p>
    <w:p w14:paraId="35AB1EC6" w14:textId="41EC0D8C" w:rsidR="0046318B" w:rsidRDefault="0046318B" w:rsidP="00AF02ED">
      <w:pPr>
        <w:shd w:val="clear" w:color="auto" w:fill="FFFFFF"/>
        <w:spacing w:before="100" w:beforeAutospacing="1" w:after="100" w:afterAutospacing="1" w:line="360" w:lineRule="auto"/>
        <w:jc w:val="center"/>
        <w:rPr>
          <w:b/>
          <w:bCs/>
          <w:color w:val="000000" w:themeColor="text1"/>
          <w:szCs w:val="26"/>
        </w:rPr>
      </w:pPr>
      <w:r>
        <w:rPr>
          <w:noProof/>
        </w:rPr>
        <w:lastRenderedPageBreak/>
        <w:drawing>
          <wp:inline distT="0" distB="0" distL="0" distR="0" wp14:anchorId="0EA59DAF" wp14:editId="4BBBDF53">
            <wp:extent cx="5138544" cy="2902689"/>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8490" cy="2930903"/>
                    </a:xfrm>
                    <a:prstGeom prst="rect">
                      <a:avLst/>
                    </a:prstGeom>
                  </pic:spPr>
                </pic:pic>
              </a:graphicData>
            </a:graphic>
          </wp:inline>
        </w:drawing>
      </w:r>
    </w:p>
    <w:p w14:paraId="17D0944B" w14:textId="503E4660" w:rsidR="00674968" w:rsidRDefault="00674968" w:rsidP="00AF02ED">
      <w:pPr>
        <w:shd w:val="clear" w:color="auto" w:fill="FFFFFF"/>
        <w:spacing w:before="100" w:beforeAutospacing="1" w:after="100" w:afterAutospacing="1" w:line="360" w:lineRule="auto"/>
        <w:jc w:val="center"/>
        <w:rPr>
          <w:b/>
          <w:bCs/>
          <w:color w:val="000000" w:themeColor="text1"/>
          <w:szCs w:val="26"/>
        </w:rPr>
      </w:pPr>
      <w:r w:rsidRPr="008B542A">
        <w:rPr>
          <w:noProof/>
        </w:rPr>
        <w:drawing>
          <wp:inline distT="0" distB="0" distL="0" distR="0" wp14:anchorId="001EB402" wp14:editId="237E404C">
            <wp:extent cx="5199321" cy="5166637"/>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1447" cy="5198561"/>
                    </a:xfrm>
                    <a:prstGeom prst="rect">
                      <a:avLst/>
                    </a:prstGeom>
                  </pic:spPr>
                </pic:pic>
              </a:graphicData>
            </a:graphic>
          </wp:inline>
        </w:drawing>
      </w:r>
    </w:p>
    <w:p w14:paraId="2B4C849A" w14:textId="1C7325DA" w:rsidR="00674968" w:rsidRDefault="00674968" w:rsidP="00AF02ED">
      <w:pPr>
        <w:shd w:val="clear" w:color="auto" w:fill="FFFFFF"/>
        <w:spacing w:before="100" w:beforeAutospacing="1" w:after="100" w:afterAutospacing="1" w:line="360" w:lineRule="auto"/>
        <w:ind w:left="2157" w:firstLine="0"/>
        <w:rPr>
          <w:color w:val="000000" w:themeColor="text1"/>
          <w:szCs w:val="26"/>
        </w:rPr>
      </w:pPr>
      <w:r w:rsidRPr="004A0ED2">
        <w:rPr>
          <w:color w:val="000000" w:themeColor="text1"/>
          <w:szCs w:val="26"/>
        </w:rPr>
        <w:lastRenderedPageBreak/>
        <w:t>Sau khi thêm các tệp trên</w:t>
      </w:r>
      <w:r w:rsidR="004A0ED2" w:rsidRPr="004A0ED2">
        <w:rPr>
          <w:color w:val="000000" w:themeColor="text1"/>
          <w:szCs w:val="26"/>
        </w:rPr>
        <w:t>, refresh lại localhost:8080 và ta có kết quả sau</w:t>
      </w:r>
      <w:r w:rsidR="004A0ED2">
        <w:rPr>
          <w:color w:val="000000" w:themeColor="text1"/>
          <w:szCs w:val="26"/>
        </w:rPr>
        <w:t>:</w:t>
      </w:r>
    </w:p>
    <w:p w14:paraId="087FD79E" w14:textId="28D1A3B1" w:rsidR="004A0ED2" w:rsidRPr="004A0ED2" w:rsidRDefault="004A0ED2" w:rsidP="00AF02ED">
      <w:pPr>
        <w:shd w:val="clear" w:color="auto" w:fill="FFFFFF"/>
        <w:spacing w:before="100" w:beforeAutospacing="1" w:after="100" w:afterAutospacing="1" w:line="360" w:lineRule="auto"/>
        <w:rPr>
          <w:color w:val="000000" w:themeColor="text1"/>
          <w:szCs w:val="26"/>
        </w:rPr>
      </w:pPr>
      <w:r>
        <w:rPr>
          <w:noProof/>
        </w:rPr>
        <w:drawing>
          <wp:inline distT="0" distB="0" distL="0" distR="0" wp14:anchorId="0D8175E0" wp14:editId="1837BC6B">
            <wp:extent cx="5162550" cy="2133600"/>
            <wp:effectExtent l="0" t="0" r="127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2550" cy="2133600"/>
                    </a:xfrm>
                    <a:prstGeom prst="rect">
                      <a:avLst/>
                    </a:prstGeom>
                  </pic:spPr>
                </pic:pic>
              </a:graphicData>
            </a:graphic>
          </wp:inline>
        </w:drawing>
      </w:r>
    </w:p>
    <w:p w14:paraId="0BBF32EA" w14:textId="0F56E1DC" w:rsidR="00837336" w:rsidRDefault="00E7743A" w:rsidP="00AF02ED">
      <w:pPr>
        <w:pStyle w:val="ListParagraph"/>
        <w:numPr>
          <w:ilvl w:val="1"/>
          <w:numId w:val="20"/>
        </w:numPr>
        <w:shd w:val="clear" w:color="auto" w:fill="FFFFFF"/>
        <w:spacing w:before="100" w:beforeAutospacing="1" w:after="100" w:afterAutospacing="1" w:line="360" w:lineRule="auto"/>
        <w:jc w:val="left"/>
        <w:rPr>
          <w:color w:val="000000" w:themeColor="text1"/>
          <w:szCs w:val="26"/>
        </w:rPr>
      </w:pPr>
      <w:r w:rsidRPr="00631B39">
        <w:rPr>
          <w:color w:val="000000" w:themeColor="text1"/>
          <w:szCs w:val="26"/>
        </w:rPr>
        <w:t>Vì sao nên dùng</w:t>
      </w:r>
      <w:r w:rsidR="00837336" w:rsidRPr="00C87214">
        <w:rPr>
          <w:b/>
          <w:bCs/>
          <w:color w:val="000000" w:themeColor="text1"/>
          <w:szCs w:val="26"/>
        </w:rPr>
        <w:t xml:space="preserve"> EJS</w:t>
      </w:r>
      <w:r w:rsidR="00837336" w:rsidRPr="00837336">
        <w:rPr>
          <w:color w:val="000000" w:themeColor="text1"/>
          <w:szCs w:val="26"/>
        </w:rPr>
        <w:t>:</w:t>
      </w:r>
    </w:p>
    <w:p w14:paraId="667A7118" w14:textId="77777777" w:rsidR="008E07CF" w:rsidRDefault="008E07CF" w:rsidP="00AF02ED">
      <w:pPr>
        <w:pStyle w:val="ListParagraph"/>
        <w:shd w:val="clear" w:color="auto" w:fill="FFFFFF"/>
        <w:spacing w:before="100" w:beforeAutospacing="1" w:after="100" w:afterAutospacing="1" w:line="360" w:lineRule="auto"/>
        <w:ind w:left="2007" w:firstLine="0"/>
        <w:jc w:val="left"/>
        <w:rPr>
          <w:color w:val="000000" w:themeColor="text1"/>
          <w:szCs w:val="26"/>
        </w:rPr>
      </w:pPr>
    </w:p>
    <w:p w14:paraId="0944ED17" w14:textId="7DE3209F" w:rsidR="00837336" w:rsidRDefault="00837336" w:rsidP="00AF02ED">
      <w:pPr>
        <w:pStyle w:val="ListParagraph"/>
        <w:numPr>
          <w:ilvl w:val="2"/>
          <w:numId w:val="20"/>
        </w:numPr>
        <w:shd w:val="clear" w:color="auto" w:fill="FFFFFF"/>
        <w:spacing w:before="100" w:beforeAutospacing="1" w:after="100" w:afterAutospacing="1" w:line="360" w:lineRule="auto"/>
        <w:jc w:val="left"/>
        <w:rPr>
          <w:color w:val="000000" w:themeColor="text1"/>
          <w:szCs w:val="26"/>
        </w:rPr>
      </w:pPr>
      <w:r>
        <w:rPr>
          <w:color w:val="000000" w:themeColor="text1"/>
          <w:szCs w:val="26"/>
        </w:rPr>
        <w:t>Sử dụng ngôn ngữ thuần Java</w:t>
      </w:r>
      <w:r w:rsidR="00F2174B">
        <w:rPr>
          <w:color w:val="000000" w:themeColor="text1"/>
          <w:szCs w:val="26"/>
        </w:rPr>
        <w:t>S</w:t>
      </w:r>
      <w:r>
        <w:rPr>
          <w:color w:val="000000" w:themeColor="text1"/>
          <w:szCs w:val="26"/>
        </w:rPr>
        <w:t>cript nên nó giúp cho những lập trình viên có kiến thức về Java</w:t>
      </w:r>
      <w:r w:rsidR="006C0A07">
        <w:rPr>
          <w:color w:val="000000" w:themeColor="text1"/>
          <w:szCs w:val="26"/>
        </w:rPr>
        <w:t>S</w:t>
      </w:r>
      <w:r>
        <w:rPr>
          <w:color w:val="000000" w:themeColor="text1"/>
          <w:szCs w:val="26"/>
        </w:rPr>
        <w:t>cript dễ tiếp cận hơn.</w:t>
      </w:r>
    </w:p>
    <w:p w14:paraId="0D67813B" w14:textId="77777777" w:rsidR="008E07CF" w:rsidRDefault="008E07CF" w:rsidP="00AF02ED">
      <w:pPr>
        <w:pStyle w:val="ListParagraph"/>
        <w:shd w:val="clear" w:color="auto" w:fill="FFFFFF"/>
        <w:spacing w:before="100" w:beforeAutospacing="1" w:after="100" w:afterAutospacing="1" w:line="360" w:lineRule="auto"/>
        <w:ind w:left="2727" w:firstLine="0"/>
        <w:jc w:val="left"/>
        <w:rPr>
          <w:color w:val="000000" w:themeColor="text1"/>
          <w:szCs w:val="26"/>
        </w:rPr>
      </w:pPr>
    </w:p>
    <w:p w14:paraId="2173EEC1" w14:textId="1B6A5F10" w:rsidR="00837336" w:rsidRDefault="00837336" w:rsidP="00AF02ED">
      <w:pPr>
        <w:pStyle w:val="ListParagraph"/>
        <w:numPr>
          <w:ilvl w:val="2"/>
          <w:numId w:val="20"/>
        </w:numPr>
        <w:shd w:val="clear" w:color="auto" w:fill="FFFFFF"/>
        <w:spacing w:before="100" w:beforeAutospacing="1" w:after="100" w:afterAutospacing="1" w:line="360" w:lineRule="auto"/>
        <w:jc w:val="left"/>
        <w:rPr>
          <w:color w:val="000000" w:themeColor="text1"/>
          <w:szCs w:val="26"/>
        </w:rPr>
      </w:pPr>
      <w:r>
        <w:rPr>
          <w:color w:val="000000" w:themeColor="text1"/>
          <w:szCs w:val="26"/>
        </w:rPr>
        <w:t>Cú pháp đơn giản là một thế mạnh của EJS, điều này khiến cho người mới dễ tiếp cận hơn, rút ngắn thời gian phát triển ứng dụng.</w:t>
      </w:r>
    </w:p>
    <w:p w14:paraId="2435D5AB" w14:textId="77777777" w:rsidR="008E07CF" w:rsidRDefault="008E07CF" w:rsidP="00AF02ED">
      <w:pPr>
        <w:pStyle w:val="ListParagraph"/>
        <w:shd w:val="clear" w:color="auto" w:fill="FFFFFF"/>
        <w:spacing w:before="100" w:beforeAutospacing="1" w:after="100" w:afterAutospacing="1" w:line="360" w:lineRule="auto"/>
        <w:ind w:left="2727" w:firstLine="0"/>
        <w:jc w:val="left"/>
        <w:rPr>
          <w:color w:val="000000" w:themeColor="text1"/>
          <w:szCs w:val="26"/>
        </w:rPr>
      </w:pPr>
    </w:p>
    <w:p w14:paraId="3C4B1FF1" w14:textId="3E46263D" w:rsidR="00837336" w:rsidRDefault="00837336" w:rsidP="00AF02ED">
      <w:pPr>
        <w:pStyle w:val="ListParagraph"/>
        <w:numPr>
          <w:ilvl w:val="2"/>
          <w:numId w:val="20"/>
        </w:numPr>
        <w:shd w:val="clear" w:color="auto" w:fill="FFFFFF"/>
        <w:spacing w:before="100" w:beforeAutospacing="1" w:after="100" w:afterAutospacing="1" w:line="360" w:lineRule="auto"/>
        <w:jc w:val="left"/>
        <w:rPr>
          <w:color w:val="000000" w:themeColor="text1"/>
          <w:szCs w:val="26"/>
        </w:rPr>
      </w:pPr>
      <w:r>
        <w:rPr>
          <w:color w:val="000000" w:themeColor="text1"/>
          <w:szCs w:val="26"/>
        </w:rPr>
        <w:t>Thời gian thực thi ngắn nhờ vào việc lưu trữ các hàm Java</w:t>
      </w:r>
      <w:r w:rsidR="00F2174B">
        <w:rPr>
          <w:color w:val="000000" w:themeColor="text1"/>
          <w:szCs w:val="26"/>
        </w:rPr>
        <w:t>S</w:t>
      </w:r>
      <w:r>
        <w:rPr>
          <w:color w:val="000000" w:themeColor="text1"/>
          <w:szCs w:val="26"/>
        </w:rPr>
        <w:t>cript trung gian.</w:t>
      </w:r>
    </w:p>
    <w:p w14:paraId="7EF2DCB9" w14:textId="77777777" w:rsidR="00E1042F" w:rsidRDefault="00E1042F" w:rsidP="00AF02ED">
      <w:pPr>
        <w:pStyle w:val="ListParagraph"/>
        <w:shd w:val="clear" w:color="auto" w:fill="FFFFFF"/>
        <w:spacing w:before="100" w:beforeAutospacing="1" w:after="100" w:afterAutospacing="1" w:line="360" w:lineRule="auto"/>
        <w:ind w:left="2727" w:firstLine="0"/>
        <w:jc w:val="left"/>
        <w:rPr>
          <w:color w:val="000000" w:themeColor="text1"/>
          <w:szCs w:val="26"/>
        </w:rPr>
      </w:pPr>
    </w:p>
    <w:p w14:paraId="2FE8D34E" w14:textId="77777777" w:rsidR="00FC0966" w:rsidRPr="00FC0966" w:rsidRDefault="00FC0966" w:rsidP="00AF02ED">
      <w:pPr>
        <w:pStyle w:val="ListParagraph"/>
        <w:numPr>
          <w:ilvl w:val="2"/>
          <w:numId w:val="20"/>
        </w:numPr>
        <w:shd w:val="clear" w:color="auto" w:fill="FFFFFF"/>
        <w:spacing w:before="100" w:beforeAutospacing="1" w:after="100" w:afterAutospacing="1" w:line="360" w:lineRule="auto"/>
        <w:jc w:val="left"/>
        <w:rPr>
          <w:color w:val="000000" w:themeColor="text1"/>
          <w:szCs w:val="26"/>
        </w:rPr>
      </w:pPr>
      <w:r w:rsidRPr="00FC0966">
        <w:rPr>
          <w:color w:val="000000" w:themeColor="text1"/>
          <w:szCs w:val="26"/>
          <w:shd w:val="clear" w:color="auto" w:fill="FFFFFF"/>
        </w:rPr>
        <w:t>EJS có một cơ chế xử lý lỗi thực sự thông minh được tích hợp ngay trong nó. Nó chỉ ra cho bạn số dòng mà trên đó đã xảy ra lỗi để bạn không phải xem toàn bộ tệp mẫu làm lãng phí thời gian của bạn trong việc tìm kiếm lỗi</w:t>
      </w:r>
    </w:p>
    <w:p w14:paraId="1719FFFF" w14:textId="7562D73E" w:rsidR="00837336" w:rsidRDefault="00837336" w:rsidP="00AF02ED">
      <w:pPr>
        <w:pStyle w:val="ListParagraph"/>
        <w:numPr>
          <w:ilvl w:val="0"/>
          <w:numId w:val="20"/>
        </w:numPr>
        <w:shd w:val="clear" w:color="auto" w:fill="FFFFFF"/>
        <w:spacing w:before="100" w:beforeAutospacing="1" w:after="100" w:afterAutospacing="1" w:line="360" w:lineRule="auto"/>
        <w:jc w:val="left"/>
        <w:rPr>
          <w:b/>
          <w:bCs/>
          <w:color w:val="000000" w:themeColor="text1"/>
          <w:szCs w:val="26"/>
        </w:rPr>
      </w:pPr>
      <w:r w:rsidRPr="00837336">
        <w:rPr>
          <w:b/>
          <w:bCs/>
          <w:color w:val="000000" w:themeColor="text1"/>
          <w:szCs w:val="26"/>
        </w:rPr>
        <w:t>VueJS:</w:t>
      </w:r>
    </w:p>
    <w:p w14:paraId="6BE84FEB" w14:textId="77777777" w:rsidR="009320A4" w:rsidRDefault="009320A4" w:rsidP="00AF02ED">
      <w:pPr>
        <w:pStyle w:val="ListParagraph"/>
        <w:shd w:val="clear" w:color="auto" w:fill="FFFFFF"/>
        <w:spacing w:before="100" w:beforeAutospacing="1" w:after="100" w:afterAutospacing="1" w:line="360" w:lineRule="auto"/>
        <w:ind w:left="1287" w:firstLine="0"/>
        <w:jc w:val="left"/>
        <w:rPr>
          <w:b/>
          <w:bCs/>
          <w:color w:val="000000" w:themeColor="text1"/>
          <w:szCs w:val="26"/>
        </w:rPr>
      </w:pPr>
    </w:p>
    <w:p w14:paraId="219A8A3D" w14:textId="0BE99169" w:rsidR="00837336" w:rsidRPr="008A215A" w:rsidRDefault="00837336" w:rsidP="00AF02ED">
      <w:pPr>
        <w:pStyle w:val="ListParagraph"/>
        <w:numPr>
          <w:ilvl w:val="1"/>
          <w:numId w:val="20"/>
        </w:numPr>
        <w:shd w:val="clear" w:color="auto" w:fill="FFFFFF"/>
        <w:spacing w:before="100" w:beforeAutospacing="1" w:after="100" w:afterAutospacing="1" w:line="360" w:lineRule="auto"/>
        <w:jc w:val="left"/>
        <w:rPr>
          <w:b/>
          <w:bCs/>
          <w:szCs w:val="26"/>
        </w:rPr>
      </w:pPr>
      <w:r w:rsidRPr="00C87214">
        <w:rPr>
          <w:b/>
          <w:bCs/>
          <w:szCs w:val="26"/>
          <w:shd w:val="clear" w:color="auto" w:fill="FFFFFF"/>
        </w:rPr>
        <w:t>Vue</w:t>
      </w:r>
      <w:r w:rsidR="00C87214" w:rsidRPr="00C87214">
        <w:rPr>
          <w:b/>
          <w:bCs/>
          <w:szCs w:val="26"/>
          <w:shd w:val="clear" w:color="auto" w:fill="FFFFFF"/>
        </w:rPr>
        <w:t>JS</w:t>
      </w:r>
      <w:r w:rsidRPr="00837336">
        <w:rPr>
          <w:szCs w:val="26"/>
          <w:shd w:val="clear" w:color="auto" w:fill="FFFFFF"/>
        </w:rPr>
        <w:t xml:space="preserve"> là một </w:t>
      </w:r>
      <w:r w:rsidRPr="00837336">
        <w:rPr>
          <w:rStyle w:val="Strong"/>
          <w:szCs w:val="26"/>
          <w:shd w:val="clear" w:color="auto" w:fill="FFFFFF"/>
        </w:rPr>
        <w:t>framework linh động</w:t>
      </w:r>
      <w:r w:rsidRPr="00837336">
        <w:rPr>
          <w:szCs w:val="26"/>
          <w:shd w:val="clear" w:color="auto" w:fill="FFFFFF"/>
        </w:rPr>
        <w:t>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w:t>
      </w:r>
      <w:hyperlink r:id="rId20" w:history="1">
        <w:r w:rsidRPr="00837336">
          <w:rPr>
            <w:rStyle w:val="Hyperlink"/>
            <w:b/>
            <w:bCs/>
            <w:color w:val="auto"/>
            <w:szCs w:val="26"/>
            <w:shd w:val="clear" w:color="auto" w:fill="FFFFFF"/>
          </w:rPr>
          <w:t>SFC (single file components)</w:t>
        </w:r>
      </w:hyperlink>
      <w:r w:rsidRPr="00837336">
        <w:rPr>
          <w:szCs w:val="26"/>
          <w:shd w:val="clear" w:color="auto" w:fill="FFFFFF"/>
        </w:rPr>
        <w:t> và </w:t>
      </w:r>
      <w:hyperlink r:id="rId21" w:anchor="components--libraries" w:tgtFrame="_blank" w:history="1">
        <w:r w:rsidRPr="00837336">
          <w:rPr>
            <w:rStyle w:val="Hyperlink"/>
            <w:b/>
            <w:bCs/>
            <w:color w:val="auto"/>
            <w:szCs w:val="26"/>
            <w:shd w:val="clear" w:color="auto" w:fill="FFFFFF"/>
          </w:rPr>
          <w:t>các thư viện hỗ trợ</w:t>
        </w:r>
      </w:hyperlink>
      <w:r w:rsidRPr="00837336">
        <w:rPr>
          <w:szCs w:val="26"/>
          <w:shd w:val="clear" w:color="auto" w:fill="FFFFFF"/>
        </w:rPr>
        <w:t>, Vue cũng đáp ứng được dễ dàng nhu cầu xây dựng những ứng dụng một trang (SPA - Single-Page Applications) với độ phức tạp cao hơn nhiều.</w:t>
      </w:r>
    </w:p>
    <w:p w14:paraId="1A7C2E28" w14:textId="77777777" w:rsidR="008A215A" w:rsidRPr="00837336" w:rsidRDefault="008A215A" w:rsidP="00AF02ED">
      <w:pPr>
        <w:pStyle w:val="ListParagraph"/>
        <w:shd w:val="clear" w:color="auto" w:fill="FFFFFF"/>
        <w:spacing w:before="100" w:beforeAutospacing="1" w:after="100" w:afterAutospacing="1" w:line="360" w:lineRule="auto"/>
        <w:ind w:left="2007" w:firstLine="0"/>
        <w:jc w:val="left"/>
        <w:rPr>
          <w:b/>
          <w:bCs/>
          <w:szCs w:val="26"/>
        </w:rPr>
      </w:pPr>
    </w:p>
    <w:p w14:paraId="5C930604" w14:textId="5A8EF49D" w:rsidR="00837336" w:rsidRPr="008A215A" w:rsidRDefault="00466604" w:rsidP="00AF02ED">
      <w:pPr>
        <w:pStyle w:val="ListParagraph"/>
        <w:numPr>
          <w:ilvl w:val="1"/>
          <w:numId w:val="20"/>
        </w:numPr>
        <w:shd w:val="clear" w:color="auto" w:fill="FFFFFF"/>
        <w:spacing w:before="100" w:beforeAutospacing="1" w:after="100" w:afterAutospacing="1" w:line="360" w:lineRule="auto"/>
        <w:jc w:val="left"/>
        <w:rPr>
          <w:b/>
          <w:bCs/>
          <w:szCs w:val="26"/>
        </w:rPr>
      </w:pPr>
      <w:r>
        <w:rPr>
          <w:b/>
          <w:bCs/>
          <w:szCs w:val="26"/>
          <w:shd w:val="clear" w:color="auto" w:fill="FFFFFF"/>
        </w:rPr>
        <w:t>Vì sao nên dùng</w:t>
      </w:r>
      <w:r w:rsidR="00837336" w:rsidRPr="007427E6">
        <w:rPr>
          <w:b/>
          <w:bCs/>
          <w:szCs w:val="26"/>
          <w:shd w:val="clear" w:color="auto" w:fill="FFFFFF"/>
        </w:rPr>
        <w:t xml:space="preserve"> VueJS</w:t>
      </w:r>
      <w:r w:rsidR="00837336">
        <w:rPr>
          <w:szCs w:val="26"/>
          <w:shd w:val="clear" w:color="auto" w:fill="FFFFFF"/>
        </w:rPr>
        <w:t>:</w:t>
      </w:r>
    </w:p>
    <w:p w14:paraId="0456AAF8" w14:textId="77777777" w:rsidR="008A215A" w:rsidRPr="00837336" w:rsidRDefault="008A215A" w:rsidP="00AF02ED">
      <w:pPr>
        <w:pStyle w:val="ListParagraph"/>
        <w:shd w:val="clear" w:color="auto" w:fill="FFFFFF"/>
        <w:spacing w:before="100" w:beforeAutospacing="1" w:after="100" w:afterAutospacing="1" w:line="360" w:lineRule="auto"/>
        <w:ind w:left="2007" w:firstLine="0"/>
        <w:jc w:val="left"/>
        <w:rPr>
          <w:b/>
          <w:bCs/>
          <w:szCs w:val="26"/>
        </w:rPr>
      </w:pPr>
    </w:p>
    <w:p w14:paraId="0F74593C" w14:textId="07C39772" w:rsidR="00C726B9" w:rsidRPr="00C726B9" w:rsidRDefault="00837336" w:rsidP="00AF02ED">
      <w:pPr>
        <w:pStyle w:val="ListParagraph"/>
        <w:numPr>
          <w:ilvl w:val="2"/>
          <w:numId w:val="20"/>
        </w:numPr>
        <w:shd w:val="clear" w:color="auto" w:fill="FFFFFF"/>
        <w:spacing w:before="100" w:beforeAutospacing="1" w:after="100" w:afterAutospacing="1" w:line="360" w:lineRule="auto"/>
        <w:jc w:val="left"/>
        <w:rPr>
          <w:b/>
          <w:bCs/>
          <w:szCs w:val="26"/>
        </w:rPr>
      </w:pPr>
      <w:r w:rsidRPr="000925B8">
        <w:rPr>
          <w:b/>
          <w:bCs/>
          <w:szCs w:val="26"/>
          <w:shd w:val="clear" w:color="auto" w:fill="FFFFFF"/>
        </w:rPr>
        <w:t>Gần gũi</w:t>
      </w:r>
      <w:r>
        <w:rPr>
          <w:szCs w:val="26"/>
          <w:shd w:val="clear" w:color="auto" w:fill="FFFFFF"/>
        </w:rPr>
        <w:t xml:space="preserve">: </w:t>
      </w:r>
      <w:r w:rsidR="00F2174B">
        <w:rPr>
          <w:szCs w:val="26"/>
          <w:shd w:val="clear" w:color="auto" w:fill="FFFFFF"/>
        </w:rPr>
        <w:t>đối với lập trình viên đã có kiến thức về HTML, CSS, JavaScript</w:t>
      </w:r>
      <w:r w:rsidR="0024577E">
        <w:rPr>
          <w:szCs w:val="26"/>
          <w:shd w:val="clear" w:color="auto" w:fill="FFFFFF"/>
        </w:rPr>
        <w:t xml:space="preserve"> sẽ dễ dàng tiếp cận với VueJS.</w:t>
      </w:r>
    </w:p>
    <w:p w14:paraId="7595B1AC" w14:textId="5A08DB5C" w:rsidR="00C726B9" w:rsidRPr="00C726B9" w:rsidRDefault="00C726B9" w:rsidP="00AF02ED">
      <w:pPr>
        <w:shd w:val="clear" w:color="auto" w:fill="FFFFFF"/>
        <w:spacing w:before="100" w:beforeAutospacing="1" w:after="100" w:afterAutospacing="1" w:line="360" w:lineRule="auto"/>
        <w:ind w:firstLine="0"/>
        <w:jc w:val="center"/>
        <w:rPr>
          <w:b/>
          <w:bCs/>
          <w:szCs w:val="26"/>
        </w:rPr>
      </w:pPr>
      <w:r w:rsidRPr="00C726B9">
        <w:rPr>
          <w:b/>
          <w:bCs/>
          <w:noProof/>
          <w:szCs w:val="26"/>
        </w:rPr>
        <w:lastRenderedPageBreak/>
        <w:drawing>
          <wp:inline distT="0" distB="0" distL="0" distR="0" wp14:anchorId="20D4315D" wp14:editId="408A91F8">
            <wp:extent cx="5580380" cy="333946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339465"/>
                    </a:xfrm>
                    <a:prstGeom prst="rect">
                      <a:avLst/>
                    </a:prstGeom>
                  </pic:spPr>
                </pic:pic>
              </a:graphicData>
            </a:graphic>
          </wp:inline>
        </w:drawing>
      </w:r>
    </w:p>
    <w:p w14:paraId="38DCEB45" w14:textId="77777777" w:rsidR="00B6259E" w:rsidRPr="0024577E" w:rsidRDefault="00B6259E" w:rsidP="00AF02ED">
      <w:pPr>
        <w:pStyle w:val="ListParagraph"/>
        <w:shd w:val="clear" w:color="auto" w:fill="FFFFFF"/>
        <w:spacing w:before="100" w:beforeAutospacing="1" w:after="100" w:afterAutospacing="1" w:line="360" w:lineRule="auto"/>
        <w:ind w:left="2727" w:firstLine="0"/>
        <w:jc w:val="left"/>
        <w:rPr>
          <w:b/>
          <w:bCs/>
          <w:szCs w:val="26"/>
        </w:rPr>
      </w:pPr>
    </w:p>
    <w:p w14:paraId="7B214B31" w14:textId="1F9927C9" w:rsidR="008A7D2F" w:rsidRPr="008A7D2F" w:rsidRDefault="0024577E" w:rsidP="00AF02ED">
      <w:pPr>
        <w:pStyle w:val="ListParagraph"/>
        <w:numPr>
          <w:ilvl w:val="2"/>
          <w:numId w:val="20"/>
        </w:numPr>
        <w:shd w:val="clear" w:color="auto" w:fill="FFFFFF"/>
        <w:spacing w:before="100" w:beforeAutospacing="1" w:after="100" w:afterAutospacing="1" w:line="360" w:lineRule="auto"/>
        <w:jc w:val="left"/>
        <w:rPr>
          <w:b/>
          <w:bCs/>
          <w:szCs w:val="26"/>
        </w:rPr>
      </w:pPr>
      <w:r w:rsidRPr="000925B8">
        <w:rPr>
          <w:b/>
          <w:bCs/>
          <w:szCs w:val="26"/>
          <w:shd w:val="clear" w:color="auto" w:fill="FFFFFF"/>
        </w:rPr>
        <w:t>Đa năng</w:t>
      </w:r>
      <w:r>
        <w:rPr>
          <w:szCs w:val="26"/>
          <w:shd w:val="clear" w:color="auto" w:fill="FFFFFF"/>
        </w:rPr>
        <w:t>: VueJS sở hữu một hệ sinh thái linh hoạt từ cơ bản đến nâng cao, từ một thư viện đơn giản đến một framework với đầy đủ các tính năng.</w:t>
      </w:r>
    </w:p>
    <w:p w14:paraId="2CB74723" w14:textId="77777777" w:rsidR="008A7D2F" w:rsidRPr="008A7D2F" w:rsidRDefault="008A7D2F" w:rsidP="00AF02ED">
      <w:pPr>
        <w:pStyle w:val="ListParagraph"/>
        <w:shd w:val="clear" w:color="auto" w:fill="FFFFFF"/>
        <w:spacing w:before="100" w:beforeAutospacing="1" w:after="100" w:afterAutospacing="1" w:line="360" w:lineRule="auto"/>
        <w:ind w:left="2727" w:firstLine="0"/>
        <w:jc w:val="left"/>
        <w:rPr>
          <w:b/>
          <w:bCs/>
          <w:szCs w:val="26"/>
        </w:rPr>
      </w:pPr>
    </w:p>
    <w:p w14:paraId="79A32979" w14:textId="5FD1DA26" w:rsidR="005F5FFD" w:rsidRPr="005F5FFD" w:rsidRDefault="000925B8" w:rsidP="00AF02ED">
      <w:pPr>
        <w:pStyle w:val="ListParagraph"/>
        <w:numPr>
          <w:ilvl w:val="2"/>
          <w:numId w:val="20"/>
        </w:numPr>
        <w:shd w:val="clear" w:color="auto" w:fill="FFFFFF"/>
        <w:spacing w:before="100" w:beforeAutospacing="1" w:after="100" w:afterAutospacing="1" w:line="360" w:lineRule="auto"/>
        <w:jc w:val="left"/>
        <w:rPr>
          <w:b/>
          <w:bCs/>
          <w:szCs w:val="26"/>
        </w:rPr>
      </w:pPr>
      <w:r w:rsidRPr="000925B8">
        <w:rPr>
          <w:b/>
          <w:bCs/>
          <w:szCs w:val="26"/>
          <w:shd w:val="clear" w:color="auto" w:fill="FFFFFF"/>
        </w:rPr>
        <w:t>Mạnh mẽ</w:t>
      </w:r>
      <w:r>
        <w:rPr>
          <w:szCs w:val="26"/>
          <w:shd w:val="clear" w:color="auto" w:fill="FFFFFF"/>
        </w:rPr>
        <w:t>: dung lượng yêu cầu cực thấp, xử lý cực nhanh với Virtual DOM cũng như là dễ dàng tối ưu.</w:t>
      </w:r>
    </w:p>
    <w:p w14:paraId="0492CE14" w14:textId="77777777" w:rsidR="005F5FFD" w:rsidRPr="005F5FFD" w:rsidRDefault="005F5FFD" w:rsidP="00AF02ED">
      <w:pPr>
        <w:pStyle w:val="ListParagraph"/>
        <w:spacing w:line="360" w:lineRule="auto"/>
        <w:rPr>
          <w:b/>
          <w:bCs/>
          <w:szCs w:val="26"/>
        </w:rPr>
      </w:pPr>
    </w:p>
    <w:p w14:paraId="10AAD3FA" w14:textId="1D889457" w:rsidR="005F5FFD" w:rsidRPr="002B4566" w:rsidRDefault="005F5FFD" w:rsidP="00AF02ED">
      <w:pPr>
        <w:pStyle w:val="ListParagraph"/>
        <w:numPr>
          <w:ilvl w:val="2"/>
          <w:numId w:val="20"/>
        </w:numPr>
        <w:shd w:val="clear" w:color="auto" w:fill="FFFFFF"/>
        <w:spacing w:before="100" w:beforeAutospacing="1" w:after="100" w:afterAutospacing="1" w:line="360" w:lineRule="auto"/>
        <w:jc w:val="left"/>
        <w:rPr>
          <w:b/>
          <w:bCs/>
          <w:szCs w:val="26"/>
        </w:rPr>
      </w:pPr>
      <w:r>
        <w:rPr>
          <w:b/>
          <w:bCs/>
          <w:szCs w:val="26"/>
        </w:rPr>
        <w:t xml:space="preserve">Nhỏ gọn: </w:t>
      </w:r>
      <w:r w:rsidRPr="00BC2E4D">
        <w:rPr>
          <w:szCs w:val="26"/>
        </w:rPr>
        <w:t>Vue.js</w:t>
      </w:r>
      <w:r w:rsidRPr="005F5FFD">
        <w:rPr>
          <w:b/>
          <w:bCs/>
          <w:szCs w:val="26"/>
        </w:rPr>
        <w:t xml:space="preserve"> </w:t>
      </w:r>
      <w:r w:rsidRPr="005F5FFD">
        <w:rPr>
          <w:szCs w:val="26"/>
        </w:rPr>
        <w:t>có kích thước nhỏ gọn. Kích thước của framework này là 18-21KB và người dùng không mất thời gian tải xuống và sử dụng nó. Điều này không có nghĩa là nó có tốc độ thấp vì kích thước nhỏ. Thay vào đó, nó đánh bại tất cả các framework cồng kềnh như React.</w:t>
      </w:r>
    </w:p>
    <w:p w14:paraId="383CA5B0" w14:textId="77777777" w:rsidR="002B4566" w:rsidRPr="002B4566" w:rsidRDefault="002B4566" w:rsidP="00AF02ED">
      <w:pPr>
        <w:pStyle w:val="ListParagraph"/>
        <w:spacing w:line="360" w:lineRule="auto"/>
        <w:rPr>
          <w:b/>
          <w:bCs/>
          <w:szCs w:val="26"/>
        </w:rPr>
      </w:pPr>
    </w:p>
    <w:p w14:paraId="15180840" w14:textId="7A7498C7" w:rsidR="00496029" w:rsidRPr="00496029" w:rsidRDefault="002B4566" w:rsidP="00AF02ED">
      <w:pPr>
        <w:pStyle w:val="ListParagraph"/>
        <w:numPr>
          <w:ilvl w:val="2"/>
          <w:numId w:val="20"/>
        </w:numPr>
        <w:shd w:val="clear" w:color="auto" w:fill="FFFFFF"/>
        <w:spacing w:before="100" w:beforeAutospacing="1" w:after="100" w:afterAutospacing="1" w:line="360" w:lineRule="auto"/>
        <w:jc w:val="left"/>
        <w:rPr>
          <w:b/>
          <w:bCs/>
          <w:szCs w:val="26"/>
        </w:rPr>
      </w:pPr>
      <w:r>
        <w:rPr>
          <w:b/>
          <w:bCs/>
          <w:szCs w:val="26"/>
        </w:rPr>
        <w:lastRenderedPageBreak/>
        <w:t xml:space="preserve">Dễ phát triển: </w:t>
      </w:r>
      <w:r w:rsidRPr="002B4566">
        <w:rPr>
          <w:color w:val="000000" w:themeColor="text1"/>
          <w:szCs w:val="26"/>
          <w:shd w:val="clear" w:color="auto" w:fill="FFFFFF"/>
        </w:rPr>
        <w:t>Trong trường hợp có bất kỳ sự cố nào, người dùng có thể dễ dàng theo dõi các khối có lỗi. Tất cả điều này là do cấu trúc đơn giản của nó.</w:t>
      </w:r>
    </w:p>
    <w:p w14:paraId="75A3670F" w14:textId="77777777" w:rsidR="00496029" w:rsidRPr="00496029" w:rsidRDefault="00496029" w:rsidP="00AF02ED">
      <w:pPr>
        <w:pStyle w:val="ListParagraph"/>
        <w:spacing w:line="360" w:lineRule="auto"/>
        <w:rPr>
          <w:b/>
          <w:bCs/>
          <w:szCs w:val="26"/>
        </w:rPr>
      </w:pPr>
    </w:p>
    <w:p w14:paraId="661603F9" w14:textId="77777777" w:rsidR="00496029" w:rsidRPr="00496029" w:rsidRDefault="00496029" w:rsidP="00AF02ED">
      <w:pPr>
        <w:pStyle w:val="ListParagraph"/>
        <w:shd w:val="clear" w:color="auto" w:fill="FFFFFF"/>
        <w:spacing w:before="100" w:beforeAutospacing="1" w:after="100" w:afterAutospacing="1" w:line="360" w:lineRule="auto"/>
        <w:ind w:left="2727" w:firstLine="0"/>
        <w:jc w:val="left"/>
        <w:rPr>
          <w:b/>
          <w:bCs/>
          <w:szCs w:val="26"/>
        </w:rPr>
      </w:pPr>
    </w:p>
    <w:p w14:paraId="75621943" w14:textId="00690A06" w:rsidR="00512BCF" w:rsidRDefault="00512BCF" w:rsidP="00AF02ED">
      <w:pPr>
        <w:pStyle w:val="ListParagraph"/>
        <w:numPr>
          <w:ilvl w:val="0"/>
          <w:numId w:val="20"/>
        </w:numPr>
        <w:shd w:val="clear" w:color="auto" w:fill="FFFFFF"/>
        <w:spacing w:before="100" w:beforeAutospacing="1" w:after="100" w:afterAutospacing="1" w:line="360" w:lineRule="auto"/>
        <w:jc w:val="left"/>
        <w:rPr>
          <w:b/>
          <w:bCs/>
          <w:szCs w:val="26"/>
        </w:rPr>
      </w:pPr>
      <w:r>
        <w:rPr>
          <w:b/>
          <w:bCs/>
          <w:szCs w:val="26"/>
        </w:rPr>
        <w:t>Sequelize &amp; Tedious:</w:t>
      </w:r>
    </w:p>
    <w:p w14:paraId="58B2307D" w14:textId="77777777" w:rsidR="00A45AB1" w:rsidRDefault="00A45AB1" w:rsidP="00AF02ED">
      <w:pPr>
        <w:pStyle w:val="ListParagraph"/>
        <w:shd w:val="clear" w:color="auto" w:fill="FFFFFF"/>
        <w:spacing w:before="100" w:beforeAutospacing="1" w:after="100" w:afterAutospacing="1" w:line="360" w:lineRule="auto"/>
        <w:ind w:left="1287" w:firstLine="0"/>
        <w:jc w:val="left"/>
        <w:rPr>
          <w:b/>
          <w:bCs/>
          <w:szCs w:val="26"/>
        </w:rPr>
      </w:pPr>
    </w:p>
    <w:p w14:paraId="1EA4E477" w14:textId="53DECEAF" w:rsidR="00512BCF" w:rsidRPr="004F118F" w:rsidRDefault="00512BCF" w:rsidP="00AF02ED">
      <w:pPr>
        <w:pStyle w:val="ListParagraph"/>
        <w:numPr>
          <w:ilvl w:val="1"/>
          <w:numId w:val="20"/>
        </w:numPr>
        <w:shd w:val="clear" w:color="auto" w:fill="FFFFFF"/>
        <w:spacing w:before="100" w:beforeAutospacing="1" w:after="100" w:afterAutospacing="1" w:line="360" w:lineRule="auto"/>
        <w:jc w:val="left"/>
        <w:rPr>
          <w:b/>
          <w:bCs/>
          <w:szCs w:val="26"/>
        </w:rPr>
      </w:pPr>
      <w:r w:rsidRPr="00512BCF">
        <w:rPr>
          <w:b/>
          <w:bCs/>
          <w:szCs w:val="26"/>
        </w:rPr>
        <w:t>Sequelize</w:t>
      </w:r>
      <w:r>
        <w:rPr>
          <w:szCs w:val="26"/>
        </w:rPr>
        <w:t xml:space="preserve"> là </w:t>
      </w:r>
      <w:r w:rsidR="006E3583">
        <w:rPr>
          <w:szCs w:val="26"/>
        </w:rPr>
        <w:t xml:space="preserve">một </w:t>
      </w:r>
      <w:r>
        <w:rPr>
          <w:szCs w:val="26"/>
        </w:rPr>
        <w:t>ORM (Object Relational Mapping)</w:t>
      </w:r>
      <w:r w:rsidR="006E3583">
        <w:rPr>
          <w:szCs w:val="26"/>
        </w:rPr>
        <w:t xml:space="preserve"> NodeJS dựa trên promise. Nó có thể được sử dụng với PostgreSQL, MySQL, MariaDB, SQLite và MSSQL. Mục đích chính của Sequelize nhằm ánh xạ các đối tượng với các bảng của database.</w:t>
      </w:r>
    </w:p>
    <w:p w14:paraId="25AC025E" w14:textId="15DBC32A" w:rsidR="004F118F" w:rsidRPr="003E52A7" w:rsidRDefault="003E52A7" w:rsidP="00AF02ED">
      <w:pPr>
        <w:shd w:val="clear" w:color="auto" w:fill="FFFFFF"/>
        <w:spacing w:before="100" w:beforeAutospacing="1" w:after="100" w:afterAutospacing="1" w:line="360" w:lineRule="auto"/>
        <w:ind w:firstLine="0"/>
        <w:jc w:val="left"/>
        <w:rPr>
          <w:b/>
          <w:bCs/>
          <w:szCs w:val="26"/>
        </w:rPr>
      </w:pPr>
      <w:r>
        <w:rPr>
          <w:b/>
          <w:bCs/>
          <w:noProof/>
          <w:szCs w:val="26"/>
        </w:rPr>
        <w:drawing>
          <wp:inline distT="0" distB="0" distL="0" distR="0" wp14:anchorId="2ADADCDA" wp14:editId="295772AF">
            <wp:extent cx="5578475" cy="1322705"/>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8475" cy="1322705"/>
                    </a:xfrm>
                    <a:prstGeom prst="rect">
                      <a:avLst/>
                    </a:prstGeom>
                    <a:noFill/>
                  </pic:spPr>
                </pic:pic>
              </a:graphicData>
            </a:graphic>
          </wp:inline>
        </w:drawing>
      </w:r>
    </w:p>
    <w:p w14:paraId="3C684AF0" w14:textId="28343146" w:rsidR="006E3583" w:rsidRPr="007347EE" w:rsidRDefault="006E3583" w:rsidP="00AF02ED">
      <w:pPr>
        <w:pStyle w:val="ListParagraph"/>
        <w:numPr>
          <w:ilvl w:val="1"/>
          <w:numId w:val="20"/>
        </w:numPr>
        <w:shd w:val="clear" w:color="auto" w:fill="FFFFFF"/>
        <w:spacing w:before="100" w:beforeAutospacing="1" w:after="100" w:afterAutospacing="1" w:line="360" w:lineRule="auto"/>
        <w:jc w:val="left"/>
        <w:rPr>
          <w:b/>
          <w:bCs/>
          <w:szCs w:val="26"/>
        </w:rPr>
      </w:pPr>
      <w:r>
        <w:rPr>
          <w:b/>
          <w:bCs/>
          <w:szCs w:val="26"/>
        </w:rPr>
        <w:t>Tedious</w:t>
      </w:r>
      <w:r w:rsidR="00C528A9">
        <w:rPr>
          <w:b/>
          <w:bCs/>
          <w:szCs w:val="26"/>
        </w:rPr>
        <w:t xml:space="preserve"> </w:t>
      </w:r>
      <w:r w:rsidR="00C528A9">
        <w:rPr>
          <w:szCs w:val="26"/>
        </w:rPr>
        <w:t>là một triển khai thuần</w:t>
      </w:r>
      <w:r w:rsidR="00410C57">
        <w:rPr>
          <w:szCs w:val="26"/>
        </w:rPr>
        <w:t xml:space="preserve"> tuý JavaScript của giao thức TDS (Tabular Data Stream), được sử dụng để tương tác với MSSQL, đồng thời cung cấp khả năng xác thực và mã hoá.</w:t>
      </w:r>
    </w:p>
    <w:p w14:paraId="75531E7F" w14:textId="0E769B2D" w:rsidR="007347EE" w:rsidRDefault="003E52A7" w:rsidP="00AF02ED">
      <w:pPr>
        <w:shd w:val="clear" w:color="auto" w:fill="FFFFFF"/>
        <w:spacing w:before="100" w:beforeAutospacing="1" w:after="100" w:afterAutospacing="1" w:line="360" w:lineRule="auto"/>
        <w:jc w:val="center"/>
        <w:rPr>
          <w:b/>
          <w:bCs/>
          <w:szCs w:val="26"/>
        </w:rPr>
      </w:pPr>
      <w:r>
        <w:rPr>
          <w:noProof/>
        </w:rPr>
        <w:lastRenderedPageBreak/>
        <w:drawing>
          <wp:inline distT="0" distB="0" distL="0" distR="0" wp14:anchorId="5166E3B9" wp14:editId="733B064C">
            <wp:extent cx="4838700" cy="2643996"/>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9505" cy="2649900"/>
                    </a:xfrm>
                    <a:prstGeom prst="rect">
                      <a:avLst/>
                    </a:prstGeom>
                  </pic:spPr>
                </pic:pic>
              </a:graphicData>
            </a:graphic>
          </wp:inline>
        </w:drawing>
      </w:r>
    </w:p>
    <w:p w14:paraId="772BC41E" w14:textId="77777777" w:rsidR="00BD24A2" w:rsidRPr="003E52A7" w:rsidRDefault="00BD24A2" w:rsidP="00AF02ED">
      <w:pPr>
        <w:shd w:val="clear" w:color="auto" w:fill="FFFFFF"/>
        <w:spacing w:before="100" w:beforeAutospacing="1" w:after="100" w:afterAutospacing="1" w:line="360" w:lineRule="auto"/>
        <w:jc w:val="center"/>
        <w:rPr>
          <w:b/>
          <w:bCs/>
          <w:szCs w:val="26"/>
        </w:rPr>
      </w:pPr>
    </w:p>
    <w:p w14:paraId="7D2AA267" w14:textId="00AB0AEC" w:rsidR="000522C6" w:rsidRPr="00734E14" w:rsidRDefault="002F2CFD" w:rsidP="00AF02ED">
      <w:pPr>
        <w:pStyle w:val="ListParagraph"/>
        <w:numPr>
          <w:ilvl w:val="0"/>
          <w:numId w:val="18"/>
        </w:numPr>
        <w:shd w:val="clear" w:color="auto" w:fill="FFFFFF"/>
        <w:spacing w:before="100" w:beforeAutospacing="1" w:after="100" w:afterAutospacing="1" w:line="360" w:lineRule="auto"/>
        <w:jc w:val="left"/>
        <w:rPr>
          <w:b/>
          <w:bCs/>
          <w:color w:val="000000" w:themeColor="text1"/>
          <w:szCs w:val="26"/>
        </w:rPr>
      </w:pPr>
      <w:r w:rsidRPr="00734E14">
        <w:rPr>
          <w:b/>
          <w:bCs/>
          <w:color w:val="000000" w:themeColor="text1"/>
          <w:szCs w:val="26"/>
        </w:rPr>
        <w:t>SQL Server</w:t>
      </w:r>
      <w:r w:rsidR="005D55E7" w:rsidRPr="00734E14">
        <w:rPr>
          <w:b/>
          <w:bCs/>
          <w:color w:val="000000" w:themeColor="text1"/>
          <w:szCs w:val="26"/>
        </w:rPr>
        <w:t>:</w:t>
      </w:r>
    </w:p>
    <w:p w14:paraId="1E57AAFE" w14:textId="77777777" w:rsidR="005D55E7" w:rsidRDefault="005D55E7" w:rsidP="00AF02ED">
      <w:pPr>
        <w:pStyle w:val="ListParagraph"/>
        <w:shd w:val="clear" w:color="auto" w:fill="FFFFFF"/>
        <w:spacing w:before="100" w:beforeAutospacing="1" w:after="100" w:afterAutospacing="1" w:line="360" w:lineRule="auto"/>
        <w:ind w:left="1287" w:firstLine="0"/>
        <w:jc w:val="left"/>
        <w:rPr>
          <w:b/>
          <w:bCs/>
          <w:color w:val="000000" w:themeColor="text1"/>
          <w:sz w:val="21"/>
          <w:szCs w:val="21"/>
        </w:rPr>
      </w:pPr>
    </w:p>
    <w:p w14:paraId="0AC9907D" w14:textId="3C021299" w:rsidR="005D55E7" w:rsidRPr="005D55E7" w:rsidRDefault="005D55E7" w:rsidP="00AF02ED">
      <w:pPr>
        <w:pStyle w:val="ListParagraph"/>
        <w:numPr>
          <w:ilvl w:val="1"/>
          <w:numId w:val="18"/>
        </w:numPr>
        <w:shd w:val="clear" w:color="auto" w:fill="FFFFFF"/>
        <w:spacing w:before="100" w:beforeAutospacing="1" w:after="100" w:afterAutospacing="1" w:line="360" w:lineRule="auto"/>
        <w:jc w:val="left"/>
        <w:rPr>
          <w:b/>
          <w:bCs/>
          <w:color w:val="000000" w:themeColor="text1"/>
          <w:sz w:val="21"/>
          <w:szCs w:val="21"/>
        </w:rPr>
      </w:pPr>
      <w:r w:rsidRPr="007427E6">
        <w:rPr>
          <w:b/>
          <w:bCs/>
          <w:color w:val="000000" w:themeColor="text1"/>
          <w:shd w:val="clear" w:color="auto" w:fill="FFFFFF"/>
        </w:rPr>
        <w:t>SQL Server</w:t>
      </w:r>
      <w:r w:rsidRPr="005D55E7">
        <w:rPr>
          <w:color w:val="000000" w:themeColor="text1"/>
          <w:shd w:val="clear" w:color="auto" w:fill="FFFFFF"/>
        </w:rPr>
        <w:t xml:space="preserve"> là một hệ quản trị cơ sở dữ liệu quan hệ (Relational Database Management System (RDBMS) ) sử dụng câu lệnh SQL (</w:t>
      </w:r>
      <w:r w:rsidRPr="005D55E7">
        <w:rPr>
          <w:b/>
          <w:bCs/>
          <w:color w:val="000000" w:themeColor="text1"/>
          <w:shd w:val="clear" w:color="auto" w:fill="FFFFFF"/>
        </w:rPr>
        <w:t>Transact-SQL) </w:t>
      </w:r>
      <w:r w:rsidRPr="005D55E7">
        <w:rPr>
          <w:color w:val="000000" w:themeColor="text1"/>
          <w:shd w:val="clear" w:color="auto" w:fill="FFFFFF"/>
        </w:rPr>
        <w:t>để trao đổi dữ liệu giữa máy Client và máy cài SQL Server. Một RDBMS bao gồm databases, database engine và các ứng dụng dùng để quản lý dữ liệu và các bộ phận khác nhau trong RDBMS. SQL Server được phát triển và tiếp thị bởi Microsoft.</w:t>
      </w:r>
    </w:p>
    <w:p w14:paraId="36905EE9" w14:textId="77777777" w:rsidR="005D55E7" w:rsidRPr="005D55E7" w:rsidRDefault="005D55E7" w:rsidP="00AF02ED">
      <w:pPr>
        <w:pStyle w:val="ListParagraph"/>
        <w:shd w:val="clear" w:color="auto" w:fill="FFFFFF"/>
        <w:spacing w:before="100" w:beforeAutospacing="1" w:after="100" w:afterAutospacing="1" w:line="360" w:lineRule="auto"/>
        <w:ind w:left="2007" w:firstLine="0"/>
        <w:jc w:val="left"/>
        <w:rPr>
          <w:b/>
          <w:bCs/>
          <w:color w:val="000000" w:themeColor="text1"/>
          <w:sz w:val="21"/>
          <w:szCs w:val="21"/>
        </w:rPr>
      </w:pPr>
    </w:p>
    <w:p w14:paraId="0E3474F6" w14:textId="10DADE2B" w:rsidR="000522C6" w:rsidRPr="005D55E7" w:rsidRDefault="005D55E7" w:rsidP="00AF02ED">
      <w:pPr>
        <w:pStyle w:val="ListParagraph"/>
        <w:numPr>
          <w:ilvl w:val="1"/>
          <w:numId w:val="18"/>
        </w:numPr>
        <w:shd w:val="clear" w:color="auto" w:fill="FFFFFF"/>
        <w:spacing w:before="0" w:beforeAutospacing="1" w:after="100" w:afterAutospacing="1" w:line="360" w:lineRule="auto"/>
        <w:jc w:val="left"/>
        <w:rPr>
          <w:b/>
          <w:bCs/>
          <w:color w:val="000000" w:themeColor="text1"/>
          <w:kern w:val="32"/>
          <w:szCs w:val="26"/>
        </w:rPr>
      </w:pPr>
      <w:r w:rsidRPr="00792A44">
        <w:rPr>
          <w:b/>
          <w:bCs/>
          <w:color w:val="000000" w:themeColor="text1"/>
          <w:shd w:val="clear" w:color="auto" w:fill="FFFFFF"/>
        </w:rPr>
        <w:t>SQL Server</w:t>
      </w:r>
      <w:r w:rsidRPr="005D55E7">
        <w:rPr>
          <w:color w:val="000000" w:themeColor="text1"/>
          <w:shd w:val="clear" w:color="auto" w:fill="FFFFFF"/>
        </w:rPr>
        <w:t xml:space="preserve"> hoạt động độc quyền trên môi trường Windows trong hơn 20 năm. Năm 2016, Microsoft đã cung cấp phiên bản trên Linux. SQL Server 2017 ra mắt vào tháng 10 năm 2016 chạy trên cả Windows và Linux.</w:t>
      </w:r>
    </w:p>
    <w:p w14:paraId="3789C973" w14:textId="77777777" w:rsidR="005D55E7" w:rsidRPr="005D55E7" w:rsidRDefault="005D55E7" w:rsidP="00AF02ED">
      <w:pPr>
        <w:pStyle w:val="ListParagraph"/>
        <w:shd w:val="clear" w:color="auto" w:fill="FFFFFF"/>
        <w:spacing w:before="0" w:beforeAutospacing="1" w:after="100" w:afterAutospacing="1" w:line="360" w:lineRule="auto"/>
        <w:ind w:left="2007" w:firstLine="0"/>
        <w:jc w:val="left"/>
        <w:rPr>
          <w:b/>
          <w:bCs/>
          <w:color w:val="000000" w:themeColor="text1"/>
          <w:kern w:val="32"/>
          <w:szCs w:val="26"/>
        </w:rPr>
      </w:pPr>
    </w:p>
    <w:p w14:paraId="1BA5BC93" w14:textId="401714DC" w:rsidR="005D55E7" w:rsidRPr="00100C76" w:rsidRDefault="005D55E7" w:rsidP="00AF02ED">
      <w:pPr>
        <w:pStyle w:val="ListParagraph"/>
        <w:numPr>
          <w:ilvl w:val="1"/>
          <w:numId w:val="18"/>
        </w:numPr>
        <w:shd w:val="clear" w:color="auto" w:fill="FFFFFF"/>
        <w:spacing w:before="0" w:beforeAutospacing="1" w:after="100" w:afterAutospacing="1" w:line="360" w:lineRule="auto"/>
        <w:jc w:val="left"/>
        <w:rPr>
          <w:b/>
          <w:bCs/>
          <w:color w:val="000000" w:themeColor="text1"/>
          <w:kern w:val="32"/>
          <w:szCs w:val="26"/>
        </w:rPr>
      </w:pPr>
      <w:r w:rsidRPr="00792A44">
        <w:rPr>
          <w:b/>
          <w:bCs/>
          <w:color w:val="000000" w:themeColor="text1"/>
          <w:shd w:val="clear" w:color="auto" w:fill="FFFFFF"/>
        </w:rPr>
        <w:t>SQL Server</w:t>
      </w:r>
      <w:r w:rsidRPr="005D55E7">
        <w:rPr>
          <w:color w:val="000000" w:themeColor="text1"/>
          <w:shd w:val="clear" w:color="auto" w:fill="FFFFFF"/>
        </w:rPr>
        <w:t xml:space="preserve"> được tối ưu để có thể chạy trên môi trường cơ sở dữ liệu rất lớn (Very Large Database Environment) lên đến Tera-Byte và có thể phục vụ cùng lúc cho hàng ngàn user. SQL </w:t>
      </w:r>
      <w:r w:rsidRPr="005D55E7">
        <w:rPr>
          <w:color w:val="000000" w:themeColor="text1"/>
          <w:shd w:val="clear" w:color="auto" w:fill="FFFFFF"/>
        </w:rPr>
        <w:lastRenderedPageBreak/>
        <w:t xml:space="preserve">Server có thể kết hợp </w:t>
      </w:r>
      <w:r w:rsidR="0045642F">
        <w:rPr>
          <w:color w:val="000000" w:themeColor="text1"/>
          <w:shd w:val="clear" w:color="auto" w:fill="FFFFFF"/>
        </w:rPr>
        <w:t>tốt</w:t>
      </w:r>
      <w:r w:rsidRPr="005D55E7">
        <w:rPr>
          <w:color w:val="000000" w:themeColor="text1"/>
          <w:shd w:val="clear" w:color="auto" w:fill="FFFFFF"/>
        </w:rPr>
        <w:t xml:space="preserve"> với các server khác như Microsoft Internet Information Server (IIS), E-Commerce Server, Proxy Server….</w:t>
      </w:r>
    </w:p>
    <w:p w14:paraId="0E84195A" w14:textId="77777777" w:rsidR="00100C76" w:rsidRPr="00100C76" w:rsidRDefault="00100C76" w:rsidP="00AF02ED">
      <w:pPr>
        <w:pStyle w:val="ListParagraph"/>
        <w:spacing w:line="360" w:lineRule="auto"/>
        <w:rPr>
          <w:b/>
          <w:bCs/>
          <w:color w:val="000000" w:themeColor="text1"/>
          <w:kern w:val="32"/>
          <w:szCs w:val="26"/>
        </w:rPr>
      </w:pPr>
    </w:p>
    <w:p w14:paraId="0E39811E" w14:textId="76AB0CAE" w:rsidR="0099481B" w:rsidRDefault="00100C76" w:rsidP="00AF02ED">
      <w:pPr>
        <w:shd w:val="clear" w:color="auto" w:fill="FFFFFF"/>
        <w:spacing w:before="0" w:beforeAutospacing="1" w:after="100" w:afterAutospacing="1" w:line="360" w:lineRule="auto"/>
        <w:ind w:firstLine="0"/>
        <w:jc w:val="left"/>
        <w:rPr>
          <w:b/>
          <w:bCs/>
          <w:color w:val="000000" w:themeColor="text1"/>
          <w:kern w:val="32"/>
          <w:szCs w:val="26"/>
        </w:rPr>
      </w:pPr>
      <w:r w:rsidRPr="00885016">
        <w:rPr>
          <w:noProof/>
        </w:rPr>
        <w:drawing>
          <wp:inline distT="0" distB="0" distL="0" distR="0" wp14:anchorId="54F83A6A" wp14:editId="1F0893C5">
            <wp:extent cx="5580380" cy="3034030"/>
            <wp:effectExtent l="0" t="0" r="127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034030"/>
                    </a:xfrm>
                    <a:prstGeom prst="rect">
                      <a:avLst/>
                    </a:prstGeom>
                  </pic:spPr>
                </pic:pic>
              </a:graphicData>
            </a:graphic>
          </wp:inline>
        </w:drawing>
      </w:r>
    </w:p>
    <w:p w14:paraId="63E9AE00" w14:textId="77777777" w:rsidR="00805296" w:rsidRPr="00805296" w:rsidRDefault="00805296" w:rsidP="00805296">
      <w:pPr>
        <w:pStyle w:val="ListParagraph"/>
        <w:shd w:val="clear" w:color="auto" w:fill="FFFFFF"/>
        <w:spacing w:before="0" w:beforeAutospacing="1" w:after="100" w:afterAutospacing="1" w:line="360" w:lineRule="auto"/>
        <w:ind w:left="2007" w:firstLine="0"/>
        <w:jc w:val="left"/>
        <w:rPr>
          <w:b/>
          <w:bCs/>
          <w:color w:val="000000" w:themeColor="text1"/>
          <w:kern w:val="32"/>
          <w:szCs w:val="26"/>
        </w:rPr>
      </w:pPr>
    </w:p>
    <w:p w14:paraId="1B125F3B" w14:textId="1B8F4F80" w:rsidR="00100C76" w:rsidRDefault="00100C76" w:rsidP="00AF02ED">
      <w:pPr>
        <w:pStyle w:val="ListParagraph"/>
        <w:numPr>
          <w:ilvl w:val="1"/>
          <w:numId w:val="20"/>
        </w:numPr>
        <w:shd w:val="clear" w:color="auto" w:fill="FFFFFF"/>
        <w:spacing w:before="0" w:beforeAutospacing="1" w:after="100" w:afterAutospacing="1" w:line="360" w:lineRule="auto"/>
        <w:jc w:val="left"/>
        <w:rPr>
          <w:b/>
          <w:bCs/>
          <w:color w:val="000000" w:themeColor="text1"/>
          <w:kern w:val="32"/>
          <w:szCs w:val="26"/>
        </w:rPr>
      </w:pPr>
      <w:r w:rsidRPr="00100C76">
        <w:rPr>
          <w:color w:val="000000" w:themeColor="text1"/>
          <w:kern w:val="32"/>
          <w:szCs w:val="26"/>
        </w:rPr>
        <w:t>Vì sao</w:t>
      </w:r>
      <w:r>
        <w:rPr>
          <w:color w:val="000000" w:themeColor="text1"/>
          <w:kern w:val="32"/>
          <w:szCs w:val="26"/>
        </w:rPr>
        <w:t xml:space="preserve"> nên</w:t>
      </w:r>
      <w:r w:rsidRPr="00100C76">
        <w:rPr>
          <w:color w:val="000000" w:themeColor="text1"/>
          <w:kern w:val="32"/>
          <w:szCs w:val="26"/>
        </w:rPr>
        <w:t xml:space="preserve"> chọn</w:t>
      </w:r>
      <w:r>
        <w:rPr>
          <w:b/>
          <w:bCs/>
          <w:color w:val="000000" w:themeColor="text1"/>
          <w:kern w:val="32"/>
          <w:szCs w:val="26"/>
        </w:rPr>
        <w:t xml:space="preserve"> SQL Server:</w:t>
      </w:r>
    </w:p>
    <w:p w14:paraId="582580F5" w14:textId="77777777" w:rsidR="00DE13CB" w:rsidRDefault="00DE13CB" w:rsidP="00DE13CB">
      <w:pPr>
        <w:pStyle w:val="ListParagraph"/>
        <w:shd w:val="clear" w:color="auto" w:fill="FFFFFF"/>
        <w:spacing w:before="0" w:beforeAutospacing="1" w:after="100" w:afterAutospacing="1" w:line="360" w:lineRule="auto"/>
        <w:ind w:left="2007" w:firstLine="0"/>
        <w:jc w:val="left"/>
        <w:rPr>
          <w:b/>
          <w:bCs/>
          <w:color w:val="000000" w:themeColor="text1"/>
          <w:kern w:val="32"/>
          <w:szCs w:val="26"/>
        </w:rPr>
      </w:pPr>
    </w:p>
    <w:p w14:paraId="3B608D13" w14:textId="6364BE33" w:rsidR="00DE13CB" w:rsidRPr="008E599E" w:rsidRDefault="00100C76" w:rsidP="008E599E">
      <w:pPr>
        <w:pStyle w:val="ListParagraph"/>
        <w:numPr>
          <w:ilvl w:val="2"/>
          <w:numId w:val="20"/>
        </w:numPr>
        <w:shd w:val="clear" w:color="auto" w:fill="FFFFFF"/>
        <w:spacing w:before="0" w:beforeAutospacing="1" w:after="100" w:afterAutospacing="1" w:line="360" w:lineRule="auto"/>
        <w:jc w:val="left"/>
        <w:rPr>
          <w:b/>
          <w:bCs/>
          <w:color w:val="000000" w:themeColor="text1"/>
          <w:kern w:val="32"/>
          <w:szCs w:val="26"/>
        </w:rPr>
      </w:pPr>
      <w:r w:rsidRPr="00100C76">
        <w:rPr>
          <w:color w:val="000000" w:themeColor="text1"/>
          <w:szCs w:val="26"/>
          <w:shd w:val="clear" w:color="auto" w:fill="FFFFFF"/>
        </w:rPr>
        <w:t>Các truy vấn SQL đơn giản có thể được sử dụng để lấy một lượng lớn dữ liệu từ cơ sở dữ liệu rất nhanh chóng và hiệu quả</w:t>
      </w:r>
      <w:r w:rsidR="008E599E">
        <w:rPr>
          <w:color w:val="000000" w:themeColor="text1"/>
          <w:szCs w:val="26"/>
          <w:shd w:val="clear" w:color="auto" w:fill="FFFFFF"/>
        </w:rPr>
        <w:t>.</w:t>
      </w:r>
    </w:p>
    <w:p w14:paraId="338C930D" w14:textId="77777777" w:rsidR="008320BD" w:rsidRPr="008320BD" w:rsidRDefault="008320BD" w:rsidP="008320BD">
      <w:pPr>
        <w:pStyle w:val="ListParagraph"/>
        <w:shd w:val="clear" w:color="auto" w:fill="FFFFFF"/>
        <w:spacing w:before="0" w:beforeAutospacing="1" w:after="100" w:afterAutospacing="1" w:line="360" w:lineRule="auto"/>
        <w:ind w:left="2727" w:firstLine="0"/>
        <w:jc w:val="left"/>
        <w:rPr>
          <w:b/>
          <w:bCs/>
          <w:color w:val="000000" w:themeColor="text1"/>
          <w:kern w:val="32"/>
          <w:szCs w:val="26"/>
        </w:rPr>
      </w:pPr>
    </w:p>
    <w:p w14:paraId="5CA3FB8A" w14:textId="321D9291" w:rsidR="00DE13CB" w:rsidRPr="008E599E" w:rsidRDefault="00100C76" w:rsidP="008E599E">
      <w:pPr>
        <w:pStyle w:val="ListParagraph"/>
        <w:numPr>
          <w:ilvl w:val="2"/>
          <w:numId w:val="20"/>
        </w:numPr>
        <w:shd w:val="clear" w:color="auto" w:fill="FFFFFF"/>
        <w:spacing w:before="0" w:beforeAutospacing="1" w:after="100" w:afterAutospacing="1" w:line="360" w:lineRule="auto"/>
        <w:jc w:val="left"/>
        <w:rPr>
          <w:b/>
          <w:bCs/>
          <w:color w:val="000000" w:themeColor="text1"/>
          <w:kern w:val="32"/>
          <w:szCs w:val="26"/>
        </w:rPr>
      </w:pPr>
      <w:r w:rsidRPr="00100C76">
        <w:rPr>
          <w:color w:val="000000" w:themeColor="text1"/>
          <w:szCs w:val="26"/>
          <w:shd w:val="clear" w:color="auto" w:fill="FFFFFF"/>
        </w:rPr>
        <w:t>SQL rất dễ học và hầu hết mọi DBMS đều hỗ trợ SQL.</w:t>
      </w:r>
    </w:p>
    <w:p w14:paraId="00AE2A1A" w14:textId="77777777" w:rsidR="008E599E" w:rsidRPr="008E599E" w:rsidRDefault="008E599E" w:rsidP="008E599E">
      <w:pPr>
        <w:pStyle w:val="ListParagraph"/>
        <w:shd w:val="clear" w:color="auto" w:fill="FFFFFF"/>
        <w:spacing w:before="0" w:beforeAutospacing="1" w:after="100" w:afterAutospacing="1" w:line="360" w:lineRule="auto"/>
        <w:ind w:left="2727" w:firstLine="0"/>
        <w:jc w:val="left"/>
        <w:rPr>
          <w:b/>
          <w:bCs/>
          <w:color w:val="000000" w:themeColor="text1"/>
          <w:kern w:val="32"/>
          <w:szCs w:val="26"/>
        </w:rPr>
      </w:pPr>
    </w:p>
    <w:p w14:paraId="1C281133" w14:textId="6E9FB9F7" w:rsidR="00100C76" w:rsidRPr="00A2359C" w:rsidRDefault="00100C76" w:rsidP="00AF02ED">
      <w:pPr>
        <w:pStyle w:val="ListParagraph"/>
        <w:numPr>
          <w:ilvl w:val="2"/>
          <w:numId w:val="20"/>
        </w:numPr>
        <w:shd w:val="clear" w:color="auto" w:fill="FFFFFF"/>
        <w:spacing w:before="0" w:beforeAutospacing="1" w:after="100" w:afterAutospacing="1" w:line="360" w:lineRule="auto"/>
        <w:jc w:val="left"/>
        <w:rPr>
          <w:b/>
          <w:bCs/>
          <w:color w:val="000000" w:themeColor="text1"/>
          <w:kern w:val="32"/>
          <w:szCs w:val="26"/>
        </w:rPr>
      </w:pPr>
      <w:r w:rsidRPr="00100C76">
        <w:rPr>
          <w:color w:val="000000" w:themeColor="text1"/>
          <w:szCs w:val="26"/>
          <w:shd w:val="clear" w:color="auto" w:fill="FFFFFF"/>
        </w:rPr>
        <w:t>Việc quản lý cơ sở dữ liệu bằng SQL sẽ dễ dàng hơn vì không cần phải viết nhiều mã.</w:t>
      </w:r>
    </w:p>
    <w:p w14:paraId="08884DB1" w14:textId="77777777" w:rsidR="00A2359C" w:rsidRPr="00100C76" w:rsidRDefault="00A2359C" w:rsidP="00AF02ED">
      <w:pPr>
        <w:pStyle w:val="ListParagraph"/>
        <w:shd w:val="clear" w:color="auto" w:fill="FFFFFF"/>
        <w:spacing w:before="0" w:beforeAutospacing="1" w:after="100" w:afterAutospacing="1" w:line="360" w:lineRule="auto"/>
        <w:ind w:left="2727" w:firstLine="0"/>
        <w:jc w:val="left"/>
        <w:rPr>
          <w:b/>
          <w:bCs/>
          <w:color w:val="000000" w:themeColor="text1"/>
          <w:kern w:val="32"/>
          <w:szCs w:val="26"/>
        </w:rPr>
      </w:pPr>
    </w:p>
    <w:p w14:paraId="5A949617" w14:textId="6CA9D43F" w:rsidR="00AF02ED" w:rsidRDefault="0099481B" w:rsidP="00AF02ED">
      <w:pPr>
        <w:pStyle w:val="ListParagraph"/>
        <w:numPr>
          <w:ilvl w:val="0"/>
          <w:numId w:val="18"/>
        </w:numPr>
        <w:shd w:val="clear" w:color="auto" w:fill="FFFFFF"/>
        <w:spacing w:before="0" w:beforeAutospacing="1" w:after="100" w:afterAutospacing="1" w:line="360" w:lineRule="auto"/>
        <w:jc w:val="left"/>
        <w:rPr>
          <w:b/>
          <w:bCs/>
          <w:color w:val="000000" w:themeColor="text1"/>
          <w:kern w:val="32"/>
          <w:szCs w:val="26"/>
        </w:rPr>
      </w:pPr>
      <w:r>
        <w:rPr>
          <w:b/>
          <w:bCs/>
          <w:color w:val="000000" w:themeColor="text1"/>
          <w:kern w:val="32"/>
          <w:szCs w:val="26"/>
        </w:rPr>
        <w:t>Google Firebase:</w:t>
      </w:r>
    </w:p>
    <w:p w14:paraId="4A406042" w14:textId="75773899" w:rsidR="00AF02ED" w:rsidRPr="00AF02ED" w:rsidRDefault="00AF02ED" w:rsidP="00AF02ED">
      <w:pPr>
        <w:shd w:val="clear" w:color="auto" w:fill="FFFFFF"/>
        <w:spacing w:before="0" w:beforeAutospacing="1" w:after="100" w:afterAutospacing="1" w:line="360" w:lineRule="auto"/>
        <w:ind w:firstLine="0"/>
        <w:jc w:val="left"/>
        <w:rPr>
          <w:b/>
          <w:bCs/>
          <w:color w:val="000000" w:themeColor="text1"/>
          <w:kern w:val="32"/>
          <w:szCs w:val="26"/>
        </w:rPr>
      </w:pPr>
      <w:r w:rsidRPr="006F01CA">
        <w:rPr>
          <w:noProof/>
        </w:rPr>
        <w:lastRenderedPageBreak/>
        <w:drawing>
          <wp:inline distT="0" distB="0" distL="0" distR="0" wp14:anchorId="79C34C86" wp14:editId="3A57D10D">
            <wp:extent cx="5580380" cy="2958465"/>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958465"/>
                    </a:xfrm>
                    <a:prstGeom prst="rect">
                      <a:avLst/>
                    </a:prstGeom>
                  </pic:spPr>
                </pic:pic>
              </a:graphicData>
            </a:graphic>
          </wp:inline>
        </w:drawing>
      </w:r>
    </w:p>
    <w:p w14:paraId="718612EB" w14:textId="21D670C6" w:rsidR="0099481B" w:rsidRPr="005618BA" w:rsidRDefault="0099481B" w:rsidP="00AF02ED">
      <w:pPr>
        <w:pStyle w:val="ListParagraph"/>
        <w:numPr>
          <w:ilvl w:val="1"/>
          <w:numId w:val="18"/>
        </w:numPr>
        <w:shd w:val="clear" w:color="auto" w:fill="FFFFFF"/>
        <w:spacing w:before="0" w:beforeAutospacing="1" w:after="100" w:afterAutospacing="1" w:line="360" w:lineRule="auto"/>
        <w:jc w:val="left"/>
        <w:rPr>
          <w:kern w:val="32"/>
          <w:szCs w:val="26"/>
        </w:rPr>
      </w:pPr>
      <w:r w:rsidRPr="0099481B">
        <w:rPr>
          <w:rStyle w:val="Strong"/>
          <w:szCs w:val="26"/>
          <w:shd w:val="clear" w:color="auto" w:fill="FFFFFF"/>
        </w:rPr>
        <w:t>Firebase</w:t>
      </w:r>
      <w:r w:rsidRPr="0099481B">
        <w:rPr>
          <w:szCs w:val="26"/>
          <w:shd w:val="clear" w:color="auto" w:fill="FFFFFF"/>
        </w:rPr>
        <w:t xml:space="preserve"> là dịch vụ cơ sở dữ liệu hoạt động trên nền tảng đám mây – cloud. Kèm theo đó là hệ thống máy chủ cực kỳ mạnh mẽ của Google. Chức năng chính là giúp </w:t>
      </w:r>
      <w:r>
        <w:rPr>
          <w:szCs w:val="26"/>
          <w:shd w:val="clear" w:color="auto" w:fill="FFFFFF"/>
        </w:rPr>
        <w:t>lập trình viên</w:t>
      </w:r>
      <w:r w:rsidRPr="0099481B">
        <w:rPr>
          <w:szCs w:val="26"/>
          <w:shd w:val="clear" w:color="auto" w:fill="FFFFFF"/>
        </w:rPr>
        <w:t xml:space="preserve"> đơn giản hóa các thao tác với cơ sở dữ liệu</w:t>
      </w:r>
      <w:r>
        <w:rPr>
          <w:szCs w:val="26"/>
          <w:shd w:val="clear" w:color="auto" w:fill="FFFFFF"/>
        </w:rPr>
        <w:t>, cụ thể là những giao diện lập trình ứng dụng API đơn giản</w:t>
      </w:r>
      <w:r w:rsidR="005618BA">
        <w:rPr>
          <w:szCs w:val="26"/>
          <w:shd w:val="clear" w:color="auto" w:fill="FFFFFF"/>
        </w:rPr>
        <w:t>. Đặc biệt Firebase còn là dịch vụ đa năng và bảo mật cực tốt, hỗ trợ cả 2 nền tảng Android và iOS.</w:t>
      </w:r>
    </w:p>
    <w:p w14:paraId="3AB11434" w14:textId="77777777" w:rsidR="005618BA" w:rsidRPr="005618BA" w:rsidRDefault="005618BA" w:rsidP="00AF02ED">
      <w:pPr>
        <w:pStyle w:val="ListParagraph"/>
        <w:shd w:val="clear" w:color="auto" w:fill="FFFFFF"/>
        <w:spacing w:before="0" w:beforeAutospacing="1" w:after="100" w:afterAutospacing="1" w:line="360" w:lineRule="auto"/>
        <w:ind w:left="2007" w:firstLine="0"/>
        <w:jc w:val="left"/>
        <w:rPr>
          <w:kern w:val="32"/>
          <w:szCs w:val="26"/>
        </w:rPr>
      </w:pPr>
    </w:p>
    <w:p w14:paraId="21F9872E" w14:textId="55FBBC1C" w:rsidR="005618BA" w:rsidRPr="00AF02ED" w:rsidRDefault="005618BA" w:rsidP="00AF02ED">
      <w:pPr>
        <w:pStyle w:val="ListParagraph"/>
        <w:numPr>
          <w:ilvl w:val="1"/>
          <w:numId w:val="18"/>
        </w:numPr>
        <w:shd w:val="clear" w:color="auto" w:fill="FFFFFF"/>
        <w:spacing w:before="0" w:beforeAutospacing="1" w:after="100" w:afterAutospacing="1" w:line="360" w:lineRule="auto"/>
        <w:jc w:val="left"/>
        <w:rPr>
          <w:kern w:val="32"/>
          <w:szCs w:val="26"/>
        </w:rPr>
      </w:pPr>
      <w:r w:rsidRPr="005618BA">
        <w:rPr>
          <w:szCs w:val="26"/>
          <w:shd w:val="clear" w:color="auto" w:fill="FFFFFF"/>
        </w:rPr>
        <w:t xml:space="preserve">Hoạt động nổi bật của </w:t>
      </w:r>
      <w:r w:rsidRPr="005618BA">
        <w:rPr>
          <w:b/>
          <w:bCs/>
          <w:szCs w:val="26"/>
          <w:shd w:val="clear" w:color="auto" w:fill="FFFFFF"/>
        </w:rPr>
        <w:t>Firebase</w:t>
      </w:r>
      <w:r w:rsidRPr="005618BA">
        <w:rPr>
          <w:szCs w:val="26"/>
          <w:shd w:val="clear" w:color="auto" w:fill="FFFFFF"/>
        </w:rPr>
        <w:t xml:space="preserve"> là xây dựng các bước xác thực người dùng bằng Email, Facebook, Twitter, GitHub, Google. Đồng thời cũng xác thực nặc danh cho các ứng dụng. Hoạt động xác thực có thể giúp thông tin cá nhân của người sử dụng được an toàn và đảm bảo không bị đánh cắp tài khoản.</w:t>
      </w:r>
    </w:p>
    <w:p w14:paraId="18429F39" w14:textId="77777777" w:rsidR="00AF02ED" w:rsidRPr="00AF02ED" w:rsidRDefault="00AF02ED" w:rsidP="00AF02ED">
      <w:pPr>
        <w:pStyle w:val="ListParagraph"/>
        <w:spacing w:line="360" w:lineRule="auto"/>
        <w:rPr>
          <w:kern w:val="32"/>
          <w:szCs w:val="26"/>
        </w:rPr>
      </w:pPr>
    </w:p>
    <w:p w14:paraId="356C5697" w14:textId="1EB18D9E" w:rsidR="00AF02ED" w:rsidRDefault="00AF02ED" w:rsidP="00AF02ED">
      <w:pPr>
        <w:pStyle w:val="ListParagraph"/>
        <w:numPr>
          <w:ilvl w:val="1"/>
          <w:numId w:val="18"/>
        </w:numPr>
        <w:shd w:val="clear" w:color="auto" w:fill="FFFFFF"/>
        <w:spacing w:before="0" w:beforeAutospacing="1" w:after="100" w:afterAutospacing="1" w:line="360" w:lineRule="auto"/>
        <w:jc w:val="left"/>
        <w:rPr>
          <w:kern w:val="32"/>
          <w:szCs w:val="26"/>
        </w:rPr>
      </w:pPr>
      <w:r>
        <w:rPr>
          <w:kern w:val="32"/>
          <w:szCs w:val="26"/>
        </w:rPr>
        <w:t xml:space="preserve">Vì sao nên chọn </w:t>
      </w:r>
      <w:r w:rsidRPr="00AF02ED">
        <w:rPr>
          <w:b/>
          <w:bCs/>
          <w:kern w:val="32"/>
          <w:szCs w:val="26"/>
        </w:rPr>
        <w:t>Firebase</w:t>
      </w:r>
      <w:r>
        <w:rPr>
          <w:kern w:val="32"/>
          <w:szCs w:val="26"/>
        </w:rPr>
        <w:t>:</w:t>
      </w:r>
    </w:p>
    <w:p w14:paraId="40484AFC" w14:textId="77777777" w:rsidR="00AF02ED" w:rsidRPr="00AF02ED" w:rsidRDefault="00AF02ED" w:rsidP="00AF02ED">
      <w:pPr>
        <w:pStyle w:val="ListParagraph"/>
        <w:spacing w:line="360" w:lineRule="auto"/>
        <w:rPr>
          <w:kern w:val="32"/>
          <w:szCs w:val="26"/>
        </w:rPr>
      </w:pPr>
    </w:p>
    <w:p w14:paraId="34EEDBE6" w14:textId="77777777" w:rsidR="00AF02ED" w:rsidRPr="00537BAA" w:rsidRDefault="00AF02ED" w:rsidP="00AF02ED">
      <w:pPr>
        <w:numPr>
          <w:ilvl w:val="2"/>
          <w:numId w:val="18"/>
        </w:numPr>
        <w:shd w:val="clear" w:color="auto" w:fill="FFFFFF"/>
        <w:spacing w:before="100" w:beforeAutospacing="1" w:after="120" w:line="360" w:lineRule="auto"/>
        <w:jc w:val="left"/>
        <w:rPr>
          <w:rFonts w:ascii="Segoe UI" w:hAnsi="Segoe UI" w:cs="Segoe UI"/>
          <w:color w:val="292B2C"/>
          <w:szCs w:val="26"/>
          <w:lang w:eastAsia="ja-JP"/>
        </w:rPr>
      </w:pPr>
      <w:bookmarkStart w:id="24" w:name="_Hlk55422781"/>
      <w:r w:rsidRPr="00537BAA">
        <w:rPr>
          <w:color w:val="292B2C"/>
          <w:szCs w:val="26"/>
          <w:lang w:eastAsia="ja-JP"/>
        </w:rPr>
        <w:t xml:space="preserve">Xây dựng ứng dụng nhanh chóng mà không tốn thời gian, nhân lực để quản lý hệ thống và cơ sơ sở hạ tầng phía </w:t>
      </w:r>
      <w:r w:rsidRPr="00537BAA">
        <w:rPr>
          <w:color w:val="292B2C"/>
          <w:szCs w:val="26"/>
          <w:lang w:eastAsia="ja-JP"/>
        </w:rPr>
        <w:lastRenderedPageBreak/>
        <w:t>sau: Firebase cung cấp cho bạn chức năng như phân tích, cơ sở dữ liệu, báo cáo hoạt động và báo cáo các sự cố lỗi để bạn có thể dễ dàng phát triển, định hướng ứng dụng của mình vào người sử dụng nhằm đem lại các trải nghiệm tốt nhất cho họ.</w:t>
      </w:r>
    </w:p>
    <w:bookmarkEnd w:id="24"/>
    <w:p w14:paraId="720C7712" w14:textId="429EAAAD" w:rsidR="00AF02ED" w:rsidRPr="00537BAA" w:rsidRDefault="00AF02ED" w:rsidP="00AF02ED">
      <w:pPr>
        <w:numPr>
          <w:ilvl w:val="2"/>
          <w:numId w:val="18"/>
        </w:numPr>
        <w:shd w:val="clear" w:color="auto" w:fill="FFFFFF"/>
        <w:spacing w:before="100" w:beforeAutospacing="1" w:after="120" w:line="360" w:lineRule="auto"/>
        <w:jc w:val="left"/>
        <w:rPr>
          <w:color w:val="292B2C"/>
          <w:szCs w:val="26"/>
          <w:lang w:eastAsia="ja-JP"/>
        </w:rPr>
      </w:pPr>
      <w:r w:rsidRPr="00537BAA">
        <w:rPr>
          <w:color w:val="292B2C"/>
          <w:szCs w:val="26"/>
          <w:lang w:eastAsia="ja-JP"/>
        </w:rPr>
        <w:t>Quản lý cấu hình và trải nghiệm các ứng dụng của Firebase tập trung trong một giao diện website đơn giản, các ứng dụng này hoạt động độc lập nhưng liên kết dữ liệu phân tích chặt chẽ.</w:t>
      </w:r>
    </w:p>
    <w:p w14:paraId="1C92A172" w14:textId="193556AF" w:rsidR="00AF02ED" w:rsidRPr="005618BA" w:rsidRDefault="00AF02ED" w:rsidP="00AF02ED">
      <w:pPr>
        <w:pStyle w:val="ListParagraph"/>
        <w:numPr>
          <w:ilvl w:val="2"/>
          <w:numId w:val="18"/>
        </w:numPr>
        <w:shd w:val="clear" w:color="auto" w:fill="FFFFFF"/>
        <w:spacing w:before="0" w:beforeAutospacing="1" w:after="100" w:afterAutospacing="1" w:line="360" w:lineRule="auto"/>
        <w:jc w:val="left"/>
        <w:rPr>
          <w:kern w:val="32"/>
          <w:szCs w:val="26"/>
        </w:rPr>
      </w:pPr>
      <w:r w:rsidRPr="00537BAA">
        <w:rPr>
          <w:color w:val="292B2C"/>
          <w:szCs w:val="26"/>
          <w:lang w:eastAsia="ja-JP"/>
        </w:rPr>
        <w:t xml:space="preserve">Uy tín chất lượng đảm bảo từ Google: Firebase được </w:t>
      </w:r>
      <w:r w:rsidR="00874C98">
        <w:rPr>
          <w:color w:val="292B2C"/>
          <w:szCs w:val="26"/>
          <w:lang w:eastAsia="ja-JP"/>
        </w:rPr>
        <w:t>G</w:t>
      </w:r>
      <w:r w:rsidRPr="00537BAA">
        <w:rPr>
          <w:color w:val="292B2C"/>
          <w:szCs w:val="26"/>
          <w:lang w:eastAsia="ja-JP"/>
        </w:rPr>
        <w:t>oogle hỗ trợ và cung cấp trên nền tảng phần cứng với quy mô rộng khắp thế giới, được các tập đoàn lớn và các ưng dụng với triệu lượt sử dụng từ người dùng</w:t>
      </w:r>
    </w:p>
    <w:p w14:paraId="67688054" w14:textId="77777777" w:rsidR="00734E14" w:rsidRPr="00734E14" w:rsidRDefault="00734E14" w:rsidP="00AF02ED">
      <w:pPr>
        <w:spacing w:before="0" w:line="360" w:lineRule="auto"/>
        <w:jc w:val="left"/>
        <w:rPr>
          <w:b/>
          <w:bCs/>
          <w:color w:val="000000" w:themeColor="text1"/>
          <w:kern w:val="32"/>
          <w:szCs w:val="26"/>
        </w:rPr>
      </w:pPr>
    </w:p>
    <w:p w14:paraId="505F8B7D" w14:textId="0CA37B56" w:rsidR="005B66AA" w:rsidRPr="002F2CFD" w:rsidRDefault="005B66AA" w:rsidP="00AF02ED">
      <w:pPr>
        <w:pStyle w:val="ListParagraph"/>
        <w:numPr>
          <w:ilvl w:val="1"/>
          <w:numId w:val="17"/>
        </w:numPr>
        <w:spacing w:before="0" w:line="360" w:lineRule="auto"/>
        <w:jc w:val="left"/>
        <w:rPr>
          <w:b/>
          <w:bCs/>
          <w:kern w:val="32"/>
          <w:szCs w:val="26"/>
        </w:rPr>
      </w:pPr>
      <w:r w:rsidRPr="002F2CFD">
        <w:rPr>
          <w:szCs w:val="26"/>
        </w:rPr>
        <w:br w:type="page"/>
      </w:r>
    </w:p>
    <w:p w14:paraId="7C77282D" w14:textId="77777777" w:rsidR="00BB71A4" w:rsidRPr="002F2CFD" w:rsidRDefault="008D201A" w:rsidP="00AF02ED">
      <w:pPr>
        <w:pStyle w:val="Heading1"/>
        <w:spacing w:line="360" w:lineRule="auto"/>
        <w:jc w:val="left"/>
        <w:rPr>
          <w:rFonts w:cs="Times New Roman"/>
          <w:sz w:val="26"/>
          <w:szCs w:val="26"/>
        </w:rPr>
      </w:pPr>
      <w:bookmarkStart w:id="25" w:name="_Toc39960513"/>
      <w:bookmarkStart w:id="26" w:name="_Toc58951683"/>
      <w:r w:rsidRPr="002F2CFD">
        <w:rPr>
          <w:rFonts w:cs="Times New Roman"/>
          <w:sz w:val="26"/>
          <w:szCs w:val="26"/>
        </w:rPr>
        <w:lastRenderedPageBreak/>
        <w:t>: PHÂN TÍCH</w:t>
      </w:r>
      <w:bookmarkEnd w:id="25"/>
      <w:bookmarkEnd w:id="26"/>
      <w:r w:rsidR="006F7F72" w:rsidRPr="002F2CFD">
        <w:rPr>
          <w:rFonts w:cs="Times New Roman"/>
          <w:sz w:val="26"/>
          <w:szCs w:val="26"/>
        </w:rPr>
        <w:t xml:space="preserve"> </w:t>
      </w:r>
      <w:bookmarkEnd w:id="23"/>
    </w:p>
    <w:p w14:paraId="024D4A86" w14:textId="53CE90C7" w:rsidR="00247256" w:rsidRDefault="00247256" w:rsidP="00AF02ED">
      <w:pPr>
        <w:pStyle w:val="Heading2"/>
        <w:spacing w:line="360" w:lineRule="auto"/>
        <w:rPr>
          <w:rFonts w:cs="Times New Roman"/>
          <w:szCs w:val="26"/>
        </w:rPr>
      </w:pPr>
      <w:bookmarkStart w:id="27" w:name="_Toc3554531"/>
      <w:bookmarkStart w:id="28" w:name="_Toc39960514"/>
      <w:bookmarkStart w:id="29" w:name="_Toc58951684"/>
      <w:r w:rsidRPr="002F2CFD">
        <w:rPr>
          <w:rFonts w:cs="Times New Roman"/>
          <w:szCs w:val="26"/>
        </w:rPr>
        <w:t>Mô hình Use case tổng quát</w:t>
      </w:r>
      <w:bookmarkEnd w:id="27"/>
      <w:bookmarkEnd w:id="28"/>
      <w:bookmarkEnd w:id="29"/>
    </w:p>
    <w:p w14:paraId="369516BC" w14:textId="77777777" w:rsidR="008E6145" w:rsidRPr="008E6145" w:rsidRDefault="008E6145" w:rsidP="00AF02ED">
      <w:pPr>
        <w:spacing w:line="360" w:lineRule="auto"/>
      </w:pPr>
    </w:p>
    <w:p w14:paraId="6A5DF6C9" w14:textId="3FEF6659" w:rsidR="00B13C46" w:rsidRDefault="00873834" w:rsidP="00AF02ED">
      <w:pPr>
        <w:keepNext/>
        <w:spacing w:line="360" w:lineRule="auto"/>
        <w:jc w:val="center"/>
        <w:rPr>
          <w:szCs w:val="26"/>
        </w:rPr>
      </w:pPr>
      <w:r>
        <w:rPr>
          <w:noProof/>
          <w:szCs w:val="26"/>
        </w:rPr>
        <w:drawing>
          <wp:inline distT="0" distB="0" distL="0" distR="0" wp14:anchorId="07DEFA25" wp14:editId="57BE73D3">
            <wp:extent cx="5580380" cy="4171315"/>
            <wp:effectExtent l="0" t="0" r="1270" b="6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80380" cy="4171315"/>
                    </a:xfrm>
                    <a:prstGeom prst="rect">
                      <a:avLst/>
                    </a:prstGeom>
                  </pic:spPr>
                </pic:pic>
              </a:graphicData>
            </a:graphic>
          </wp:inline>
        </w:drawing>
      </w:r>
    </w:p>
    <w:p w14:paraId="0590F182" w14:textId="438F5D0C" w:rsidR="006148E1" w:rsidRPr="002F2CFD" w:rsidRDefault="006A1757" w:rsidP="006A1757">
      <w:pPr>
        <w:pStyle w:val="Caption"/>
        <w:rPr>
          <w:szCs w:val="26"/>
        </w:rPr>
      </w:pPr>
      <w:bookmarkStart w:id="30" w:name="_Toc58949929"/>
      <w:bookmarkStart w:id="31" w:name="_Toc58950790"/>
      <w:r>
        <w:t xml:space="preserve">Hình </w:t>
      </w:r>
      <w:r w:rsidR="00856961">
        <w:fldChar w:fldCharType="begin"/>
      </w:r>
      <w:r w:rsidR="00856961">
        <w:instrText xml:space="preserve"> STYLEREF 1 \s </w:instrText>
      </w:r>
      <w:r w:rsidR="00856961">
        <w:fldChar w:fldCharType="separate"/>
      </w:r>
      <w:r w:rsidR="00F27F5B">
        <w:rPr>
          <w:noProof/>
        </w:rPr>
        <w:t>3</w:t>
      </w:r>
      <w:r w:rsidR="00856961">
        <w:rPr>
          <w:noProof/>
        </w:rPr>
        <w:fldChar w:fldCharType="end"/>
      </w:r>
      <w:r w:rsidR="00F27F5B">
        <w:noBreakHyphen/>
      </w:r>
      <w:r w:rsidR="00856961">
        <w:fldChar w:fldCharType="begin"/>
      </w:r>
      <w:r w:rsidR="00856961">
        <w:instrText xml:space="preserve"> SEQ Hình \* ARABIC \s 1 </w:instrText>
      </w:r>
      <w:r w:rsidR="00856961">
        <w:fldChar w:fldCharType="separate"/>
      </w:r>
      <w:r w:rsidR="00F27F5B">
        <w:rPr>
          <w:noProof/>
        </w:rPr>
        <w:t>1</w:t>
      </w:r>
      <w:r w:rsidR="00856961">
        <w:rPr>
          <w:noProof/>
        </w:rPr>
        <w:fldChar w:fldCharType="end"/>
      </w:r>
      <w:r>
        <w:rPr>
          <w:noProof/>
        </w:rPr>
        <w:t xml:space="preserve"> </w:t>
      </w:r>
      <w:r w:rsidRPr="00F9283D">
        <w:rPr>
          <w:noProof/>
        </w:rPr>
        <w:t>Mô hình Use Case Tổng Quát</w:t>
      </w:r>
      <w:bookmarkEnd w:id="30"/>
      <w:bookmarkEnd w:id="31"/>
    </w:p>
    <w:p w14:paraId="31D1761B" w14:textId="62C478FD" w:rsidR="00247256" w:rsidRDefault="00247256" w:rsidP="00AF02ED">
      <w:pPr>
        <w:pStyle w:val="Heading2"/>
        <w:spacing w:line="360" w:lineRule="auto"/>
        <w:rPr>
          <w:rFonts w:cs="Times New Roman"/>
          <w:szCs w:val="26"/>
        </w:rPr>
      </w:pPr>
      <w:bookmarkStart w:id="32" w:name="_Toc532509704"/>
      <w:bookmarkStart w:id="33" w:name="_Toc3554532"/>
      <w:bookmarkStart w:id="34" w:name="_Toc39960515"/>
      <w:bookmarkStart w:id="35" w:name="_Toc58951685"/>
      <w:r w:rsidRPr="002F2CFD">
        <w:rPr>
          <w:rFonts w:cs="Times New Roman"/>
          <w:szCs w:val="26"/>
        </w:rPr>
        <w:t>Danh sách các tác nhân và mô tả</w:t>
      </w:r>
      <w:bookmarkEnd w:id="32"/>
      <w:bookmarkEnd w:id="33"/>
      <w:bookmarkEnd w:id="34"/>
      <w:bookmarkEnd w:id="35"/>
    </w:p>
    <w:p w14:paraId="26626AA9" w14:textId="7525A5F1" w:rsidR="002D4D58" w:rsidRDefault="002D4D58" w:rsidP="00AF02ED">
      <w:pPr>
        <w:pStyle w:val="ListParagraph"/>
        <w:numPr>
          <w:ilvl w:val="0"/>
          <w:numId w:val="23"/>
        </w:numPr>
        <w:spacing w:line="360" w:lineRule="auto"/>
      </w:pPr>
      <w:r w:rsidRPr="002D4D58">
        <w:rPr>
          <w:b/>
          <w:bCs/>
          <w:u w:val="single"/>
        </w:rPr>
        <w:t>Hành khách</w:t>
      </w:r>
      <w:r>
        <w:t>: Là đối tượng sử dụng website chính, có thể thực hiện các chức năng bao gồm: mua vé, tìm kiếm lịch trình, tra</w:t>
      </w:r>
      <w:r w:rsidR="004C55C0">
        <w:t xml:space="preserve"> </w:t>
      </w:r>
      <w:r>
        <w:t>thông tin vé</w:t>
      </w:r>
      <w:r w:rsidR="004C55C0">
        <w:t xml:space="preserve"> đã đặt</w:t>
      </w:r>
      <w:r>
        <w:t xml:space="preserve"> và tra</w:t>
      </w:r>
      <w:r w:rsidR="004C55C0">
        <w:t xml:space="preserve"> cứu</w:t>
      </w:r>
      <w:r>
        <w:t xml:space="preserve"> giá vé.</w:t>
      </w:r>
    </w:p>
    <w:p w14:paraId="405C13B3" w14:textId="4E8F9DF5" w:rsidR="00365054" w:rsidRDefault="00365054" w:rsidP="00AF02ED">
      <w:pPr>
        <w:pStyle w:val="ListParagraph"/>
        <w:numPr>
          <w:ilvl w:val="0"/>
          <w:numId w:val="23"/>
        </w:numPr>
        <w:spacing w:line="360" w:lineRule="auto"/>
      </w:pPr>
      <w:r>
        <w:rPr>
          <w:b/>
          <w:bCs/>
          <w:u w:val="single"/>
        </w:rPr>
        <w:t>Nhân viên bán vé</w:t>
      </w:r>
      <w:r w:rsidRPr="00365054">
        <w:t>:</w:t>
      </w:r>
      <w:r>
        <w:t xml:space="preserve"> </w:t>
      </w:r>
      <w:r w:rsidR="00646116">
        <w:t>Là các nhân viên ngồi tại quầy bán vé ở nhà ga, có thể thực hiện các chức năng bao gồm:</w:t>
      </w:r>
      <w:r w:rsidR="00F52AB4">
        <w:t xml:space="preserve"> in vé và huỷ vé.</w:t>
      </w:r>
    </w:p>
    <w:p w14:paraId="76ABAAEC" w14:textId="50BDEEA1" w:rsidR="00F52AB4" w:rsidRPr="002D4D58" w:rsidRDefault="00F52AB4" w:rsidP="00AF02ED">
      <w:pPr>
        <w:pStyle w:val="ListParagraph"/>
        <w:numPr>
          <w:ilvl w:val="0"/>
          <w:numId w:val="23"/>
        </w:numPr>
        <w:spacing w:line="360" w:lineRule="auto"/>
      </w:pPr>
      <w:r>
        <w:rPr>
          <w:b/>
          <w:bCs/>
          <w:u w:val="single"/>
        </w:rPr>
        <w:t>Nhân viên quản lý</w:t>
      </w:r>
      <w:r w:rsidRPr="00F52AB4">
        <w:t>:</w:t>
      </w:r>
      <w:r>
        <w:t xml:space="preserve"> Là người quản lý ở nhà ga, có thể thực hiện các chức năng bao gồm: </w:t>
      </w:r>
      <w:r w:rsidR="000C1C06">
        <w:t>lên lịch trình, thống kê doanh thu và lượng vé bán được theo năm, theo tháng và quản lý hành khách theo hành trình.</w:t>
      </w:r>
    </w:p>
    <w:p w14:paraId="3B28A804" w14:textId="77777777" w:rsidR="00247256" w:rsidRPr="002F2CFD" w:rsidRDefault="00247256" w:rsidP="00AF02ED">
      <w:pPr>
        <w:pStyle w:val="Heading2"/>
        <w:widowControl w:val="0"/>
        <w:spacing w:after="120" w:line="360" w:lineRule="auto"/>
        <w:rPr>
          <w:rFonts w:cs="Times New Roman"/>
          <w:szCs w:val="26"/>
        </w:rPr>
      </w:pPr>
      <w:bookmarkStart w:id="36" w:name="_Toc532509705"/>
      <w:bookmarkStart w:id="37" w:name="_Toc3554533"/>
      <w:bookmarkStart w:id="38" w:name="_Toc39960516"/>
      <w:bookmarkStart w:id="39" w:name="_Toc58951686"/>
      <w:r w:rsidRPr="002F2CFD">
        <w:rPr>
          <w:rFonts w:cs="Times New Roman"/>
          <w:szCs w:val="26"/>
        </w:rPr>
        <w:lastRenderedPageBreak/>
        <w:t>Danh sách Use case và mô tả</w:t>
      </w:r>
      <w:bookmarkEnd w:id="36"/>
      <w:bookmarkEnd w:id="37"/>
      <w:bookmarkEnd w:id="38"/>
      <w:bookmarkEnd w:id="39"/>
    </w:p>
    <w:tbl>
      <w:tblPr>
        <w:tblStyle w:val="TableGrid"/>
        <w:tblW w:w="5332" w:type="pct"/>
        <w:jc w:val="left"/>
        <w:tblInd w:w="-275" w:type="dxa"/>
        <w:tblLook w:val="01E0" w:firstRow="1" w:lastRow="1" w:firstColumn="1" w:lastColumn="1" w:noHBand="0" w:noVBand="0"/>
      </w:tblPr>
      <w:tblGrid>
        <w:gridCol w:w="867"/>
        <w:gridCol w:w="1672"/>
        <w:gridCol w:w="3402"/>
        <w:gridCol w:w="1417"/>
        <w:gridCol w:w="2003"/>
      </w:tblGrid>
      <w:tr w:rsidR="00597B36" w:rsidRPr="002F2CFD" w14:paraId="69CA567A" w14:textId="77777777" w:rsidTr="00597B36">
        <w:trPr>
          <w:trHeight w:val="552"/>
          <w:jc w:val="left"/>
        </w:trPr>
        <w:tc>
          <w:tcPr>
            <w:tcW w:w="463" w:type="pct"/>
          </w:tcPr>
          <w:p w14:paraId="21C27274" w14:textId="77777777"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ID</w:t>
            </w:r>
          </w:p>
        </w:tc>
        <w:tc>
          <w:tcPr>
            <w:tcW w:w="893" w:type="pct"/>
          </w:tcPr>
          <w:p w14:paraId="3BAD8D2E" w14:textId="023C11A1"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 xml:space="preserve">Tên Use </w:t>
            </w:r>
            <w:r w:rsidR="00567C8B">
              <w:rPr>
                <w:rFonts w:ascii="Times New Roman" w:hAnsi="Times New Roman"/>
                <w:sz w:val="26"/>
                <w:szCs w:val="26"/>
              </w:rPr>
              <w:t>c</w:t>
            </w:r>
            <w:r w:rsidRPr="002F2CFD">
              <w:rPr>
                <w:rFonts w:ascii="Times New Roman" w:hAnsi="Times New Roman"/>
                <w:sz w:val="26"/>
                <w:szCs w:val="26"/>
              </w:rPr>
              <w:t>ase</w:t>
            </w:r>
          </w:p>
        </w:tc>
        <w:tc>
          <w:tcPr>
            <w:tcW w:w="1817" w:type="pct"/>
          </w:tcPr>
          <w:p w14:paraId="0C0DEAAA" w14:textId="77777777"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Mô tả ngắn gọn Use case</w:t>
            </w:r>
          </w:p>
        </w:tc>
        <w:tc>
          <w:tcPr>
            <w:tcW w:w="757" w:type="pct"/>
          </w:tcPr>
          <w:p w14:paraId="0CF04424" w14:textId="77777777"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Chức năng</w:t>
            </w:r>
          </w:p>
        </w:tc>
        <w:tc>
          <w:tcPr>
            <w:tcW w:w="1070" w:type="pct"/>
          </w:tcPr>
          <w:p w14:paraId="7872DE62" w14:textId="77777777"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Ghi chú</w:t>
            </w:r>
          </w:p>
        </w:tc>
      </w:tr>
      <w:tr w:rsidR="00597B36" w:rsidRPr="002F2CFD" w14:paraId="760D8AC0" w14:textId="77777777" w:rsidTr="00597B36">
        <w:trPr>
          <w:jc w:val="left"/>
        </w:trPr>
        <w:tc>
          <w:tcPr>
            <w:tcW w:w="463" w:type="pct"/>
          </w:tcPr>
          <w:p w14:paraId="12647059" w14:textId="77777777" w:rsidR="00247256" w:rsidRPr="002F2CFD" w:rsidRDefault="00247256" w:rsidP="00AF02ED">
            <w:pPr>
              <w:spacing w:after="120" w:line="360" w:lineRule="auto"/>
              <w:ind w:firstLine="0"/>
              <w:jc w:val="left"/>
              <w:rPr>
                <w:szCs w:val="26"/>
              </w:rPr>
            </w:pPr>
            <w:r w:rsidRPr="002F2CFD">
              <w:rPr>
                <w:szCs w:val="26"/>
              </w:rPr>
              <w:t>UC001</w:t>
            </w:r>
          </w:p>
        </w:tc>
        <w:tc>
          <w:tcPr>
            <w:tcW w:w="893" w:type="pct"/>
          </w:tcPr>
          <w:p w14:paraId="3236BAA2" w14:textId="63C129EA" w:rsidR="00247256" w:rsidRPr="002F2CFD" w:rsidRDefault="00DA17DE" w:rsidP="00AF02ED">
            <w:pPr>
              <w:spacing w:after="120" w:line="360" w:lineRule="auto"/>
              <w:ind w:firstLine="0"/>
              <w:jc w:val="left"/>
              <w:rPr>
                <w:szCs w:val="26"/>
              </w:rPr>
            </w:pPr>
            <w:r>
              <w:rPr>
                <w:szCs w:val="26"/>
              </w:rPr>
              <w:t>Tìm kiếm lịch trình</w:t>
            </w:r>
          </w:p>
        </w:tc>
        <w:tc>
          <w:tcPr>
            <w:tcW w:w="1817" w:type="pct"/>
          </w:tcPr>
          <w:p w14:paraId="78A2AA72" w14:textId="631AA822" w:rsidR="00247256" w:rsidRPr="002F2CFD" w:rsidRDefault="00E25A28" w:rsidP="00AF02ED">
            <w:pPr>
              <w:spacing w:after="120" w:line="360" w:lineRule="auto"/>
              <w:ind w:firstLine="0"/>
              <w:jc w:val="left"/>
              <w:rPr>
                <w:szCs w:val="26"/>
              </w:rPr>
            </w:pPr>
            <w:r>
              <w:rPr>
                <w:szCs w:val="26"/>
              </w:rPr>
              <w:t>Hành khách nhập các thông tin vào các trường có sẵn để tìm kiếm lịch trình cần đặt vé</w:t>
            </w:r>
            <w:r w:rsidR="0015248C" w:rsidRPr="002F2CFD">
              <w:rPr>
                <w:szCs w:val="26"/>
              </w:rPr>
              <w:t>.</w:t>
            </w:r>
          </w:p>
        </w:tc>
        <w:tc>
          <w:tcPr>
            <w:tcW w:w="757" w:type="pct"/>
          </w:tcPr>
          <w:p w14:paraId="1371D034" w14:textId="5EA4322E" w:rsidR="00247256" w:rsidRPr="002F2CFD" w:rsidRDefault="00DA17DE" w:rsidP="00AF02ED">
            <w:pPr>
              <w:spacing w:after="120" w:line="360" w:lineRule="auto"/>
              <w:ind w:right="301" w:firstLine="0"/>
              <w:jc w:val="left"/>
              <w:rPr>
                <w:szCs w:val="26"/>
              </w:rPr>
            </w:pPr>
            <w:r>
              <w:rPr>
                <w:szCs w:val="26"/>
              </w:rPr>
              <w:t>Tìm kiếm lịch trình</w:t>
            </w:r>
          </w:p>
        </w:tc>
        <w:tc>
          <w:tcPr>
            <w:tcW w:w="1070" w:type="pct"/>
          </w:tcPr>
          <w:p w14:paraId="104D06E0" w14:textId="0CC88E45" w:rsidR="00247256" w:rsidRPr="002F2CFD" w:rsidRDefault="004F4C7B" w:rsidP="00AF02ED">
            <w:pPr>
              <w:spacing w:after="120" w:line="360" w:lineRule="auto"/>
              <w:ind w:right="231" w:hanging="63"/>
              <w:jc w:val="left"/>
              <w:rPr>
                <w:szCs w:val="26"/>
              </w:rPr>
            </w:pPr>
            <w:r>
              <w:rPr>
                <w:szCs w:val="26"/>
              </w:rPr>
              <w:t>Hành khách không cần đăng nhập vào hệ thống để thực hiện chức năng này.</w:t>
            </w:r>
          </w:p>
        </w:tc>
      </w:tr>
      <w:tr w:rsidR="00597B36" w:rsidRPr="002F2CFD" w14:paraId="5147F172" w14:textId="77777777" w:rsidTr="00597B36">
        <w:trPr>
          <w:jc w:val="left"/>
        </w:trPr>
        <w:tc>
          <w:tcPr>
            <w:tcW w:w="463" w:type="pct"/>
          </w:tcPr>
          <w:p w14:paraId="0090DD9E" w14:textId="77777777" w:rsidR="00247256" w:rsidRPr="002F2CFD" w:rsidRDefault="00247256" w:rsidP="00AF02ED">
            <w:pPr>
              <w:spacing w:after="120" w:line="360" w:lineRule="auto"/>
              <w:ind w:firstLine="0"/>
              <w:jc w:val="left"/>
              <w:rPr>
                <w:szCs w:val="26"/>
              </w:rPr>
            </w:pPr>
            <w:r w:rsidRPr="002F2CFD">
              <w:rPr>
                <w:szCs w:val="26"/>
              </w:rPr>
              <w:t>UC002</w:t>
            </w:r>
          </w:p>
        </w:tc>
        <w:tc>
          <w:tcPr>
            <w:tcW w:w="893" w:type="pct"/>
          </w:tcPr>
          <w:p w14:paraId="50929F3C" w14:textId="7CAEFE25" w:rsidR="00247256" w:rsidRPr="002F2CFD" w:rsidRDefault="00247256" w:rsidP="00AF02ED">
            <w:pPr>
              <w:spacing w:after="120" w:line="360" w:lineRule="auto"/>
              <w:ind w:firstLine="0"/>
              <w:jc w:val="left"/>
              <w:rPr>
                <w:szCs w:val="26"/>
              </w:rPr>
            </w:pPr>
            <w:r w:rsidRPr="002F2CFD">
              <w:rPr>
                <w:szCs w:val="26"/>
              </w:rPr>
              <w:t>Đ</w:t>
            </w:r>
            <w:r w:rsidR="00194FE1">
              <w:rPr>
                <w:szCs w:val="26"/>
              </w:rPr>
              <w:t>ặt vé</w:t>
            </w:r>
          </w:p>
        </w:tc>
        <w:tc>
          <w:tcPr>
            <w:tcW w:w="1817" w:type="pct"/>
          </w:tcPr>
          <w:p w14:paraId="23F39A6A" w14:textId="037D57FE" w:rsidR="00247256" w:rsidRPr="002F2CFD" w:rsidRDefault="00194FE1" w:rsidP="00AF02ED">
            <w:pPr>
              <w:spacing w:after="120" w:line="360" w:lineRule="auto"/>
              <w:ind w:firstLine="0"/>
              <w:jc w:val="left"/>
              <w:rPr>
                <w:szCs w:val="26"/>
              </w:rPr>
            </w:pPr>
            <w:r>
              <w:rPr>
                <w:szCs w:val="26"/>
              </w:rPr>
              <w:t>Đặt vé tàu dựa trên thông tin đã nhập từ hành khách</w:t>
            </w:r>
          </w:p>
        </w:tc>
        <w:tc>
          <w:tcPr>
            <w:tcW w:w="757" w:type="pct"/>
          </w:tcPr>
          <w:p w14:paraId="53779CBD" w14:textId="1A3CAA58" w:rsidR="00247256" w:rsidRPr="002F2CFD" w:rsidRDefault="00194FE1" w:rsidP="00AF02ED">
            <w:pPr>
              <w:spacing w:after="120" w:line="360" w:lineRule="auto"/>
              <w:ind w:firstLine="22"/>
              <w:jc w:val="left"/>
              <w:rPr>
                <w:szCs w:val="26"/>
              </w:rPr>
            </w:pPr>
            <w:r>
              <w:rPr>
                <w:szCs w:val="26"/>
              </w:rPr>
              <w:t>Đặt vé</w:t>
            </w:r>
          </w:p>
        </w:tc>
        <w:tc>
          <w:tcPr>
            <w:tcW w:w="1070" w:type="pct"/>
          </w:tcPr>
          <w:p w14:paraId="2EC4DC66" w14:textId="51E35DC5" w:rsidR="00247256" w:rsidRPr="002F2CFD" w:rsidRDefault="00194FE1" w:rsidP="00AF02ED">
            <w:pPr>
              <w:spacing w:after="120" w:line="360" w:lineRule="auto"/>
              <w:ind w:firstLine="0"/>
              <w:jc w:val="left"/>
              <w:rPr>
                <w:szCs w:val="26"/>
              </w:rPr>
            </w:pPr>
            <w:r>
              <w:rPr>
                <w:szCs w:val="26"/>
              </w:rPr>
              <w:t>Khách hàng sau khi tìm kiếm và chọn lịch trình phù hợp mới có thể đặt vé. Chức năng này không cần đăng nhập.</w:t>
            </w:r>
          </w:p>
        </w:tc>
      </w:tr>
      <w:tr w:rsidR="00597B36" w:rsidRPr="002F2CFD" w14:paraId="6E148FE8" w14:textId="77777777" w:rsidTr="00597B36">
        <w:trPr>
          <w:jc w:val="left"/>
        </w:trPr>
        <w:tc>
          <w:tcPr>
            <w:tcW w:w="463" w:type="pct"/>
          </w:tcPr>
          <w:p w14:paraId="50068BB0" w14:textId="336FBF14" w:rsidR="00DE3701" w:rsidRPr="002F2CFD" w:rsidRDefault="001162AB" w:rsidP="00AF02ED">
            <w:pPr>
              <w:spacing w:after="120" w:line="360" w:lineRule="auto"/>
              <w:ind w:firstLine="0"/>
              <w:jc w:val="left"/>
              <w:rPr>
                <w:szCs w:val="26"/>
              </w:rPr>
            </w:pPr>
            <w:r>
              <w:rPr>
                <w:szCs w:val="26"/>
              </w:rPr>
              <w:t>UC003</w:t>
            </w:r>
          </w:p>
        </w:tc>
        <w:tc>
          <w:tcPr>
            <w:tcW w:w="893" w:type="pct"/>
            <w:vAlign w:val="top"/>
          </w:tcPr>
          <w:p w14:paraId="2629C0A5" w14:textId="4B32D53C" w:rsidR="00DE3701" w:rsidRPr="002F2CFD" w:rsidRDefault="001162AB" w:rsidP="00AF02ED">
            <w:pPr>
              <w:spacing w:line="360" w:lineRule="auto"/>
              <w:ind w:firstLine="0"/>
              <w:jc w:val="left"/>
            </w:pPr>
            <w:r>
              <w:rPr>
                <w:szCs w:val="26"/>
              </w:rPr>
              <w:t>Tra thông tin vé đã đặt</w:t>
            </w:r>
          </w:p>
        </w:tc>
        <w:tc>
          <w:tcPr>
            <w:tcW w:w="1817" w:type="pct"/>
            <w:vAlign w:val="top"/>
          </w:tcPr>
          <w:p w14:paraId="2AD04E63" w14:textId="69495147" w:rsidR="00DE3701" w:rsidRPr="002F2CFD" w:rsidRDefault="001162AB" w:rsidP="00AF02ED">
            <w:pPr>
              <w:tabs>
                <w:tab w:val="center" w:pos="1715"/>
              </w:tabs>
              <w:spacing w:line="360" w:lineRule="auto"/>
              <w:ind w:firstLine="0"/>
              <w:jc w:val="left"/>
            </w:pPr>
            <w:r>
              <w:rPr>
                <w:szCs w:val="26"/>
              </w:rPr>
              <w:t>Sau khi đã đặt vé thì hành khách có thể dùng chức năng này để xem lại thông tin trên vé của mình.</w:t>
            </w:r>
            <w:r>
              <w:rPr>
                <w:szCs w:val="26"/>
              </w:rPr>
              <w:tab/>
            </w:r>
          </w:p>
        </w:tc>
        <w:tc>
          <w:tcPr>
            <w:tcW w:w="757" w:type="pct"/>
            <w:vAlign w:val="top"/>
          </w:tcPr>
          <w:p w14:paraId="145BFAA4" w14:textId="32181FF1" w:rsidR="00DE3701" w:rsidRPr="002F2CFD" w:rsidRDefault="006E43EA" w:rsidP="00AF02ED">
            <w:pPr>
              <w:spacing w:line="360" w:lineRule="auto"/>
              <w:ind w:firstLine="0"/>
              <w:jc w:val="left"/>
            </w:pPr>
            <w:r>
              <w:t>Tra thông tin đặt vé</w:t>
            </w:r>
          </w:p>
        </w:tc>
        <w:tc>
          <w:tcPr>
            <w:tcW w:w="1070" w:type="pct"/>
            <w:vAlign w:val="top"/>
          </w:tcPr>
          <w:p w14:paraId="27AB34C7" w14:textId="161AE934" w:rsidR="00DE3701" w:rsidRPr="002F2CFD" w:rsidRDefault="00D734C0" w:rsidP="00AF02ED">
            <w:pPr>
              <w:spacing w:before="100" w:line="360" w:lineRule="auto"/>
              <w:ind w:firstLine="0"/>
              <w:jc w:val="left"/>
            </w:pPr>
            <w:r>
              <w:t>Hành khác sử dụng mã đặt vé được gửi về email để sử dụng chức năng này, không cần đăng nhập.</w:t>
            </w:r>
          </w:p>
        </w:tc>
      </w:tr>
      <w:tr w:rsidR="00E62FC2" w:rsidRPr="002F2CFD" w14:paraId="132450C7" w14:textId="77777777" w:rsidTr="00597B36">
        <w:trPr>
          <w:jc w:val="left"/>
        </w:trPr>
        <w:tc>
          <w:tcPr>
            <w:tcW w:w="463" w:type="pct"/>
          </w:tcPr>
          <w:p w14:paraId="426BA190" w14:textId="222044CD" w:rsidR="00E62FC2" w:rsidRDefault="00E62FC2" w:rsidP="00AF02ED">
            <w:pPr>
              <w:spacing w:before="100" w:line="360" w:lineRule="auto"/>
              <w:ind w:firstLine="0"/>
              <w:jc w:val="left"/>
              <w:rPr>
                <w:szCs w:val="26"/>
              </w:rPr>
            </w:pPr>
            <w:r>
              <w:rPr>
                <w:szCs w:val="26"/>
              </w:rPr>
              <w:t>UC004</w:t>
            </w:r>
          </w:p>
        </w:tc>
        <w:tc>
          <w:tcPr>
            <w:tcW w:w="893" w:type="pct"/>
            <w:vAlign w:val="top"/>
          </w:tcPr>
          <w:p w14:paraId="3621FC76" w14:textId="1D0DC286" w:rsidR="00E62FC2" w:rsidRDefault="007D5278" w:rsidP="00AF02ED">
            <w:pPr>
              <w:spacing w:line="360" w:lineRule="auto"/>
              <w:ind w:firstLine="0"/>
              <w:jc w:val="left"/>
              <w:rPr>
                <w:szCs w:val="26"/>
              </w:rPr>
            </w:pPr>
            <w:r>
              <w:rPr>
                <w:szCs w:val="26"/>
              </w:rPr>
              <w:t>Tra tuyến theo lịch trình đã có</w:t>
            </w:r>
          </w:p>
        </w:tc>
        <w:tc>
          <w:tcPr>
            <w:tcW w:w="1817" w:type="pct"/>
            <w:vAlign w:val="top"/>
          </w:tcPr>
          <w:p w14:paraId="50DF0AF7" w14:textId="305E8148" w:rsidR="00E62FC2" w:rsidRDefault="007D5278" w:rsidP="00AF02ED">
            <w:pPr>
              <w:tabs>
                <w:tab w:val="center" w:pos="1715"/>
              </w:tabs>
              <w:spacing w:line="360" w:lineRule="auto"/>
              <w:ind w:firstLine="0"/>
              <w:jc w:val="left"/>
              <w:rPr>
                <w:szCs w:val="26"/>
              </w:rPr>
            </w:pPr>
            <w:r>
              <w:rPr>
                <w:szCs w:val="26"/>
              </w:rPr>
              <w:t>Hi</w:t>
            </w:r>
            <w:r w:rsidR="007B5DCE">
              <w:rPr>
                <w:szCs w:val="26"/>
              </w:rPr>
              <w:t>ể</w:t>
            </w:r>
            <w:r>
              <w:rPr>
                <w:szCs w:val="26"/>
              </w:rPr>
              <w:t>n thị tất cả lịch trình có ngày lớn hơn hoặc bằng ngày hiện tại.</w:t>
            </w:r>
          </w:p>
        </w:tc>
        <w:tc>
          <w:tcPr>
            <w:tcW w:w="757" w:type="pct"/>
            <w:vAlign w:val="top"/>
          </w:tcPr>
          <w:p w14:paraId="17B4863E" w14:textId="29CC88E1" w:rsidR="00E62FC2" w:rsidRDefault="00BE4E76" w:rsidP="00AF02ED">
            <w:pPr>
              <w:spacing w:line="360" w:lineRule="auto"/>
              <w:ind w:firstLine="0"/>
              <w:jc w:val="left"/>
            </w:pPr>
            <w:r>
              <w:rPr>
                <w:szCs w:val="26"/>
              </w:rPr>
              <w:t>Tra tuyến theo lịch trình đã có</w:t>
            </w:r>
          </w:p>
        </w:tc>
        <w:tc>
          <w:tcPr>
            <w:tcW w:w="1070" w:type="pct"/>
            <w:vAlign w:val="top"/>
          </w:tcPr>
          <w:p w14:paraId="038EAA34" w14:textId="2C35444C" w:rsidR="00E62FC2" w:rsidRDefault="00811959" w:rsidP="00AF02ED">
            <w:pPr>
              <w:spacing w:before="100" w:line="360" w:lineRule="auto"/>
              <w:ind w:firstLine="0"/>
              <w:jc w:val="left"/>
            </w:pPr>
            <w:r>
              <w:t>Hành khách k</w:t>
            </w:r>
            <w:r w:rsidR="00BE4E76">
              <w:t>hông cần đăng nhập</w:t>
            </w:r>
            <w:r>
              <w:t xml:space="preserve"> để thực hiện chức năng này</w:t>
            </w:r>
            <w:r w:rsidR="00BE4E76">
              <w:t>.</w:t>
            </w:r>
          </w:p>
        </w:tc>
      </w:tr>
      <w:tr w:rsidR="00E62FC2" w:rsidRPr="002F2CFD" w14:paraId="553C6DAD" w14:textId="77777777" w:rsidTr="00597B36">
        <w:trPr>
          <w:jc w:val="left"/>
        </w:trPr>
        <w:tc>
          <w:tcPr>
            <w:tcW w:w="463" w:type="pct"/>
          </w:tcPr>
          <w:p w14:paraId="284D2545" w14:textId="35FB4312" w:rsidR="00E62FC2" w:rsidRDefault="00465CEF" w:rsidP="00AF02ED">
            <w:pPr>
              <w:spacing w:before="100" w:line="360" w:lineRule="auto"/>
              <w:ind w:firstLine="0"/>
              <w:jc w:val="left"/>
              <w:rPr>
                <w:szCs w:val="26"/>
              </w:rPr>
            </w:pPr>
            <w:r>
              <w:rPr>
                <w:szCs w:val="26"/>
              </w:rPr>
              <w:t>UC005</w:t>
            </w:r>
          </w:p>
        </w:tc>
        <w:tc>
          <w:tcPr>
            <w:tcW w:w="893" w:type="pct"/>
            <w:vAlign w:val="top"/>
          </w:tcPr>
          <w:p w14:paraId="329B7EB1" w14:textId="53A0391D" w:rsidR="00E62FC2" w:rsidRDefault="00465CEF" w:rsidP="00AF02ED">
            <w:pPr>
              <w:spacing w:line="360" w:lineRule="auto"/>
              <w:ind w:firstLine="0"/>
              <w:jc w:val="left"/>
              <w:rPr>
                <w:szCs w:val="26"/>
              </w:rPr>
            </w:pPr>
            <w:r>
              <w:rPr>
                <w:szCs w:val="26"/>
              </w:rPr>
              <w:t>In vé</w:t>
            </w:r>
          </w:p>
        </w:tc>
        <w:tc>
          <w:tcPr>
            <w:tcW w:w="1817" w:type="pct"/>
            <w:vAlign w:val="top"/>
          </w:tcPr>
          <w:p w14:paraId="12580FBD" w14:textId="1A710AE6" w:rsidR="00E62FC2" w:rsidRDefault="00F808F4" w:rsidP="00AF02ED">
            <w:pPr>
              <w:tabs>
                <w:tab w:val="center" w:pos="1715"/>
              </w:tabs>
              <w:spacing w:line="360" w:lineRule="auto"/>
              <w:ind w:firstLine="0"/>
              <w:jc w:val="left"/>
              <w:rPr>
                <w:szCs w:val="26"/>
              </w:rPr>
            </w:pPr>
            <w:r>
              <w:rPr>
                <w:szCs w:val="26"/>
              </w:rPr>
              <w:t>Nhân viên bán vé dùng mã đặt vé để in vé cho khách hàng</w:t>
            </w:r>
          </w:p>
        </w:tc>
        <w:tc>
          <w:tcPr>
            <w:tcW w:w="757" w:type="pct"/>
            <w:vAlign w:val="top"/>
          </w:tcPr>
          <w:p w14:paraId="57608B6B" w14:textId="66FEADE4" w:rsidR="00E62FC2" w:rsidRDefault="00F808F4" w:rsidP="00AF02ED">
            <w:pPr>
              <w:spacing w:line="360" w:lineRule="auto"/>
              <w:ind w:firstLine="0"/>
              <w:jc w:val="left"/>
            </w:pPr>
            <w:r>
              <w:t>In vé</w:t>
            </w:r>
          </w:p>
        </w:tc>
        <w:tc>
          <w:tcPr>
            <w:tcW w:w="1070" w:type="pct"/>
            <w:vAlign w:val="top"/>
          </w:tcPr>
          <w:p w14:paraId="2DD165D5" w14:textId="727738F6" w:rsidR="00E62FC2" w:rsidRDefault="00F808F4" w:rsidP="00AF02ED">
            <w:pPr>
              <w:spacing w:before="100" w:line="360" w:lineRule="auto"/>
              <w:ind w:firstLine="0"/>
              <w:jc w:val="left"/>
            </w:pPr>
            <w:r>
              <w:t xml:space="preserve">Nhân viên bán vé cần đăng nhập để </w:t>
            </w:r>
            <w:r>
              <w:lastRenderedPageBreak/>
              <w:t>thực hiện chức năng này.</w:t>
            </w:r>
          </w:p>
        </w:tc>
      </w:tr>
      <w:tr w:rsidR="00E62FC2" w:rsidRPr="002F2CFD" w14:paraId="236409AD" w14:textId="77777777" w:rsidTr="00597B36">
        <w:trPr>
          <w:jc w:val="left"/>
        </w:trPr>
        <w:tc>
          <w:tcPr>
            <w:tcW w:w="463" w:type="pct"/>
          </w:tcPr>
          <w:p w14:paraId="5AA2821B" w14:textId="6E1EFFB9" w:rsidR="00E62FC2" w:rsidRDefault="00465CEF" w:rsidP="00AF02ED">
            <w:pPr>
              <w:spacing w:before="100" w:line="360" w:lineRule="auto"/>
              <w:ind w:firstLine="0"/>
              <w:jc w:val="left"/>
              <w:rPr>
                <w:szCs w:val="26"/>
              </w:rPr>
            </w:pPr>
            <w:r>
              <w:rPr>
                <w:szCs w:val="26"/>
              </w:rPr>
              <w:lastRenderedPageBreak/>
              <w:t>UC006</w:t>
            </w:r>
          </w:p>
        </w:tc>
        <w:tc>
          <w:tcPr>
            <w:tcW w:w="893" w:type="pct"/>
            <w:vAlign w:val="top"/>
          </w:tcPr>
          <w:p w14:paraId="276626C5" w14:textId="2B79CAB0" w:rsidR="00E62FC2" w:rsidRDefault="00465CEF" w:rsidP="00AF02ED">
            <w:pPr>
              <w:spacing w:line="360" w:lineRule="auto"/>
              <w:ind w:firstLine="0"/>
              <w:jc w:val="left"/>
              <w:rPr>
                <w:szCs w:val="26"/>
              </w:rPr>
            </w:pPr>
            <w:r>
              <w:rPr>
                <w:szCs w:val="26"/>
              </w:rPr>
              <w:t>Huỷ vé</w:t>
            </w:r>
          </w:p>
        </w:tc>
        <w:tc>
          <w:tcPr>
            <w:tcW w:w="1817" w:type="pct"/>
            <w:vAlign w:val="top"/>
          </w:tcPr>
          <w:p w14:paraId="14EA1FB2" w14:textId="5589E11B" w:rsidR="00E62FC2" w:rsidRDefault="00A11FDA" w:rsidP="00AF02ED">
            <w:pPr>
              <w:tabs>
                <w:tab w:val="center" w:pos="1715"/>
              </w:tabs>
              <w:spacing w:line="360" w:lineRule="auto"/>
              <w:ind w:firstLine="0"/>
              <w:jc w:val="left"/>
              <w:rPr>
                <w:szCs w:val="26"/>
              </w:rPr>
            </w:pPr>
            <w:r>
              <w:rPr>
                <w:szCs w:val="26"/>
              </w:rPr>
              <w:t>Nhân viên bán vé thực hiện chức năng để huỷ vé cho hành khách</w:t>
            </w:r>
          </w:p>
        </w:tc>
        <w:tc>
          <w:tcPr>
            <w:tcW w:w="757" w:type="pct"/>
            <w:vAlign w:val="top"/>
          </w:tcPr>
          <w:p w14:paraId="74CEB81E" w14:textId="55825923" w:rsidR="00E62FC2" w:rsidRDefault="00A11FDA" w:rsidP="00AF02ED">
            <w:pPr>
              <w:spacing w:line="360" w:lineRule="auto"/>
              <w:ind w:firstLine="0"/>
              <w:jc w:val="left"/>
            </w:pPr>
            <w:r>
              <w:t>Huỷ vé</w:t>
            </w:r>
          </w:p>
        </w:tc>
        <w:tc>
          <w:tcPr>
            <w:tcW w:w="1070" w:type="pct"/>
            <w:vAlign w:val="top"/>
          </w:tcPr>
          <w:p w14:paraId="397A498A" w14:textId="6720A8F2" w:rsidR="00E62FC2" w:rsidRDefault="00A11FDA" w:rsidP="00AF02ED">
            <w:pPr>
              <w:spacing w:before="100" w:line="360" w:lineRule="auto"/>
              <w:ind w:firstLine="0"/>
              <w:jc w:val="left"/>
            </w:pPr>
            <w:r>
              <w:t>Nhân viên bán vé cần đăng nhập để thực hiện chức năng này.</w:t>
            </w:r>
          </w:p>
        </w:tc>
      </w:tr>
      <w:tr w:rsidR="00E62FC2" w:rsidRPr="002F2CFD" w14:paraId="0C85B4D1" w14:textId="77777777" w:rsidTr="00597B36">
        <w:trPr>
          <w:jc w:val="left"/>
        </w:trPr>
        <w:tc>
          <w:tcPr>
            <w:tcW w:w="463" w:type="pct"/>
          </w:tcPr>
          <w:p w14:paraId="6CF175A2" w14:textId="42363579" w:rsidR="00E62FC2" w:rsidRDefault="00465CEF" w:rsidP="00AF02ED">
            <w:pPr>
              <w:spacing w:before="100" w:line="360" w:lineRule="auto"/>
              <w:ind w:firstLine="0"/>
              <w:jc w:val="left"/>
              <w:rPr>
                <w:szCs w:val="26"/>
              </w:rPr>
            </w:pPr>
            <w:r>
              <w:rPr>
                <w:szCs w:val="26"/>
              </w:rPr>
              <w:t>UC007</w:t>
            </w:r>
          </w:p>
        </w:tc>
        <w:tc>
          <w:tcPr>
            <w:tcW w:w="893" w:type="pct"/>
            <w:vAlign w:val="top"/>
          </w:tcPr>
          <w:p w14:paraId="063AC61C" w14:textId="452BAAA4" w:rsidR="00E62FC2" w:rsidRDefault="007559BA" w:rsidP="00AF02ED">
            <w:pPr>
              <w:spacing w:line="360" w:lineRule="auto"/>
              <w:ind w:firstLine="0"/>
              <w:jc w:val="left"/>
              <w:rPr>
                <w:szCs w:val="26"/>
              </w:rPr>
            </w:pPr>
            <w:r>
              <w:rPr>
                <w:szCs w:val="26"/>
              </w:rPr>
              <w:t>Thống kê doanh thu và lượng vé đã bán</w:t>
            </w:r>
          </w:p>
        </w:tc>
        <w:tc>
          <w:tcPr>
            <w:tcW w:w="1817" w:type="pct"/>
            <w:vAlign w:val="top"/>
          </w:tcPr>
          <w:p w14:paraId="17CED633" w14:textId="112C7740" w:rsidR="00E62FC2" w:rsidRDefault="00C46D2E" w:rsidP="00AF02ED">
            <w:pPr>
              <w:tabs>
                <w:tab w:val="center" w:pos="1715"/>
              </w:tabs>
              <w:spacing w:line="360" w:lineRule="auto"/>
              <w:ind w:firstLine="0"/>
              <w:jc w:val="left"/>
              <w:rPr>
                <w:szCs w:val="26"/>
              </w:rPr>
            </w:pPr>
            <w:r>
              <w:rPr>
                <w:szCs w:val="26"/>
              </w:rPr>
              <w:t>Thống kê doanh thu và lượng vé bán được theo năm/tháng.</w:t>
            </w:r>
          </w:p>
        </w:tc>
        <w:tc>
          <w:tcPr>
            <w:tcW w:w="757" w:type="pct"/>
            <w:vAlign w:val="top"/>
          </w:tcPr>
          <w:p w14:paraId="74FC1494" w14:textId="644CF27B" w:rsidR="00E62FC2" w:rsidRDefault="00C46D2E" w:rsidP="00AF02ED">
            <w:pPr>
              <w:spacing w:line="360" w:lineRule="auto"/>
              <w:ind w:firstLine="0"/>
              <w:jc w:val="left"/>
            </w:pPr>
            <w:r>
              <w:t>Thống kê doanh thu và lượng vé đã bán</w:t>
            </w:r>
          </w:p>
        </w:tc>
        <w:tc>
          <w:tcPr>
            <w:tcW w:w="1070" w:type="pct"/>
            <w:vAlign w:val="top"/>
          </w:tcPr>
          <w:p w14:paraId="05AE587F" w14:textId="5E0CBC3B" w:rsidR="00E62FC2" w:rsidRDefault="00C46D2E" w:rsidP="00AF02ED">
            <w:pPr>
              <w:spacing w:before="100" w:line="360" w:lineRule="auto"/>
              <w:ind w:firstLine="0"/>
              <w:jc w:val="left"/>
            </w:pPr>
            <w:r>
              <w:t>Nhân viên quản lý cần đăng nhập</w:t>
            </w:r>
            <w:r w:rsidR="005B122C">
              <w:t xml:space="preserve"> tài khoản </w:t>
            </w:r>
            <w:r w:rsidR="009A5955">
              <w:t>admin</w:t>
            </w:r>
            <w:r>
              <w:t xml:space="preserve"> để thực hiện chức năng này.</w:t>
            </w:r>
          </w:p>
        </w:tc>
      </w:tr>
      <w:tr w:rsidR="007C70BB" w:rsidRPr="002F2CFD" w14:paraId="74A80CE7" w14:textId="77777777" w:rsidTr="00597B36">
        <w:trPr>
          <w:jc w:val="left"/>
        </w:trPr>
        <w:tc>
          <w:tcPr>
            <w:tcW w:w="463" w:type="pct"/>
          </w:tcPr>
          <w:p w14:paraId="2DEDFCE6" w14:textId="1D1264F0" w:rsidR="007C70BB" w:rsidRDefault="007C70BB" w:rsidP="00AF02ED">
            <w:pPr>
              <w:spacing w:before="100" w:line="360" w:lineRule="auto"/>
              <w:ind w:firstLine="0"/>
              <w:jc w:val="left"/>
              <w:rPr>
                <w:szCs w:val="26"/>
              </w:rPr>
            </w:pPr>
            <w:r>
              <w:rPr>
                <w:szCs w:val="26"/>
              </w:rPr>
              <w:t>UC008</w:t>
            </w:r>
          </w:p>
        </w:tc>
        <w:tc>
          <w:tcPr>
            <w:tcW w:w="893" w:type="pct"/>
            <w:vAlign w:val="top"/>
          </w:tcPr>
          <w:p w14:paraId="1E0BBCA7" w14:textId="76D6D5D7" w:rsidR="007C70BB" w:rsidRDefault="007C70BB" w:rsidP="00AF02ED">
            <w:pPr>
              <w:spacing w:line="360" w:lineRule="auto"/>
              <w:ind w:firstLine="0"/>
              <w:jc w:val="left"/>
              <w:rPr>
                <w:szCs w:val="26"/>
              </w:rPr>
            </w:pPr>
            <w:r>
              <w:rPr>
                <w:szCs w:val="26"/>
              </w:rPr>
              <w:t>Lên lịch trình</w:t>
            </w:r>
          </w:p>
        </w:tc>
        <w:tc>
          <w:tcPr>
            <w:tcW w:w="1817" w:type="pct"/>
            <w:vAlign w:val="top"/>
          </w:tcPr>
          <w:p w14:paraId="435115E1" w14:textId="4F1544EA" w:rsidR="007C70BB" w:rsidRDefault="007C70BB" w:rsidP="00AF02ED">
            <w:pPr>
              <w:tabs>
                <w:tab w:val="center" w:pos="1715"/>
              </w:tabs>
              <w:spacing w:line="360" w:lineRule="auto"/>
              <w:ind w:firstLine="0"/>
              <w:jc w:val="left"/>
              <w:rPr>
                <w:szCs w:val="26"/>
              </w:rPr>
            </w:pPr>
            <w:r>
              <w:rPr>
                <w:szCs w:val="26"/>
              </w:rPr>
              <w:t>Nhân viên quản lý lên lịch trình cho các tàu đang trống lịch.</w:t>
            </w:r>
          </w:p>
        </w:tc>
        <w:tc>
          <w:tcPr>
            <w:tcW w:w="757" w:type="pct"/>
            <w:vAlign w:val="top"/>
          </w:tcPr>
          <w:p w14:paraId="18C12FF5" w14:textId="2F1D6E2E" w:rsidR="007C70BB" w:rsidRDefault="007C70BB" w:rsidP="00AF02ED">
            <w:pPr>
              <w:spacing w:line="360" w:lineRule="auto"/>
              <w:ind w:firstLine="0"/>
              <w:jc w:val="left"/>
            </w:pPr>
            <w:r>
              <w:t>Lên lịch trình</w:t>
            </w:r>
          </w:p>
        </w:tc>
        <w:tc>
          <w:tcPr>
            <w:tcW w:w="1070" w:type="pct"/>
            <w:vAlign w:val="top"/>
          </w:tcPr>
          <w:p w14:paraId="46598DF7" w14:textId="6E362D95" w:rsidR="007C70BB" w:rsidRDefault="007C70BB" w:rsidP="00AF02ED">
            <w:pPr>
              <w:spacing w:before="100" w:line="360" w:lineRule="auto"/>
              <w:ind w:firstLine="0"/>
              <w:jc w:val="left"/>
            </w:pPr>
            <w:r>
              <w:t>Nhân viên quản lý cần đăng nhập tài khoản admin để thực hiện chức năng này.</w:t>
            </w:r>
          </w:p>
        </w:tc>
      </w:tr>
      <w:tr w:rsidR="007C70BB" w:rsidRPr="002F2CFD" w14:paraId="48934D8D" w14:textId="77777777" w:rsidTr="00597B36">
        <w:trPr>
          <w:jc w:val="left"/>
        </w:trPr>
        <w:tc>
          <w:tcPr>
            <w:tcW w:w="463" w:type="pct"/>
          </w:tcPr>
          <w:p w14:paraId="38E9AFBC" w14:textId="2A612861" w:rsidR="007C70BB" w:rsidRDefault="007C70BB" w:rsidP="00AF02ED">
            <w:pPr>
              <w:spacing w:before="100" w:line="360" w:lineRule="auto"/>
              <w:ind w:firstLine="0"/>
              <w:jc w:val="left"/>
              <w:rPr>
                <w:szCs w:val="26"/>
              </w:rPr>
            </w:pPr>
            <w:r>
              <w:rPr>
                <w:szCs w:val="26"/>
              </w:rPr>
              <w:t>UC009</w:t>
            </w:r>
          </w:p>
        </w:tc>
        <w:tc>
          <w:tcPr>
            <w:tcW w:w="893" w:type="pct"/>
            <w:vAlign w:val="top"/>
          </w:tcPr>
          <w:p w14:paraId="7807A259" w14:textId="080A72AE" w:rsidR="007C70BB" w:rsidRDefault="007C70BB" w:rsidP="00AF02ED">
            <w:pPr>
              <w:spacing w:line="360" w:lineRule="auto"/>
              <w:ind w:firstLine="0"/>
              <w:jc w:val="left"/>
              <w:rPr>
                <w:szCs w:val="26"/>
              </w:rPr>
            </w:pPr>
            <w:r>
              <w:rPr>
                <w:szCs w:val="26"/>
              </w:rPr>
              <w:t>Đăng nhập</w:t>
            </w:r>
          </w:p>
        </w:tc>
        <w:tc>
          <w:tcPr>
            <w:tcW w:w="1817" w:type="pct"/>
            <w:vAlign w:val="top"/>
          </w:tcPr>
          <w:p w14:paraId="57EC357A" w14:textId="1664E0C8" w:rsidR="007C70BB" w:rsidRDefault="00A87B22" w:rsidP="00AF02ED">
            <w:pPr>
              <w:tabs>
                <w:tab w:val="center" w:pos="1715"/>
              </w:tabs>
              <w:spacing w:line="360" w:lineRule="auto"/>
              <w:ind w:firstLine="0"/>
              <w:jc w:val="left"/>
              <w:rPr>
                <w:szCs w:val="26"/>
              </w:rPr>
            </w:pPr>
            <w:r>
              <w:rPr>
                <w:szCs w:val="26"/>
              </w:rPr>
              <w:t>Nhân viên bán vé và nhân viên quản lý thực hiện đăng nhập vào hệ thống.</w:t>
            </w:r>
          </w:p>
        </w:tc>
        <w:tc>
          <w:tcPr>
            <w:tcW w:w="757" w:type="pct"/>
            <w:vAlign w:val="top"/>
          </w:tcPr>
          <w:p w14:paraId="1BCC80FC" w14:textId="19B14D30" w:rsidR="007C70BB" w:rsidRDefault="005D435C" w:rsidP="00AF02ED">
            <w:pPr>
              <w:spacing w:line="360" w:lineRule="auto"/>
              <w:ind w:firstLine="0"/>
              <w:jc w:val="left"/>
            </w:pPr>
            <w:r>
              <w:t>Đăng nhập</w:t>
            </w:r>
          </w:p>
        </w:tc>
        <w:tc>
          <w:tcPr>
            <w:tcW w:w="1070" w:type="pct"/>
            <w:vAlign w:val="top"/>
          </w:tcPr>
          <w:p w14:paraId="0F7CFA19" w14:textId="66CDA4D7" w:rsidR="007C70BB" w:rsidRDefault="000D21B2" w:rsidP="00AF02ED">
            <w:pPr>
              <w:spacing w:before="100" w:line="360" w:lineRule="auto"/>
              <w:ind w:firstLine="0"/>
              <w:jc w:val="left"/>
            </w:pPr>
            <w:r>
              <w:t>Truy cập vào trang web phía quản lý để đăng nhập vào hệ thống.</w:t>
            </w:r>
          </w:p>
        </w:tc>
      </w:tr>
      <w:tr w:rsidR="007C70BB" w:rsidRPr="002F2CFD" w14:paraId="17808166" w14:textId="77777777" w:rsidTr="00597B36">
        <w:trPr>
          <w:jc w:val="left"/>
        </w:trPr>
        <w:tc>
          <w:tcPr>
            <w:tcW w:w="463" w:type="pct"/>
          </w:tcPr>
          <w:p w14:paraId="62829521" w14:textId="45BFA9C6" w:rsidR="007C70BB" w:rsidRDefault="007C70BB" w:rsidP="00AF02ED">
            <w:pPr>
              <w:spacing w:before="100" w:line="360" w:lineRule="auto"/>
              <w:ind w:firstLine="0"/>
              <w:jc w:val="left"/>
              <w:rPr>
                <w:szCs w:val="26"/>
              </w:rPr>
            </w:pPr>
            <w:r>
              <w:rPr>
                <w:szCs w:val="26"/>
              </w:rPr>
              <w:t>UC010</w:t>
            </w:r>
          </w:p>
        </w:tc>
        <w:tc>
          <w:tcPr>
            <w:tcW w:w="893" w:type="pct"/>
            <w:vAlign w:val="top"/>
          </w:tcPr>
          <w:p w14:paraId="469FEE7A" w14:textId="3112767C" w:rsidR="007C70BB" w:rsidRDefault="007C70BB" w:rsidP="00AF02ED">
            <w:pPr>
              <w:spacing w:line="360" w:lineRule="auto"/>
              <w:ind w:firstLine="0"/>
              <w:jc w:val="left"/>
              <w:rPr>
                <w:szCs w:val="26"/>
              </w:rPr>
            </w:pPr>
            <w:r>
              <w:rPr>
                <w:szCs w:val="26"/>
              </w:rPr>
              <w:t>Lấy danh sách vé chờ huỷ</w:t>
            </w:r>
          </w:p>
        </w:tc>
        <w:tc>
          <w:tcPr>
            <w:tcW w:w="1817" w:type="pct"/>
            <w:vAlign w:val="top"/>
          </w:tcPr>
          <w:p w14:paraId="008C8FD9" w14:textId="5B60CD49" w:rsidR="007C70BB" w:rsidRDefault="00C66740" w:rsidP="00AF02ED">
            <w:pPr>
              <w:tabs>
                <w:tab w:val="center" w:pos="1715"/>
              </w:tabs>
              <w:spacing w:line="360" w:lineRule="auto"/>
              <w:ind w:firstLine="0"/>
              <w:jc w:val="left"/>
              <w:rPr>
                <w:szCs w:val="26"/>
              </w:rPr>
            </w:pPr>
            <w:r>
              <w:rPr>
                <w:szCs w:val="26"/>
              </w:rPr>
              <w:t>Hệ thống thực hiện chức năng tự động khi có yêu cầu lấy danh sách vé chờ huỷ.</w:t>
            </w:r>
          </w:p>
        </w:tc>
        <w:tc>
          <w:tcPr>
            <w:tcW w:w="757" w:type="pct"/>
            <w:vAlign w:val="top"/>
          </w:tcPr>
          <w:p w14:paraId="2B771CEC" w14:textId="08DFBAD9" w:rsidR="007C70BB" w:rsidRDefault="00C66740" w:rsidP="00AF02ED">
            <w:pPr>
              <w:spacing w:line="360" w:lineRule="auto"/>
              <w:ind w:firstLine="0"/>
              <w:jc w:val="left"/>
            </w:pPr>
            <w:r>
              <w:t>Lấy danh sách vé chờ huỷ</w:t>
            </w:r>
          </w:p>
        </w:tc>
        <w:tc>
          <w:tcPr>
            <w:tcW w:w="1070" w:type="pct"/>
            <w:vAlign w:val="top"/>
          </w:tcPr>
          <w:p w14:paraId="139D6035" w14:textId="40A3ECE3" w:rsidR="007C70BB" w:rsidRDefault="00A76FAD" w:rsidP="00AF02ED">
            <w:pPr>
              <w:spacing w:before="100" w:line="360" w:lineRule="auto"/>
              <w:ind w:firstLine="0"/>
              <w:jc w:val="left"/>
            </w:pPr>
            <w:r>
              <w:t>Khi n</w:t>
            </w:r>
            <w:r w:rsidR="00C66740">
              <w:t>hân viên</w:t>
            </w:r>
            <w:r w:rsidR="00DA1B97">
              <w:t xml:space="preserve"> </w:t>
            </w:r>
            <w:r w:rsidR="00C66740">
              <w:t xml:space="preserve">sử dụng chức năng “huỷ vé” </w:t>
            </w:r>
            <w:r w:rsidR="00F6243D">
              <w:t>sẽ</w:t>
            </w:r>
            <w:r w:rsidR="00C66740">
              <w:t xml:space="preserve"> kích hoạt hệ thống </w:t>
            </w:r>
            <w:r w:rsidR="00DA1B97">
              <w:t>thực hiện chức năng này.</w:t>
            </w:r>
          </w:p>
        </w:tc>
      </w:tr>
      <w:tr w:rsidR="00DA4247" w:rsidRPr="002F2CFD" w14:paraId="5483E856" w14:textId="77777777" w:rsidTr="00597B36">
        <w:trPr>
          <w:jc w:val="left"/>
        </w:trPr>
        <w:tc>
          <w:tcPr>
            <w:tcW w:w="463" w:type="pct"/>
          </w:tcPr>
          <w:p w14:paraId="1F19B6E9" w14:textId="195B4E8A" w:rsidR="00DA4247" w:rsidRDefault="00DA4247" w:rsidP="00AF02ED">
            <w:pPr>
              <w:spacing w:before="100" w:line="360" w:lineRule="auto"/>
              <w:ind w:firstLine="0"/>
              <w:jc w:val="left"/>
              <w:rPr>
                <w:szCs w:val="26"/>
              </w:rPr>
            </w:pPr>
            <w:r>
              <w:rPr>
                <w:szCs w:val="26"/>
              </w:rPr>
              <w:lastRenderedPageBreak/>
              <w:t>UC011</w:t>
            </w:r>
          </w:p>
        </w:tc>
        <w:tc>
          <w:tcPr>
            <w:tcW w:w="893" w:type="pct"/>
            <w:vAlign w:val="top"/>
          </w:tcPr>
          <w:p w14:paraId="388AD286" w14:textId="2F42FFCE" w:rsidR="00DA4247" w:rsidRDefault="00DA4247" w:rsidP="00AF02ED">
            <w:pPr>
              <w:spacing w:line="360" w:lineRule="auto"/>
              <w:ind w:firstLine="0"/>
              <w:jc w:val="left"/>
              <w:rPr>
                <w:szCs w:val="26"/>
              </w:rPr>
            </w:pPr>
            <w:r>
              <w:rPr>
                <w:szCs w:val="26"/>
              </w:rPr>
              <w:t>Quản lý hành khách theo hành trình</w:t>
            </w:r>
          </w:p>
        </w:tc>
        <w:tc>
          <w:tcPr>
            <w:tcW w:w="1817" w:type="pct"/>
            <w:vAlign w:val="top"/>
          </w:tcPr>
          <w:p w14:paraId="40BB3C44" w14:textId="5868798D" w:rsidR="00DA4247" w:rsidRDefault="00DA4247" w:rsidP="00AF02ED">
            <w:pPr>
              <w:tabs>
                <w:tab w:val="center" w:pos="1715"/>
              </w:tabs>
              <w:spacing w:line="360" w:lineRule="auto"/>
              <w:ind w:firstLine="0"/>
              <w:jc w:val="left"/>
              <w:rPr>
                <w:szCs w:val="26"/>
              </w:rPr>
            </w:pPr>
            <w:r>
              <w:rPr>
                <w:szCs w:val="26"/>
              </w:rPr>
              <w:t>Quản lý thông tin của hành khách theo hành trìnnh</w:t>
            </w:r>
          </w:p>
        </w:tc>
        <w:tc>
          <w:tcPr>
            <w:tcW w:w="757" w:type="pct"/>
            <w:vAlign w:val="top"/>
          </w:tcPr>
          <w:p w14:paraId="6A03D185" w14:textId="01633889" w:rsidR="00DA4247" w:rsidRDefault="00DA4247" w:rsidP="00AF02ED">
            <w:pPr>
              <w:spacing w:line="360" w:lineRule="auto"/>
              <w:ind w:firstLine="0"/>
              <w:jc w:val="left"/>
            </w:pPr>
            <w:r>
              <w:t>Quản lý hành khách theo hành trình</w:t>
            </w:r>
          </w:p>
        </w:tc>
        <w:tc>
          <w:tcPr>
            <w:tcW w:w="1070" w:type="pct"/>
            <w:vAlign w:val="top"/>
          </w:tcPr>
          <w:p w14:paraId="2F89CCD6" w14:textId="0EB48384" w:rsidR="00DA4247" w:rsidRDefault="00DA4247" w:rsidP="00AF02ED">
            <w:pPr>
              <w:spacing w:before="100" w:line="360" w:lineRule="auto"/>
              <w:ind w:firstLine="0"/>
              <w:jc w:val="left"/>
            </w:pPr>
            <w:r>
              <w:t>Nhân viên quản lý cần đăng nhập tài khoản admin để thực hiện chức năng này.</w:t>
            </w:r>
          </w:p>
        </w:tc>
      </w:tr>
      <w:tr w:rsidR="004211FD" w:rsidRPr="002F2CFD" w14:paraId="7B4A0E5A" w14:textId="77777777" w:rsidTr="00597B36">
        <w:trPr>
          <w:jc w:val="left"/>
        </w:trPr>
        <w:tc>
          <w:tcPr>
            <w:tcW w:w="463" w:type="pct"/>
          </w:tcPr>
          <w:p w14:paraId="0CC36E53" w14:textId="76B47AA4" w:rsidR="004211FD" w:rsidRDefault="004211FD" w:rsidP="00AF02ED">
            <w:pPr>
              <w:spacing w:before="100" w:line="360" w:lineRule="auto"/>
              <w:ind w:firstLine="0"/>
              <w:jc w:val="left"/>
              <w:rPr>
                <w:szCs w:val="26"/>
              </w:rPr>
            </w:pPr>
            <w:r>
              <w:rPr>
                <w:szCs w:val="26"/>
              </w:rPr>
              <w:t>UC012</w:t>
            </w:r>
          </w:p>
        </w:tc>
        <w:tc>
          <w:tcPr>
            <w:tcW w:w="893" w:type="pct"/>
            <w:vAlign w:val="top"/>
          </w:tcPr>
          <w:p w14:paraId="406C1A14" w14:textId="5F610045" w:rsidR="004211FD" w:rsidRDefault="004211FD" w:rsidP="00AF02ED">
            <w:pPr>
              <w:spacing w:line="360" w:lineRule="auto"/>
              <w:ind w:firstLine="0"/>
              <w:jc w:val="left"/>
              <w:rPr>
                <w:szCs w:val="26"/>
              </w:rPr>
            </w:pPr>
            <w:r>
              <w:rPr>
                <w:szCs w:val="26"/>
              </w:rPr>
              <w:t>Tra vé theo mã đặt vé</w:t>
            </w:r>
          </w:p>
        </w:tc>
        <w:tc>
          <w:tcPr>
            <w:tcW w:w="1817" w:type="pct"/>
            <w:vAlign w:val="top"/>
          </w:tcPr>
          <w:p w14:paraId="0E314663" w14:textId="7A638F9D" w:rsidR="004211FD" w:rsidRDefault="004211FD" w:rsidP="00AF02ED">
            <w:pPr>
              <w:tabs>
                <w:tab w:val="center" w:pos="1715"/>
              </w:tabs>
              <w:spacing w:line="360" w:lineRule="auto"/>
              <w:ind w:firstLine="0"/>
              <w:jc w:val="left"/>
              <w:rPr>
                <w:szCs w:val="26"/>
              </w:rPr>
            </w:pPr>
            <w:r>
              <w:rPr>
                <w:szCs w:val="26"/>
              </w:rPr>
              <w:t>Nhân viên bán vé dùng mã đặt vé để để tìm kiếm vé cho hành khách</w:t>
            </w:r>
          </w:p>
        </w:tc>
        <w:tc>
          <w:tcPr>
            <w:tcW w:w="757" w:type="pct"/>
            <w:vAlign w:val="top"/>
          </w:tcPr>
          <w:p w14:paraId="136604A2" w14:textId="226CD53C" w:rsidR="004211FD" w:rsidRDefault="004211FD" w:rsidP="00AF02ED">
            <w:pPr>
              <w:spacing w:line="360" w:lineRule="auto"/>
              <w:ind w:firstLine="0"/>
              <w:jc w:val="left"/>
            </w:pPr>
            <w:r>
              <w:t>Tra vé theo mã đặt vé</w:t>
            </w:r>
          </w:p>
        </w:tc>
        <w:tc>
          <w:tcPr>
            <w:tcW w:w="1070" w:type="pct"/>
            <w:vAlign w:val="top"/>
          </w:tcPr>
          <w:p w14:paraId="4BCC64F6" w14:textId="289C20B2" w:rsidR="004211FD" w:rsidRDefault="004211FD" w:rsidP="00AF02ED">
            <w:pPr>
              <w:spacing w:before="100" w:line="360" w:lineRule="auto"/>
              <w:ind w:firstLine="0"/>
              <w:jc w:val="left"/>
            </w:pPr>
            <w:r>
              <w:t xml:space="preserve">Nhân viên cần đăng </w:t>
            </w:r>
            <w:r w:rsidR="003A53A1">
              <w:t xml:space="preserve">nhập </w:t>
            </w:r>
            <w:r>
              <w:t>để thực hiện chức năng này.</w:t>
            </w:r>
          </w:p>
        </w:tc>
      </w:tr>
    </w:tbl>
    <w:p w14:paraId="25E19A6A" w14:textId="7290B8FE" w:rsidR="00B21C86" w:rsidRDefault="00392A06" w:rsidP="00392A06">
      <w:pPr>
        <w:pStyle w:val="Caption"/>
        <w:rPr>
          <w:szCs w:val="26"/>
        </w:rPr>
      </w:pPr>
      <w:bookmarkStart w:id="40" w:name="_Toc58951621"/>
      <w:bookmarkStart w:id="41" w:name="_Toc3554534"/>
      <w:r>
        <w:t xml:space="preserve">Bảng </w:t>
      </w:r>
      <w:r w:rsidR="00856961">
        <w:fldChar w:fldCharType="begin"/>
      </w:r>
      <w:r w:rsidR="00856961">
        <w:instrText xml:space="preserve"> STYLEREF 1 \s </w:instrText>
      </w:r>
      <w:r w:rsidR="00856961">
        <w:fldChar w:fldCharType="separate"/>
      </w:r>
      <w:r w:rsidR="00415812">
        <w:rPr>
          <w:noProof/>
        </w:rPr>
        <w:t>3</w:t>
      </w:r>
      <w:r w:rsidR="00856961">
        <w:rPr>
          <w:noProof/>
        </w:rPr>
        <w:fldChar w:fldCharType="end"/>
      </w:r>
      <w:r w:rsidR="00415812">
        <w:noBreakHyphen/>
      </w:r>
      <w:r w:rsidR="00856961">
        <w:fldChar w:fldCharType="begin"/>
      </w:r>
      <w:r w:rsidR="00856961">
        <w:instrText xml:space="preserve"> SEQ Bảng \* ARABIC \s 1 </w:instrText>
      </w:r>
      <w:r w:rsidR="00856961">
        <w:fldChar w:fldCharType="separate"/>
      </w:r>
      <w:r w:rsidR="00415812">
        <w:rPr>
          <w:noProof/>
        </w:rPr>
        <w:t>1</w:t>
      </w:r>
      <w:r w:rsidR="00856961">
        <w:rPr>
          <w:noProof/>
        </w:rPr>
        <w:fldChar w:fldCharType="end"/>
      </w:r>
      <w:r>
        <w:t xml:space="preserve"> </w:t>
      </w:r>
      <w:r w:rsidRPr="002A263F">
        <w:rPr>
          <w:noProof/>
        </w:rPr>
        <w:t>Danh sách các Usecase và mô tả</w:t>
      </w:r>
      <w:bookmarkEnd w:id="40"/>
      <w:r w:rsidRPr="002A263F">
        <w:rPr>
          <w:noProof/>
        </w:rPr>
        <w:t xml:space="preserve"> </w:t>
      </w:r>
    </w:p>
    <w:p w14:paraId="54515C54" w14:textId="77777777" w:rsidR="00DC30EA" w:rsidRPr="00DC30EA" w:rsidRDefault="00DC30EA" w:rsidP="00AF02ED">
      <w:pPr>
        <w:spacing w:line="360" w:lineRule="auto"/>
      </w:pPr>
    </w:p>
    <w:p w14:paraId="5AED93F9" w14:textId="77777777" w:rsidR="00247256" w:rsidRPr="002F2CFD" w:rsidRDefault="00247256" w:rsidP="00AF02ED">
      <w:pPr>
        <w:pStyle w:val="Heading2"/>
        <w:widowControl w:val="0"/>
        <w:spacing w:after="120" w:line="360" w:lineRule="auto"/>
        <w:rPr>
          <w:rFonts w:cs="Times New Roman"/>
          <w:szCs w:val="26"/>
        </w:rPr>
      </w:pPr>
      <w:bookmarkStart w:id="42" w:name="_Toc39960517"/>
      <w:bookmarkStart w:id="43" w:name="_Toc58951687"/>
      <w:r w:rsidRPr="002F2CFD">
        <w:rPr>
          <w:rFonts w:cs="Times New Roman"/>
          <w:szCs w:val="26"/>
        </w:rPr>
        <w:t>Đặc tả các yêu cầu chức năng</w:t>
      </w:r>
      <w:bookmarkEnd w:id="41"/>
      <w:bookmarkEnd w:id="42"/>
      <w:bookmarkEnd w:id="43"/>
    </w:p>
    <w:p w14:paraId="67528B86" w14:textId="493DDD2D" w:rsidR="00247256" w:rsidRPr="002F2CFD" w:rsidRDefault="00247256" w:rsidP="00AF02ED">
      <w:pPr>
        <w:pStyle w:val="Heading3"/>
        <w:widowControl w:val="0"/>
        <w:spacing w:after="120" w:line="360" w:lineRule="auto"/>
        <w:rPr>
          <w:rFonts w:cs="Times New Roman"/>
          <w:i w:val="0"/>
        </w:rPr>
      </w:pPr>
      <w:bookmarkStart w:id="44" w:name="_Toc3554535"/>
      <w:bookmarkStart w:id="45" w:name="_Toc39960518"/>
      <w:bookmarkStart w:id="46" w:name="_Toc58951688"/>
      <w:r w:rsidRPr="002F2CFD">
        <w:rPr>
          <w:rFonts w:cs="Times New Roman"/>
          <w:i w:val="0"/>
        </w:rPr>
        <w:t>UC001_</w:t>
      </w:r>
      <w:bookmarkEnd w:id="44"/>
      <w:bookmarkEnd w:id="45"/>
      <w:r w:rsidR="006C2C34">
        <w:rPr>
          <w:rFonts w:cs="Times New Roman"/>
          <w:i w:val="0"/>
        </w:rPr>
        <w:t>Tìm kiếm lịch trình</w:t>
      </w:r>
      <w:bookmarkEnd w:id="46"/>
    </w:p>
    <w:p w14:paraId="64BF8C3D" w14:textId="77777777" w:rsidR="00247256" w:rsidRPr="002F2CFD" w:rsidRDefault="00247256" w:rsidP="00AF02ED">
      <w:pPr>
        <w:pStyle w:val="Heading4"/>
        <w:widowControl w:val="0"/>
        <w:spacing w:after="120" w:line="360" w:lineRule="auto"/>
        <w:jc w:val="left"/>
        <w:rPr>
          <w:szCs w:val="26"/>
        </w:rPr>
      </w:pPr>
      <w:r w:rsidRPr="002F2CFD">
        <w:rPr>
          <w:szCs w:val="26"/>
        </w:rPr>
        <w:t>Mô tả use case UC001</w:t>
      </w:r>
    </w:p>
    <w:tbl>
      <w:tblPr>
        <w:tblStyle w:val="TableGrid"/>
        <w:tblW w:w="5000" w:type="pct"/>
        <w:tblLook w:val="01E0" w:firstRow="1" w:lastRow="1" w:firstColumn="1" w:lastColumn="1" w:noHBand="0" w:noVBand="0"/>
      </w:tblPr>
      <w:tblGrid>
        <w:gridCol w:w="2023"/>
        <w:gridCol w:w="2282"/>
        <w:gridCol w:w="4473"/>
      </w:tblGrid>
      <w:tr w:rsidR="003D2FBC" w:rsidRPr="002F2CFD" w14:paraId="2FFD5279" w14:textId="77777777" w:rsidTr="00247256">
        <w:tc>
          <w:tcPr>
            <w:tcW w:w="5000" w:type="pct"/>
            <w:gridSpan w:val="3"/>
            <w:tcBorders>
              <w:top w:val="single" w:sz="4" w:space="0" w:color="auto"/>
              <w:left w:val="single" w:sz="4" w:space="0" w:color="auto"/>
              <w:bottom w:val="single" w:sz="4" w:space="0" w:color="auto"/>
              <w:right w:val="single" w:sz="4" w:space="0" w:color="auto"/>
            </w:tcBorders>
            <w:hideMark/>
          </w:tcPr>
          <w:p w14:paraId="2373E3F7" w14:textId="101D2D00" w:rsidR="00247256" w:rsidRPr="002F2CFD" w:rsidRDefault="00247256" w:rsidP="00AF02ED">
            <w:pPr>
              <w:spacing w:line="360" w:lineRule="auto"/>
              <w:ind w:firstLine="0"/>
              <w:jc w:val="left"/>
              <w:rPr>
                <w:szCs w:val="26"/>
              </w:rPr>
            </w:pPr>
            <w:r w:rsidRPr="002F2CFD">
              <w:rPr>
                <w:b/>
                <w:szCs w:val="26"/>
              </w:rPr>
              <w:t xml:space="preserve">Use case: </w:t>
            </w:r>
            <w:r w:rsidR="002F54CF">
              <w:rPr>
                <w:szCs w:val="26"/>
              </w:rPr>
              <w:t>Tìm kiếm lịch trình</w:t>
            </w:r>
          </w:p>
        </w:tc>
      </w:tr>
      <w:tr w:rsidR="003D2FBC" w:rsidRPr="002F2CFD" w14:paraId="602F2CC6" w14:textId="77777777" w:rsidTr="00247256">
        <w:tc>
          <w:tcPr>
            <w:tcW w:w="1152" w:type="pct"/>
            <w:tcBorders>
              <w:top w:val="single" w:sz="4" w:space="0" w:color="auto"/>
              <w:left w:val="single" w:sz="4" w:space="0" w:color="auto"/>
              <w:bottom w:val="single" w:sz="4" w:space="0" w:color="auto"/>
              <w:right w:val="single" w:sz="4" w:space="0" w:color="auto"/>
            </w:tcBorders>
            <w:hideMark/>
          </w:tcPr>
          <w:p w14:paraId="2451BA56"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6E662891" w14:textId="082D2724"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Tìm kiếm lịch trình</w:t>
            </w:r>
          </w:p>
        </w:tc>
      </w:tr>
      <w:tr w:rsidR="003D2FBC" w:rsidRPr="002F2CFD" w14:paraId="6C1A419C" w14:textId="77777777" w:rsidTr="00247256">
        <w:trPr>
          <w:trHeight w:val="458"/>
        </w:trPr>
        <w:tc>
          <w:tcPr>
            <w:tcW w:w="1152" w:type="pct"/>
            <w:tcBorders>
              <w:top w:val="single" w:sz="4" w:space="0" w:color="auto"/>
              <w:left w:val="single" w:sz="4" w:space="0" w:color="auto"/>
              <w:bottom w:val="single" w:sz="4" w:space="0" w:color="auto"/>
              <w:right w:val="single" w:sz="4" w:space="0" w:color="auto"/>
            </w:tcBorders>
            <w:hideMark/>
          </w:tcPr>
          <w:p w14:paraId="0CD58991"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1DBE62F" w14:textId="2E9FA47C"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hành khách tìm kiếm lịch trình để đặt vé</w:t>
            </w:r>
          </w:p>
        </w:tc>
      </w:tr>
      <w:tr w:rsidR="003D2FBC" w:rsidRPr="002F2CFD" w14:paraId="54A57CEB" w14:textId="77777777" w:rsidTr="00247256">
        <w:tc>
          <w:tcPr>
            <w:tcW w:w="1152" w:type="pct"/>
            <w:tcBorders>
              <w:top w:val="single" w:sz="4" w:space="0" w:color="auto"/>
              <w:left w:val="single" w:sz="4" w:space="0" w:color="auto"/>
              <w:bottom w:val="single" w:sz="4" w:space="0" w:color="auto"/>
              <w:right w:val="single" w:sz="4" w:space="0" w:color="auto"/>
            </w:tcBorders>
            <w:hideMark/>
          </w:tcPr>
          <w:p w14:paraId="4653E1C7"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1B0973A0" w14:textId="1BF9B76E"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w:t>
            </w:r>
          </w:p>
        </w:tc>
      </w:tr>
      <w:tr w:rsidR="003D2FBC" w:rsidRPr="002F2CFD" w14:paraId="0185991F" w14:textId="77777777" w:rsidTr="00247256">
        <w:tc>
          <w:tcPr>
            <w:tcW w:w="1152" w:type="pct"/>
            <w:tcBorders>
              <w:top w:val="single" w:sz="4" w:space="0" w:color="auto"/>
              <w:left w:val="single" w:sz="4" w:space="0" w:color="auto"/>
              <w:bottom w:val="single" w:sz="4" w:space="0" w:color="auto"/>
              <w:right w:val="single" w:sz="4" w:space="0" w:color="auto"/>
            </w:tcBorders>
            <w:hideMark/>
          </w:tcPr>
          <w:p w14:paraId="6BB61B42"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4440B5A7" w14:textId="295D1702"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website</w:t>
            </w:r>
          </w:p>
        </w:tc>
      </w:tr>
      <w:tr w:rsidR="003D2FBC" w:rsidRPr="002F2CFD" w14:paraId="08B9E80C" w14:textId="77777777" w:rsidTr="00247256">
        <w:tc>
          <w:tcPr>
            <w:tcW w:w="1152" w:type="pct"/>
            <w:tcBorders>
              <w:top w:val="single" w:sz="4" w:space="0" w:color="auto"/>
              <w:left w:val="single" w:sz="4" w:space="0" w:color="auto"/>
              <w:bottom w:val="single" w:sz="4" w:space="0" w:color="auto"/>
              <w:right w:val="single" w:sz="4" w:space="0" w:color="auto"/>
            </w:tcBorders>
            <w:hideMark/>
          </w:tcPr>
          <w:p w14:paraId="7D4FD861"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7B2D0230" w14:textId="6DA39F5A"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Hiển thị được danh sách các lịch trình phù hợp </w:t>
            </w:r>
            <w:r w:rsidR="000F20EC">
              <w:rPr>
                <w:rFonts w:ascii="Times New Roman" w:hAnsi="Times New Roman"/>
                <w:i w:val="0"/>
                <w:color w:val="auto"/>
                <w:sz w:val="26"/>
                <w:szCs w:val="26"/>
              </w:rPr>
              <w:t xml:space="preserve">với thông tin </w:t>
            </w:r>
            <w:r>
              <w:rPr>
                <w:rFonts w:ascii="Times New Roman" w:hAnsi="Times New Roman"/>
                <w:i w:val="0"/>
                <w:color w:val="auto"/>
                <w:sz w:val="26"/>
                <w:szCs w:val="26"/>
              </w:rPr>
              <w:t>đầu vào.</w:t>
            </w:r>
          </w:p>
        </w:tc>
      </w:tr>
      <w:tr w:rsidR="003D2FBC" w:rsidRPr="002F2CFD" w14:paraId="48F1A9C2" w14:textId="77777777" w:rsidTr="00247256">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F07CA88" w14:textId="77777777" w:rsidR="00247256" w:rsidRPr="002F2CFD" w:rsidRDefault="00247256"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3D2FBC" w:rsidRPr="002F2CFD" w14:paraId="3B73D7B1"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7A0A55F5" w14:textId="77777777" w:rsidR="00247256" w:rsidRPr="002F2CFD" w:rsidRDefault="00247256"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79909A14" w14:textId="77777777" w:rsidR="00247256" w:rsidRPr="002F2CFD" w:rsidRDefault="00247256"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3D2FBC" w:rsidRPr="002F2CFD" w14:paraId="39B95715"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662686D4" w14:textId="04BE8D43" w:rsidR="00247256" w:rsidRPr="002F2CFD" w:rsidRDefault="00247256"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6F0F5193" w14:textId="77777777" w:rsidR="00247256" w:rsidRPr="002F2CFD" w:rsidRDefault="00247256" w:rsidP="00AF02ED">
            <w:pPr>
              <w:pStyle w:val="InfoBlue"/>
              <w:spacing w:before="0" w:line="360" w:lineRule="auto"/>
              <w:ind w:left="720"/>
              <w:rPr>
                <w:rFonts w:ascii="Times New Roman" w:hAnsi="Times New Roman"/>
                <w:i w:val="0"/>
                <w:color w:val="auto"/>
                <w:sz w:val="26"/>
                <w:szCs w:val="26"/>
              </w:rPr>
            </w:pPr>
          </w:p>
        </w:tc>
      </w:tr>
      <w:tr w:rsidR="003D2FBC" w:rsidRPr="002F2CFD" w14:paraId="147994A2" w14:textId="77777777" w:rsidTr="00247256">
        <w:tc>
          <w:tcPr>
            <w:tcW w:w="2452" w:type="pct"/>
            <w:gridSpan w:val="2"/>
            <w:tcBorders>
              <w:top w:val="single" w:sz="4" w:space="0" w:color="auto"/>
              <w:left w:val="single" w:sz="4" w:space="0" w:color="auto"/>
              <w:bottom w:val="single" w:sz="4" w:space="0" w:color="auto"/>
              <w:right w:val="single" w:sz="4" w:space="0" w:color="auto"/>
            </w:tcBorders>
          </w:tcPr>
          <w:p w14:paraId="164EA303" w14:textId="6ACFF7FF" w:rsidR="00247256" w:rsidRPr="002F2CFD" w:rsidRDefault="00897E33" w:rsidP="00AF02ED">
            <w:pPr>
              <w:pStyle w:val="InfoBlue"/>
              <w:numPr>
                <w:ilvl w:val="0"/>
                <w:numId w:val="2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hệ thống</w:t>
            </w:r>
          </w:p>
        </w:tc>
        <w:tc>
          <w:tcPr>
            <w:tcW w:w="2548" w:type="pct"/>
            <w:tcBorders>
              <w:top w:val="single" w:sz="4" w:space="0" w:color="auto"/>
              <w:left w:val="single" w:sz="4" w:space="0" w:color="auto"/>
              <w:bottom w:val="single" w:sz="4" w:space="0" w:color="auto"/>
              <w:right w:val="single" w:sz="4" w:space="0" w:color="auto"/>
            </w:tcBorders>
          </w:tcPr>
          <w:p w14:paraId="61D07085" w14:textId="21FD1294" w:rsidR="00247256" w:rsidRPr="002F2CFD" w:rsidRDefault="00247256" w:rsidP="00AF02ED">
            <w:pPr>
              <w:pStyle w:val="InfoBlue"/>
              <w:spacing w:before="0" w:line="360" w:lineRule="auto"/>
              <w:ind w:left="720"/>
              <w:rPr>
                <w:rFonts w:ascii="Times New Roman" w:hAnsi="Times New Roman"/>
                <w:i w:val="0"/>
                <w:color w:val="auto"/>
                <w:sz w:val="26"/>
                <w:szCs w:val="26"/>
              </w:rPr>
            </w:pPr>
          </w:p>
        </w:tc>
      </w:tr>
      <w:tr w:rsidR="003D2FBC" w:rsidRPr="002F2CFD" w14:paraId="70AAE16E"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1747B710" w14:textId="2B59757D" w:rsidR="00247256" w:rsidRPr="002F2CFD" w:rsidRDefault="00247256"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35469ABC" w14:textId="3F60445D" w:rsidR="00247256" w:rsidRPr="002F2CFD" w:rsidRDefault="00897E33" w:rsidP="00AF02ED">
            <w:pPr>
              <w:pStyle w:val="InfoBlue"/>
              <w:numPr>
                <w:ilvl w:val="0"/>
                <w:numId w:val="2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trang chủ.</w:t>
            </w:r>
          </w:p>
        </w:tc>
      </w:tr>
      <w:tr w:rsidR="003D2FBC" w:rsidRPr="002F2CFD" w14:paraId="5CE85EB7"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66972F92" w14:textId="5721943D" w:rsidR="00247256" w:rsidRPr="002F2CFD" w:rsidRDefault="00897E33" w:rsidP="00AF02ED">
            <w:pPr>
              <w:pStyle w:val="InfoBlue"/>
              <w:numPr>
                <w:ilvl w:val="0"/>
                <w:numId w:val="2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lastRenderedPageBreak/>
              <w:t>Nhập thông tin lịch trình rồi nhấn tìm kiếm</w:t>
            </w:r>
          </w:p>
        </w:tc>
        <w:tc>
          <w:tcPr>
            <w:tcW w:w="2548" w:type="pct"/>
            <w:tcBorders>
              <w:top w:val="single" w:sz="4" w:space="0" w:color="auto"/>
              <w:left w:val="single" w:sz="4" w:space="0" w:color="auto"/>
              <w:bottom w:val="single" w:sz="4" w:space="0" w:color="auto"/>
              <w:right w:val="single" w:sz="4" w:space="0" w:color="auto"/>
            </w:tcBorders>
          </w:tcPr>
          <w:p w14:paraId="5108E28F" w14:textId="6B61DA8C" w:rsidR="00247256" w:rsidRPr="002F2CFD" w:rsidRDefault="00247256" w:rsidP="00AF02ED">
            <w:pPr>
              <w:pStyle w:val="InfoBlue"/>
              <w:spacing w:before="0" w:line="360" w:lineRule="auto"/>
              <w:ind w:left="360"/>
              <w:rPr>
                <w:rFonts w:ascii="Times New Roman" w:hAnsi="Times New Roman"/>
                <w:i w:val="0"/>
                <w:color w:val="auto"/>
                <w:sz w:val="26"/>
                <w:szCs w:val="26"/>
              </w:rPr>
            </w:pPr>
          </w:p>
        </w:tc>
      </w:tr>
      <w:tr w:rsidR="003D2FBC" w:rsidRPr="002F2CFD" w14:paraId="3D621C3C"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5986795B" w14:textId="366D412A" w:rsidR="00247256" w:rsidRPr="002F2CFD" w:rsidRDefault="00247256"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16EA80F6" w14:textId="5F4F06AE" w:rsidR="00247256" w:rsidRPr="002F2CFD" w:rsidRDefault="00897E33" w:rsidP="00AF02ED">
            <w:pPr>
              <w:pStyle w:val="InfoBlue"/>
              <w:numPr>
                <w:ilvl w:val="0"/>
                <w:numId w:val="2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tìm kiếm lịch trình dựa trên input</w:t>
            </w:r>
          </w:p>
        </w:tc>
      </w:tr>
      <w:tr w:rsidR="003D2FBC" w:rsidRPr="002F2CFD" w14:paraId="1D97EEB7" w14:textId="77777777" w:rsidTr="00247256">
        <w:tc>
          <w:tcPr>
            <w:tcW w:w="2452" w:type="pct"/>
            <w:gridSpan w:val="2"/>
            <w:tcBorders>
              <w:top w:val="single" w:sz="4" w:space="0" w:color="auto"/>
              <w:left w:val="single" w:sz="4" w:space="0" w:color="auto"/>
              <w:bottom w:val="single" w:sz="4" w:space="0" w:color="auto"/>
              <w:right w:val="single" w:sz="4" w:space="0" w:color="auto"/>
            </w:tcBorders>
          </w:tcPr>
          <w:p w14:paraId="77E1EC7B" w14:textId="77777777" w:rsidR="00247256" w:rsidRPr="002F2CFD" w:rsidRDefault="00247256"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313A1DDA" w14:textId="581FA245" w:rsidR="00247256" w:rsidRPr="002F2CFD" w:rsidRDefault="00897E33" w:rsidP="00AF02ED">
            <w:pPr>
              <w:pStyle w:val="InfoBlue"/>
              <w:numPr>
                <w:ilvl w:val="0"/>
                <w:numId w:val="2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kết quả tìm được lên màn hình.</w:t>
            </w:r>
          </w:p>
        </w:tc>
      </w:tr>
      <w:tr w:rsidR="003D2FBC" w:rsidRPr="002F2CFD" w14:paraId="1436A755" w14:textId="77777777" w:rsidTr="00247256">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E61B2" w14:textId="77777777" w:rsidR="00247256" w:rsidRPr="002F2CFD" w:rsidRDefault="00247256"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3D2FBC" w:rsidRPr="002F2CFD" w14:paraId="5B3908E1" w14:textId="77777777" w:rsidTr="00247256">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0FBE2E2A" w14:textId="1E95E25D" w:rsidR="00C507C7" w:rsidRPr="002F2CFD" w:rsidRDefault="00154174"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5.1 Nếu không có kết quả phù hợp hệ thống tự chuyển qua trang thông báo không tìm thấy kết quả.</w:t>
            </w:r>
          </w:p>
          <w:p w14:paraId="0DFDC346" w14:textId="0F88A79A" w:rsidR="00247256" w:rsidRPr="002F2CFD" w:rsidRDefault="00247256" w:rsidP="00AF02ED">
            <w:pPr>
              <w:pStyle w:val="InfoBlue"/>
              <w:keepNext/>
              <w:spacing w:before="0" w:line="360" w:lineRule="auto"/>
              <w:rPr>
                <w:rFonts w:ascii="Times New Roman" w:hAnsi="Times New Roman"/>
                <w:i w:val="0"/>
                <w:color w:val="auto"/>
                <w:sz w:val="26"/>
                <w:szCs w:val="26"/>
              </w:rPr>
            </w:pPr>
          </w:p>
        </w:tc>
      </w:tr>
    </w:tbl>
    <w:p w14:paraId="7722E449" w14:textId="0729E7B6" w:rsidR="002370D8" w:rsidRPr="002370D8" w:rsidRDefault="003D5169" w:rsidP="003D5169">
      <w:pPr>
        <w:pStyle w:val="Caption"/>
        <w:rPr>
          <w:szCs w:val="26"/>
        </w:rPr>
      </w:pPr>
      <w:bookmarkStart w:id="47" w:name="_Toc58951622"/>
      <w:r>
        <w:t xml:space="preserve">Bảng </w:t>
      </w:r>
      <w:r w:rsidR="00856961">
        <w:fldChar w:fldCharType="begin"/>
      </w:r>
      <w:r w:rsidR="00856961">
        <w:instrText xml:space="preserve"> STYLEREF 1 \s </w:instrText>
      </w:r>
      <w:r w:rsidR="00856961">
        <w:fldChar w:fldCharType="separate"/>
      </w:r>
      <w:r w:rsidR="00415812">
        <w:rPr>
          <w:noProof/>
        </w:rPr>
        <w:t>3</w:t>
      </w:r>
      <w:r w:rsidR="00856961">
        <w:rPr>
          <w:noProof/>
        </w:rPr>
        <w:fldChar w:fldCharType="end"/>
      </w:r>
      <w:r w:rsidR="00415812">
        <w:noBreakHyphen/>
      </w:r>
      <w:r w:rsidR="00856961">
        <w:fldChar w:fldCharType="begin"/>
      </w:r>
      <w:r w:rsidR="00856961">
        <w:instrText xml:space="preserve"> SEQ Bảng \* ARABIC \s 1 </w:instrText>
      </w:r>
      <w:r w:rsidR="00856961">
        <w:fldChar w:fldCharType="separate"/>
      </w:r>
      <w:r w:rsidR="00415812">
        <w:rPr>
          <w:noProof/>
        </w:rPr>
        <w:t>2</w:t>
      </w:r>
      <w:r w:rsidR="00856961">
        <w:rPr>
          <w:noProof/>
        </w:rPr>
        <w:fldChar w:fldCharType="end"/>
      </w:r>
      <w:r>
        <w:t xml:space="preserve"> </w:t>
      </w:r>
      <w:r w:rsidRPr="009A5497">
        <w:t>Mô tả UC001 – Tìm kiếm lịch trình</w:t>
      </w:r>
      <w:bookmarkEnd w:id="47"/>
    </w:p>
    <w:p w14:paraId="181D6A9D" w14:textId="77777777" w:rsidR="00247256" w:rsidRPr="002F2CFD" w:rsidRDefault="00247256" w:rsidP="00AF02ED">
      <w:pPr>
        <w:pStyle w:val="Heading4"/>
        <w:widowControl w:val="0"/>
        <w:spacing w:after="120" w:line="360" w:lineRule="auto"/>
        <w:jc w:val="left"/>
        <w:rPr>
          <w:szCs w:val="26"/>
        </w:rPr>
      </w:pPr>
      <w:r w:rsidRPr="002F2CFD">
        <w:rPr>
          <w:szCs w:val="26"/>
        </w:rPr>
        <w:t xml:space="preserve">Biểu đồ </w:t>
      </w:r>
    </w:p>
    <w:p w14:paraId="3B8FB5C5" w14:textId="77777777" w:rsidR="00247256" w:rsidRPr="002F2CFD" w:rsidRDefault="00247256" w:rsidP="00AF02ED">
      <w:pPr>
        <w:pStyle w:val="Heading5"/>
        <w:widowControl w:val="0"/>
        <w:spacing w:line="360" w:lineRule="auto"/>
        <w:jc w:val="left"/>
        <w:rPr>
          <w:i w:val="0"/>
        </w:rPr>
      </w:pPr>
      <w:r w:rsidRPr="002F2CFD">
        <w:rPr>
          <w:i w:val="0"/>
        </w:rPr>
        <w:t>Activity Diagram</w:t>
      </w:r>
    </w:p>
    <w:p w14:paraId="133D0AE7" w14:textId="141252BB" w:rsidR="00E5340F" w:rsidRDefault="00E5340F" w:rsidP="00AF02ED">
      <w:pPr>
        <w:keepNext/>
        <w:spacing w:line="360" w:lineRule="auto"/>
        <w:rPr>
          <w:szCs w:val="26"/>
        </w:rPr>
      </w:pPr>
    </w:p>
    <w:p w14:paraId="20F57F50" w14:textId="107EE432" w:rsidR="00322AD7" w:rsidRDefault="00E52E80" w:rsidP="00322AD7">
      <w:pPr>
        <w:keepNext/>
        <w:spacing w:line="360" w:lineRule="auto"/>
        <w:jc w:val="center"/>
      </w:pPr>
      <w:r>
        <w:rPr>
          <w:noProof/>
          <w:szCs w:val="26"/>
        </w:rPr>
        <w:drawing>
          <wp:inline distT="0" distB="0" distL="0" distR="0" wp14:anchorId="1CA7DBA2" wp14:editId="3A7D77BB">
            <wp:extent cx="4105275" cy="4705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4105275" cy="4705350"/>
                    </a:xfrm>
                    <a:prstGeom prst="rect">
                      <a:avLst/>
                    </a:prstGeom>
                  </pic:spPr>
                </pic:pic>
              </a:graphicData>
            </a:graphic>
          </wp:inline>
        </w:drawing>
      </w:r>
    </w:p>
    <w:p w14:paraId="6F050244" w14:textId="48B54DD9" w:rsidR="00BA2046" w:rsidRDefault="00BA2046" w:rsidP="00BA2046">
      <w:pPr>
        <w:pStyle w:val="Caption"/>
      </w:pPr>
      <w:bookmarkStart w:id="48" w:name="_Toc58949930"/>
      <w:bookmarkStart w:id="49" w:name="_Toc58950791"/>
      <w:r>
        <w:t xml:space="preserve">Hình </w:t>
      </w:r>
      <w:r w:rsidR="00856961">
        <w:fldChar w:fldCharType="begin"/>
      </w:r>
      <w:r w:rsidR="00856961">
        <w:instrText xml:space="preserve"> STYLEREF 1 \s </w:instrText>
      </w:r>
      <w:r w:rsidR="00856961">
        <w:fldChar w:fldCharType="separate"/>
      </w:r>
      <w:r w:rsidR="00F27F5B">
        <w:rPr>
          <w:noProof/>
        </w:rPr>
        <w:t>3</w:t>
      </w:r>
      <w:r w:rsidR="00856961">
        <w:rPr>
          <w:noProof/>
        </w:rPr>
        <w:fldChar w:fldCharType="end"/>
      </w:r>
      <w:r w:rsidR="00F27F5B">
        <w:noBreakHyphen/>
      </w:r>
      <w:r w:rsidR="00856961">
        <w:fldChar w:fldCharType="begin"/>
      </w:r>
      <w:r w:rsidR="00856961">
        <w:instrText xml:space="preserve"> SEQ Hình \* ARABIC \s 1 </w:instrText>
      </w:r>
      <w:r w:rsidR="00856961">
        <w:fldChar w:fldCharType="separate"/>
      </w:r>
      <w:r w:rsidR="00F27F5B">
        <w:rPr>
          <w:noProof/>
        </w:rPr>
        <w:t>2</w:t>
      </w:r>
      <w:r w:rsidR="00856961">
        <w:rPr>
          <w:noProof/>
        </w:rPr>
        <w:fldChar w:fldCharType="end"/>
      </w:r>
      <w:r>
        <w:t xml:space="preserve"> </w:t>
      </w:r>
      <w:r w:rsidRPr="00343CEA">
        <w:rPr>
          <w:noProof/>
        </w:rPr>
        <w:t>Activity Diagram UC001 – Tìm kiếm lịch trình</w:t>
      </w:r>
      <w:bookmarkEnd w:id="48"/>
      <w:bookmarkEnd w:id="49"/>
    </w:p>
    <w:p w14:paraId="43052159" w14:textId="5864FC4E" w:rsidR="009252C9" w:rsidRDefault="00247256" w:rsidP="00A814B7">
      <w:pPr>
        <w:pStyle w:val="Heading5"/>
        <w:widowControl w:val="0"/>
        <w:spacing w:line="360" w:lineRule="auto"/>
        <w:jc w:val="left"/>
        <w:rPr>
          <w:i w:val="0"/>
        </w:rPr>
      </w:pPr>
      <w:r w:rsidRPr="002F2CFD">
        <w:rPr>
          <w:i w:val="0"/>
        </w:rPr>
        <w:t>Sequence Diagram</w:t>
      </w:r>
    </w:p>
    <w:p w14:paraId="35301607" w14:textId="13F80004" w:rsidR="00A95D37" w:rsidRDefault="000E04C2" w:rsidP="000E04C2">
      <w:pPr>
        <w:ind w:firstLine="0"/>
        <w:jc w:val="center"/>
      </w:pPr>
      <w:r>
        <w:rPr>
          <w:noProof/>
        </w:rPr>
        <w:lastRenderedPageBreak/>
        <w:drawing>
          <wp:inline distT="0" distB="0" distL="0" distR="0" wp14:anchorId="29D963FF" wp14:editId="53A25F51">
            <wp:extent cx="5580380" cy="3458210"/>
            <wp:effectExtent l="0" t="0" r="1270" b="889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80380" cy="3458210"/>
                    </a:xfrm>
                    <a:prstGeom prst="rect">
                      <a:avLst/>
                    </a:prstGeom>
                  </pic:spPr>
                </pic:pic>
              </a:graphicData>
            </a:graphic>
          </wp:inline>
        </w:drawing>
      </w:r>
    </w:p>
    <w:p w14:paraId="2C254F8E" w14:textId="31A137BE" w:rsidR="00565142" w:rsidRPr="00A95D37" w:rsidRDefault="00565142" w:rsidP="00565142">
      <w:pPr>
        <w:pStyle w:val="Caption"/>
      </w:pPr>
      <w:bookmarkStart w:id="50" w:name="_Toc58950792"/>
      <w:r>
        <w:t xml:space="preserve">Hình </w:t>
      </w:r>
      <w:r w:rsidR="00856961">
        <w:fldChar w:fldCharType="begin"/>
      </w:r>
      <w:r w:rsidR="00856961">
        <w:instrText xml:space="preserve"> STYLEREF 1 \s </w:instrText>
      </w:r>
      <w:r w:rsidR="00856961">
        <w:fldChar w:fldCharType="separate"/>
      </w:r>
      <w:r w:rsidR="00F27F5B">
        <w:rPr>
          <w:noProof/>
        </w:rPr>
        <w:t>3</w:t>
      </w:r>
      <w:r w:rsidR="00856961">
        <w:rPr>
          <w:noProof/>
        </w:rPr>
        <w:fldChar w:fldCharType="end"/>
      </w:r>
      <w:r w:rsidR="00F27F5B">
        <w:noBreakHyphen/>
      </w:r>
      <w:r w:rsidR="00856961">
        <w:fldChar w:fldCharType="begin"/>
      </w:r>
      <w:r w:rsidR="00856961">
        <w:instrText xml:space="preserve"> SEQ Hình \* ARABIC \s 1 </w:instrText>
      </w:r>
      <w:r w:rsidR="00856961">
        <w:fldChar w:fldCharType="separate"/>
      </w:r>
      <w:r w:rsidR="00F27F5B">
        <w:rPr>
          <w:noProof/>
        </w:rPr>
        <w:t>3</w:t>
      </w:r>
      <w:r w:rsidR="00856961">
        <w:rPr>
          <w:noProof/>
        </w:rPr>
        <w:fldChar w:fldCharType="end"/>
      </w:r>
      <w:r>
        <w:t xml:space="preserve"> </w:t>
      </w:r>
      <w:r w:rsidRPr="00997978">
        <w:rPr>
          <w:noProof/>
        </w:rPr>
        <w:t>Sequence Diagram UC001 – Tìm kiếm lịch trình</w:t>
      </w:r>
      <w:bookmarkEnd w:id="50"/>
    </w:p>
    <w:p w14:paraId="5746A490" w14:textId="4982A421" w:rsidR="00C507C7" w:rsidRPr="002F2CFD" w:rsidRDefault="00C507C7" w:rsidP="00AF02ED">
      <w:pPr>
        <w:pStyle w:val="Heading3"/>
        <w:widowControl w:val="0"/>
        <w:spacing w:after="120" w:line="360" w:lineRule="auto"/>
        <w:rPr>
          <w:rFonts w:cs="Times New Roman"/>
          <w:i w:val="0"/>
        </w:rPr>
      </w:pPr>
      <w:bookmarkStart w:id="51" w:name="_Toc58951689"/>
      <w:r w:rsidRPr="002F2CFD">
        <w:rPr>
          <w:rFonts w:cs="Times New Roman"/>
          <w:i w:val="0"/>
        </w:rPr>
        <w:t>UC00</w:t>
      </w:r>
      <w:r w:rsidR="00D94ADC">
        <w:rPr>
          <w:rFonts w:cs="Times New Roman"/>
          <w:i w:val="0"/>
        </w:rPr>
        <w:t>2_Đặt vé</w:t>
      </w:r>
      <w:bookmarkEnd w:id="51"/>
    </w:p>
    <w:p w14:paraId="4C2402D3" w14:textId="1DF2DC97" w:rsidR="00C507C7" w:rsidRPr="002F2CFD" w:rsidRDefault="00C507C7" w:rsidP="00AF02ED">
      <w:pPr>
        <w:pStyle w:val="Heading4"/>
        <w:widowControl w:val="0"/>
        <w:spacing w:after="120" w:line="360" w:lineRule="auto"/>
        <w:jc w:val="left"/>
        <w:rPr>
          <w:szCs w:val="26"/>
        </w:rPr>
      </w:pPr>
      <w:r w:rsidRPr="002F2CFD">
        <w:rPr>
          <w:szCs w:val="26"/>
        </w:rPr>
        <w:t>Mô tả use case UC00</w:t>
      </w:r>
      <w:r w:rsidR="00D94ADC">
        <w:rPr>
          <w:szCs w:val="26"/>
        </w:rPr>
        <w:t>2</w:t>
      </w:r>
    </w:p>
    <w:tbl>
      <w:tblPr>
        <w:tblStyle w:val="TableGrid"/>
        <w:tblW w:w="5000" w:type="pct"/>
        <w:tblLook w:val="01E0" w:firstRow="1" w:lastRow="1" w:firstColumn="1" w:lastColumn="1" w:noHBand="0" w:noVBand="0"/>
      </w:tblPr>
      <w:tblGrid>
        <w:gridCol w:w="2023"/>
        <w:gridCol w:w="2282"/>
        <w:gridCol w:w="4473"/>
      </w:tblGrid>
      <w:tr w:rsidR="00C507C7" w:rsidRPr="002F2CFD" w14:paraId="7243C182" w14:textId="77777777" w:rsidTr="00C507C7">
        <w:tc>
          <w:tcPr>
            <w:tcW w:w="5000" w:type="pct"/>
            <w:gridSpan w:val="3"/>
            <w:tcBorders>
              <w:top w:val="single" w:sz="4" w:space="0" w:color="auto"/>
              <w:left w:val="single" w:sz="4" w:space="0" w:color="auto"/>
              <w:bottom w:val="single" w:sz="4" w:space="0" w:color="auto"/>
              <w:right w:val="single" w:sz="4" w:space="0" w:color="auto"/>
            </w:tcBorders>
            <w:hideMark/>
          </w:tcPr>
          <w:p w14:paraId="1C8D42AE" w14:textId="20F313A8" w:rsidR="00C507C7" w:rsidRPr="002F2CFD" w:rsidRDefault="00C507C7" w:rsidP="00AF02ED">
            <w:pPr>
              <w:spacing w:line="360" w:lineRule="auto"/>
              <w:ind w:firstLine="0"/>
              <w:jc w:val="left"/>
              <w:rPr>
                <w:szCs w:val="26"/>
              </w:rPr>
            </w:pPr>
            <w:r w:rsidRPr="002F2CFD">
              <w:rPr>
                <w:b/>
                <w:szCs w:val="26"/>
              </w:rPr>
              <w:t xml:space="preserve">Use case: </w:t>
            </w:r>
            <w:r w:rsidR="00D94ADC" w:rsidRPr="00D94ADC">
              <w:rPr>
                <w:bCs/>
                <w:szCs w:val="26"/>
              </w:rPr>
              <w:t>Đặt vé</w:t>
            </w:r>
          </w:p>
        </w:tc>
      </w:tr>
      <w:tr w:rsidR="00C507C7" w:rsidRPr="002F2CFD" w14:paraId="3563D124" w14:textId="77777777" w:rsidTr="00C507C7">
        <w:tc>
          <w:tcPr>
            <w:tcW w:w="1152" w:type="pct"/>
            <w:tcBorders>
              <w:top w:val="single" w:sz="4" w:space="0" w:color="auto"/>
              <w:left w:val="single" w:sz="4" w:space="0" w:color="auto"/>
              <w:bottom w:val="single" w:sz="4" w:space="0" w:color="auto"/>
              <w:right w:val="single" w:sz="4" w:space="0" w:color="auto"/>
            </w:tcBorders>
            <w:hideMark/>
          </w:tcPr>
          <w:p w14:paraId="2C639030"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029F53F0" w14:textId="38626D51" w:rsidR="00C507C7" w:rsidRPr="002F2CFD" w:rsidRDefault="00D94ADC"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Đặt vé</w:t>
            </w:r>
          </w:p>
        </w:tc>
      </w:tr>
      <w:tr w:rsidR="00C507C7" w:rsidRPr="002F2CFD" w14:paraId="10676ACD" w14:textId="77777777" w:rsidTr="00C507C7">
        <w:trPr>
          <w:trHeight w:val="458"/>
        </w:trPr>
        <w:tc>
          <w:tcPr>
            <w:tcW w:w="1152" w:type="pct"/>
            <w:tcBorders>
              <w:top w:val="single" w:sz="4" w:space="0" w:color="auto"/>
              <w:left w:val="single" w:sz="4" w:space="0" w:color="auto"/>
              <w:bottom w:val="single" w:sz="4" w:space="0" w:color="auto"/>
              <w:right w:val="single" w:sz="4" w:space="0" w:color="auto"/>
            </w:tcBorders>
            <w:hideMark/>
          </w:tcPr>
          <w:p w14:paraId="515B1956"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2EE7DF1F" w14:textId="42E50392" w:rsidR="00C507C7" w:rsidRPr="002F2CFD" w:rsidRDefault="00C507C7"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Giúp hành khách </w:t>
            </w:r>
            <w:r w:rsidR="00D94ADC">
              <w:rPr>
                <w:rFonts w:ascii="Times New Roman" w:hAnsi="Times New Roman"/>
                <w:i w:val="0"/>
                <w:color w:val="auto"/>
                <w:sz w:val="26"/>
                <w:szCs w:val="26"/>
              </w:rPr>
              <w:t>đặt vé trực tuyến</w:t>
            </w:r>
          </w:p>
        </w:tc>
      </w:tr>
      <w:tr w:rsidR="00C507C7" w:rsidRPr="002F2CFD" w14:paraId="778FA70B" w14:textId="77777777" w:rsidTr="00C507C7">
        <w:tc>
          <w:tcPr>
            <w:tcW w:w="1152" w:type="pct"/>
            <w:tcBorders>
              <w:top w:val="single" w:sz="4" w:space="0" w:color="auto"/>
              <w:left w:val="single" w:sz="4" w:space="0" w:color="auto"/>
              <w:bottom w:val="single" w:sz="4" w:space="0" w:color="auto"/>
              <w:right w:val="single" w:sz="4" w:space="0" w:color="auto"/>
            </w:tcBorders>
            <w:hideMark/>
          </w:tcPr>
          <w:p w14:paraId="6A78F956"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3E02414B" w14:textId="77777777" w:rsidR="00C507C7" w:rsidRPr="002F2CFD" w:rsidRDefault="00C507C7"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w:t>
            </w:r>
          </w:p>
        </w:tc>
      </w:tr>
      <w:tr w:rsidR="00C507C7" w:rsidRPr="002F2CFD" w14:paraId="28F06CC0" w14:textId="77777777" w:rsidTr="00C507C7">
        <w:tc>
          <w:tcPr>
            <w:tcW w:w="1152" w:type="pct"/>
            <w:tcBorders>
              <w:top w:val="single" w:sz="4" w:space="0" w:color="auto"/>
              <w:left w:val="single" w:sz="4" w:space="0" w:color="auto"/>
              <w:bottom w:val="single" w:sz="4" w:space="0" w:color="auto"/>
              <w:right w:val="single" w:sz="4" w:space="0" w:color="auto"/>
            </w:tcBorders>
            <w:hideMark/>
          </w:tcPr>
          <w:p w14:paraId="5D08582A"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242B372D" w14:textId="3BE52BFC" w:rsidR="00C507C7" w:rsidRPr="002F2CFD" w:rsidRDefault="00C507C7"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website</w:t>
            </w:r>
            <w:r w:rsidR="006D3E39">
              <w:rPr>
                <w:rFonts w:ascii="Times New Roman" w:hAnsi="Times New Roman"/>
                <w:i w:val="0"/>
                <w:color w:val="auto"/>
                <w:sz w:val="26"/>
                <w:szCs w:val="26"/>
              </w:rPr>
              <w:t xml:space="preserve"> và tìm kiếm lịch trình hoặc tra giá vé</w:t>
            </w:r>
          </w:p>
        </w:tc>
      </w:tr>
      <w:tr w:rsidR="00C507C7" w:rsidRPr="002F2CFD" w14:paraId="0A80E386" w14:textId="77777777" w:rsidTr="00C507C7">
        <w:tc>
          <w:tcPr>
            <w:tcW w:w="1152" w:type="pct"/>
            <w:tcBorders>
              <w:top w:val="single" w:sz="4" w:space="0" w:color="auto"/>
              <w:left w:val="single" w:sz="4" w:space="0" w:color="auto"/>
              <w:bottom w:val="single" w:sz="4" w:space="0" w:color="auto"/>
              <w:right w:val="single" w:sz="4" w:space="0" w:color="auto"/>
            </w:tcBorders>
            <w:hideMark/>
          </w:tcPr>
          <w:p w14:paraId="2A88CC75"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5D185BA6" w14:textId="7C5DA6E1" w:rsidR="00C507C7" w:rsidRPr="002F2CFD" w:rsidRDefault="006D3E39"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Lưu trữ được dữ liệu vào database, hiển thị thông báo mua vé thành công và có thể sử dụng chức năng tra thông tin vé đã đặt.</w:t>
            </w:r>
          </w:p>
        </w:tc>
      </w:tr>
      <w:tr w:rsidR="00C507C7" w:rsidRPr="002F2CFD" w14:paraId="15DF6571" w14:textId="77777777" w:rsidTr="00C507C7">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53498" w14:textId="77777777" w:rsidR="00C507C7" w:rsidRPr="002F2CFD" w:rsidRDefault="00C507C7"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507C7" w:rsidRPr="002F2CFD" w14:paraId="530F5753"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364358B3" w14:textId="77777777" w:rsidR="00C507C7" w:rsidRPr="002F2CFD" w:rsidRDefault="00C507C7"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50AE8ACA" w14:textId="77777777" w:rsidR="00C507C7" w:rsidRPr="002F2CFD" w:rsidRDefault="00C507C7"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507C7" w:rsidRPr="002F2CFD" w14:paraId="1B597588"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0E95F33B" w14:textId="77777777" w:rsidR="00C507C7" w:rsidRPr="002F2CFD" w:rsidRDefault="00C507C7"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29A0DD60" w14:textId="77777777" w:rsidR="00C507C7" w:rsidRPr="002F2CFD" w:rsidRDefault="00C507C7" w:rsidP="00AF02ED">
            <w:pPr>
              <w:pStyle w:val="InfoBlue"/>
              <w:spacing w:before="0" w:line="360" w:lineRule="auto"/>
              <w:ind w:left="720"/>
              <w:rPr>
                <w:rFonts w:ascii="Times New Roman" w:hAnsi="Times New Roman"/>
                <w:i w:val="0"/>
                <w:color w:val="auto"/>
                <w:sz w:val="26"/>
                <w:szCs w:val="26"/>
              </w:rPr>
            </w:pPr>
          </w:p>
        </w:tc>
      </w:tr>
      <w:tr w:rsidR="00C507C7" w:rsidRPr="002F2CFD" w14:paraId="50D52460"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51FEAB16" w14:textId="079CFD38" w:rsidR="00C507C7" w:rsidRPr="002F2CFD" w:rsidRDefault="00EE4332" w:rsidP="00AF02ED">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 chọn lịch trình, chọn loại ghế và nhấn đặt vé.</w:t>
            </w:r>
          </w:p>
        </w:tc>
        <w:tc>
          <w:tcPr>
            <w:tcW w:w="2548" w:type="pct"/>
            <w:tcBorders>
              <w:top w:val="single" w:sz="4" w:space="0" w:color="auto"/>
              <w:left w:val="single" w:sz="4" w:space="0" w:color="auto"/>
              <w:bottom w:val="single" w:sz="4" w:space="0" w:color="auto"/>
              <w:right w:val="single" w:sz="4" w:space="0" w:color="auto"/>
            </w:tcBorders>
          </w:tcPr>
          <w:p w14:paraId="31F64C2D" w14:textId="77777777" w:rsidR="00C507C7" w:rsidRPr="002F2CFD" w:rsidRDefault="00C507C7" w:rsidP="00AF02ED">
            <w:pPr>
              <w:pStyle w:val="InfoBlue"/>
              <w:spacing w:before="0" w:line="360" w:lineRule="auto"/>
              <w:ind w:left="720"/>
              <w:rPr>
                <w:rFonts w:ascii="Times New Roman" w:hAnsi="Times New Roman"/>
                <w:i w:val="0"/>
                <w:color w:val="auto"/>
                <w:sz w:val="26"/>
                <w:szCs w:val="26"/>
              </w:rPr>
            </w:pPr>
          </w:p>
        </w:tc>
      </w:tr>
      <w:tr w:rsidR="00C507C7" w:rsidRPr="002F2CFD" w14:paraId="06C6A5C2"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1BE16266" w14:textId="77777777" w:rsidR="00C507C7" w:rsidRPr="002F2CFD" w:rsidRDefault="00C507C7"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3088AFA2" w14:textId="29450A83" w:rsidR="00C507C7" w:rsidRPr="002F2CFD" w:rsidRDefault="00EE4332" w:rsidP="00AF02ED">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hiển thị thông tin của chuyến đi</w:t>
            </w:r>
            <w:r w:rsidR="00A97C20">
              <w:rPr>
                <w:rFonts w:ascii="Times New Roman" w:hAnsi="Times New Roman"/>
                <w:i w:val="0"/>
                <w:color w:val="auto"/>
                <w:sz w:val="26"/>
                <w:szCs w:val="26"/>
              </w:rPr>
              <w:t>.</w:t>
            </w:r>
          </w:p>
        </w:tc>
      </w:tr>
      <w:tr w:rsidR="00C507C7" w:rsidRPr="002F2CFD" w14:paraId="35E1C058"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0DD1B708" w14:textId="6A0D586C" w:rsidR="00C507C7" w:rsidRPr="002F2CFD" w:rsidRDefault="00A97C20" w:rsidP="00AF02ED">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 nhập thông tin cá nhân, chọn ghế và nhấn thanh toán.</w:t>
            </w:r>
          </w:p>
        </w:tc>
        <w:tc>
          <w:tcPr>
            <w:tcW w:w="2548" w:type="pct"/>
            <w:tcBorders>
              <w:top w:val="single" w:sz="4" w:space="0" w:color="auto"/>
              <w:left w:val="single" w:sz="4" w:space="0" w:color="auto"/>
              <w:bottom w:val="single" w:sz="4" w:space="0" w:color="auto"/>
              <w:right w:val="single" w:sz="4" w:space="0" w:color="auto"/>
            </w:tcBorders>
          </w:tcPr>
          <w:p w14:paraId="4167602F" w14:textId="77777777" w:rsidR="00C507C7" w:rsidRPr="002F2CFD" w:rsidRDefault="00C507C7" w:rsidP="00AF02ED">
            <w:pPr>
              <w:pStyle w:val="InfoBlue"/>
              <w:spacing w:before="0" w:line="360" w:lineRule="auto"/>
              <w:ind w:left="360"/>
              <w:rPr>
                <w:rFonts w:ascii="Times New Roman" w:hAnsi="Times New Roman"/>
                <w:i w:val="0"/>
                <w:color w:val="auto"/>
                <w:sz w:val="26"/>
                <w:szCs w:val="26"/>
              </w:rPr>
            </w:pPr>
          </w:p>
        </w:tc>
      </w:tr>
      <w:tr w:rsidR="00C507C7" w:rsidRPr="002F2CFD" w14:paraId="411BC7CD"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309CBE92" w14:textId="77777777" w:rsidR="00C507C7" w:rsidRPr="002F2CFD" w:rsidRDefault="00C507C7"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0847AF46" w14:textId="32A1B178" w:rsidR="00C507C7" w:rsidRPr="002F2CFD" w:rsidRDefault="00A97C20" w:rsidP="00AF02ED">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tính tổng tiền, lưu trữ các objects cần thiết vào session hiện tại sau đó hiển thị trang thanh toán.</w:t>
            </w:r>
          </w:p>
        </w:tc>
      </w:tr>
      <w:tr w:rsidR="00C507C7" w:rsidRPr="002F2CFD" w14:paraId="507D99AD"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61CCE63A" w14:textId="2326A19F" w:rsidR="00C507C7" w:rsidRPr="002F2CFD" w:rsidRDefault="00A97C20" w:rsidP="00AF02ED">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 chọn phương thức thanh toán sau đó nhấn nút thanh toán.</w:t>
            </w:r>
          </w:p>
        </w:tc>
        <w:tc>
          <w:tcPr>
            <w:tcW w:w="2548" w:type="pct"/>
            <w:tcBorders>
              <w:top w:val="single" w:sz="4" w:space="0" w:color="auto"/>
              <w:left w:val="single" w:sz="4" w:space="0" w:color="auto"/>
              <w:bottom w:val="single" w:sz="4" w:space="0" w:color="auto"/>
              <w:right w:val="single" w:sz="4" w:space="0" w:color="auto"/>
            </w:tcBorders>
          </w:tcPr>
          <w:p w14:paraId="0CA92859" w14:textId="77777777" w:rsidR="00C507C7" w:rsidRPr="002F2CFD" w:rsidRDefault="00C507C7" w:rsidP="00AF02ED">
            <w:pPr>
              <w:pStyle w:val="InfoBlue"/>
              <w:spacing w:before="0" w:line="360" w:lineRule="auto"/>
              <w:ind w:left="360"/>
              <w:rPr>
                <w:rFonts w:ascii="Times New Roman" w:hAnsi="Times New Roman"/>
                <w:i w:val="0"/>
                <w:color w:val="auto"/>
                <w:sz w:val="26"/>
                <w:szCs w:val="26"/>
              </w:rPr>
            </w:pPr>
          </w:p>
        </w:tc>
      </w:tr>
      <w:tr w:rsidR="00C507C7" w:rsidRPr="002F2CFD" w14:paraId="3E74B215"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7D7D564A" w14:textId="77777777" w:rsidR="00C507C7" w:rsidRPr="002F2CFD" w:rsidRDefault="00C507C7"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4C6449EC" w14:textId="7CA3AC19" w:rsidR="00C507C7" w:rsidRPr="002F2CFD" w:rsidRDefault="00A97C20" w:rsidP="00AF02ED">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điều hướng khách hàng sang trang thanh toán của Ngân Lượng.</w:t>
            </w:r>
          </w:p>
        </w:tc>
      </w:tr>
      <w:tr w:rsidR="00C507C7" w:rsidRPr="002F2CFD" w14:paraId="4534E615"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1DE0B72F" w14:textId="5F550BB7" w:rsidR="00C507C7" w:rsidRPr="002F2CFD" w:rsidRDefault="00A97C20" w:rsidP="00AF02ED">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Hành khách </w:t>
            </w:r>
            <w:r w:rsidR="00717F91">
              <w:rPr>
                <w:rFonts w:ascii="Times New Roman" w:hAnsi="Times New Roman"/>
                <w:i w:val="0"/>
                <w:color w:val="auto"/>
                <w:sz w:val="26"/>
                <w:szCs w:val="26"/>
              </w:rPr>
              <w:t>tiến hành thanh toán qua Ngân Lượng.</w:t>
            </w:r>
          </w:p>
        </w:tc>
        <w:tc>
          <w:tcPr>
            <w:tcW w:w="2548" w:type="pct"/>
            <w:tcBorders>
              <w:top w:val="single" w:sz="4" w:space="0" w:color="auto"/>
              <w:left w:val="single" w:sz="4" w:space="0" w:color="auto"/>
              <w:bottom w:val="single" w:sz="4" w:space="0" w:color="auto"/>
              <w:right w:val="single" w:sz="4" w:space="0" w:color="auto"/>
            </w:tcBorders>
            <w:hideMark/>
          </w:tcPr>
          <w:p w14:paraId="50E03A99" w14:textId="77777777" w:rsidR="00C507C7" w:rsidRPr="002F2CFD" w:rsidRDefault="00C507C7" w:rsidP="00AF02ED">
            <w:pPr>
              <w:pStyle w:val="InfoBlue"/>
              <w:spacing w:before="0" w:line="360" w:lineRule="auto"/>
              <w:ind w:left="360"/>
              <w:rPr>
                <w:rFonts w:ascii="Times New Roman" w:hAnsi="Times New Roman"/>
                <w:i w:val="0"/>
                <w:color w:val="auto"/>
                <w:sz w:val="26"/>
                <w:szCs w:val="26"/>
              </w:rPr>
            </w:pPr>
          </w:p>
        </w:tc>
      </w:tr>
      <w:tr w:rsidR="00A97C20" w:rsidRPr="002F2CFD" w14:paraId="28FBC98D"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4237FB37" w14:textId="77777777" w:rsidR="00A97C20" w:rsidRPr="002F2CFD" w:rsidRDefault="00A97C20" w:rsidP="00AF02ED">
            <w:pPr>
              <w:pStyle w:val="InfoBlue"/>
              <w:spacing w:before="0" w:line="360" w:lineRule="auto"/>
              <w:ind w:left="108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78AD3CA0" w14:textId="2BB736EB" w:rsidR="00A97C20" w:rsidRPr="002F2CFD" w:rsidRDefault="00717F91" w:rsidP="00AF02ED">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Ngân Lượng điều hướng hành khách về lại trang bán vé, dữ liệu từ session được lưu vào database. Hiển thị thông tin đặt vé và gửi mail thông tin đặt vé cho hành khách.</w:t>
            </w:r>
          </w:p>
        </w:tc>
      </w:tr>
      <w:tr w:rsidR="00C507C7" w:rsidRPr="002F2CFD" w14:paraId="50E7E631" w14:textId="77777777" w:rsidTr="00C507C7">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96BA00E" w14:textId="77777777" w:rsidR="00C507C7" w:rsidRPr="002F2CFD" w:rsidRDefault="00C507C7"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507C7" w:rsidRPr="002F2CFD" w14:paraId="3DDEB92E" w14:textId="77777777" w:rsidTr="00C507C7">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6B76CCFA" w14:textId="6A681412" w:rsidR="00C507C7" w:rsidRPr="002F2CFD" w:rsidRDefault="006D1DF6"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lastRenderedPageBreak/>
              <w:t xml:space="preserve">8.1 Nếu thanh toán thành công nhưng thông tin vé của hành khách </w:t>
            </w:r>
            <w:r w:rsidR="00B1123C">
              <w:rPr>
                <w:rFonts w:ascii="Times New Roman" w:hAnsi="Times New Roman"/>
                <w:i w:val="0"/>
                <w:color w:val="auto"/>
                <w:sz w:val="26"/>
                <w:szCs w:val="26"/>
              </w:rPr>
              <w:t>không lưu được</w:t>
            </w:r>
            <w:r>
              <w:rPr>
                <w:rFonts w:ascii="Times New Roman" w:hAnsi="Times New Roman"/>
                <w:i w:val="0"/>
                <w:color w:val="auto"/>
                <w:sz w:val="26"/>
                <w:szCs w:val="26"/>
              </w:rPr>
              <w:t xml:space="preserve"> thì hệ thống vẫn sẽ gửi mail về cho họ để sử dụng cho việc hoàn tiền hoặc tiếp tục mua vé.</w:t>
            </w:r>
          </w:p>
          <w:p w14:paraId="47A2713B" w14:textId="77777777" w:rsidR="00C507C7" w:rsidRPr="002F2CFD" w:rsidRDefault="00C507C7" w:rsidP="00AF02ED">
            <w:pPr>
              <w:pStyle w:val="InfoBlue"/>
              <w:keepNext/>
              <w:spacing w:before="0" w:line="360" w:lineRule="auto"/>
              <w:rPr>
                <w:rFonts w:ascii="Times New Roman" w:hAnsi="Times New Roman"/>
                <w:i w:val="0"/>
                <w:color w:val="auto"/>
                <w:sz w:val="26"/>
                <w:szCs w:val="26"/>
              </w:rPr>
            </w:pPr>
          </w:p>
        </w:tc>
      </w:tr>
    </w:tbl>
    <w:p w14:paraId="2472DDE6" w14:textId="3413B5BF" w:rsidR="00C507C7" w:rsidRPr="002F2CFD" w:rsidRDefault="005E1B25" w:rsidP="005E1B25">
      <w:pPr>
        <w:pStyle w:val="Caption"/>
        <w:rPr>
          <w:szCs w:val="26"/>
        </w:rPr>
      </w:pPr>
      <w:bookmarkStart w:id="52" w:name="_Toc58951623"/>
      <w:r>
        <w:t xml:space="preserve">Bảng </w:t>
      </w:r>
      <w:r w:rsidR="00856961">
        <w:fldChar w:fldCharType="begin"/>
      </w:r>
      <w:r w:rsidR="00856961">
        <w:instrText xml:space="preserve"> STYLEREF 1 \s </w:instrText>
      </w:r>
      <w:r w:rsidR="00856961">
        <w:fldChar w:fldCharType="separate"/>
      </w:r>
      <w:r w:rsidR="00415812">
        <w:rPr>
          <w:noProof/>
        </w:rPr>
        <w:t>3</w:t>
      </w:r>
      <w:r w:rsidR="00856961">
        <w:rPr>
          <w:noProof/>
        </w:rPr>
        <w:fldChar w:fldCharType="end"/>
      </w:r>
      <w:r w:rsidR="00415812">
        <w:noBreakHyphen/>
      </w:r>
      <w:r w:rsidR="00856961">
        <w:fldChar w:fldCharType="begin"/>
      </w:r>
      <w:r w:rsidR="00856961">
        <w:instrText xml:space="preserve"> SEQ Bảng \* ARABIC \s 1 </w:instrText>
      </w:r>
      <w:r w:rsidR="00856961">
        <w:fldChar w:fldCharType="separate"/>
      </w:r>
      <w:r w:rsidR="00415812">
        <w:rPr>
          <w:noProof/>
        </w:rPr>
        <w:t>3</w:t>
      </w:r>
      <w:r w:rsidR="00856961">
        <w:rPr>
          <w:noProof/>
        </w:rPr>
        <w:fldChar w:fldCharType="end"/>
      </w:r>
      <w:r>
        <w:t xml:space="preserve"> </w:t>
      </w:r>
      <w:r w:rsidRPr="0060612D">
        <w:t>Mô tả UC002 - Đặt vé</w:t>
      </w:r>
      <w:bookmarkEnd w:id="52"/>
    </w:p>
    <w:p w14:paraId="65B77F45" w14:textId="77777777" w:rsidR="00C507C7" w:rsidRPr="002F2CFD" w:rsidRDefault="00C507C7" w:rsidP="00AF02ED">
      <w:pPr>
        <w:pStyle w:val="Heading4"/>
        <w:widowControl w:val="0"/>
        <w:spacing w:after="120" w:line="360" w:lineRule="auto"/>
        <w:jc w:val="left"/>
        <w:rPr>
          <w:szCs w:val="26"/>
        </w:rPr>
      </w:pPr>
      <w:r w:rsidRPr="002F2CFD">
        <w:rPr>
          <w:szCs w:val="26"/>
        </w:rPr>
        <w:t xml:space="preserve">Biểu đồ </w:t>
      </w:r>
    </w:p>
    <w:p w14:paraId="4B9A552E" w14:textId="77777777" w:rsidR="00C507C7" w:rsidRPr="002F2CFD" w:rsidRDefault="00C507C7" w:rsidP="00AF02ED">
      <w:pPr>
        <w:pStyle w:val="Heading5"/>
        <w:widowControl w:val="0"/>
        <w:spacing w:line="360" w:lineRule="auto"/>
        <w:jc w:val="left"/>
        <w:rPr>
          <w:i w:val="0"/>
        </w:rPr>
      </w:pPr>
      <w:r w:rsidRPr="002F2CFD">
        <w:rPr>
          <w:i w:val="0"/>
        </w:rPr>
        <w:t>Activity Diagram</w:t>
      </w:r>
    </w:p>
    <w:p w14:paraId="7AC29AC0" w14:textId="6E109A78" w:rsidR="00C507C7" w:rsidRDefault="00C507C7" w:rsidP="00AF02ED">
      <w:pPr>
        <w:keepNext/>
        <w:spacing w:line="360" w:lineRule="auto"/>
        <w:rPr>
          <w:szCs w:val="26"/>
        </w:rPr>
      </w:pPr>
    </w:p>
    <w:p w14:paraId="0E02E0C3" w14:textId="7FDF7450" w:rsidR="00E52E80" w:rsidRPr="002F2CFD" w:rsidRDefault="00E52E80" w:rsidP="00AF02ED">
      <w:pPr>
        <w:keepNext/>
        <w:spacing w:line="360" w:lineRule="auto"/>
        <w:jc w:val="center"/>
        <w:rPr>
          <w:szCs w:val="26"/>
        </w:rPr>
      </w:pPr>
      <w:r>
        <w:rPr>
          <w:noProof/>
          <w:szCs w:val="26"/>
        </w:rPr>
        <w:drawing>
          <wp:inline distT="0" distB="0" distL="0" distR="0" wp14:anchorId="3A7E2862" wp14:editId="389B455E">
            <wp:extent cx="5191125" cy="7800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5191125" cy="7800975"/>
                    </a:xfrm>
                    <a:prstGeom prst="rect">
                      <a:avLst/>
                    </a:prstGeom>
                  </pic:spPr>
                </pic:pic>
              </a:graphicData>
            </a:graphic>
          </wp:inline>
        </w:drawing>
      </w:r>
    </w:p>
    <w:p w14:paraId="16B7BE2D" w14:textId="1C77B915" w:rsidR="00C507C7" w:rsidRPr="002F2CFD" w:rsidRDefault="00B42D42" w:rsidP="00B42D42">
      <w:pPr>
        <w:pStyle w:val="Caption"/>
        <w:rPr>
          <w:szCs w:val="26"/>
        </w:rPr>
      </w:pPr>
      <w:bookmarkStart w:id="53" w:name="_Toc58950793"/>
      <w:r>
        <w:lastRenderedPageBreak/>
        <w:t xml:space="preserve">Hình </w:t>
      </w:r>
      <w:r w:rsidR="00856961">
        <w:fldChar w:fldCharType="begin"/>
      </w:r>
      <w:r w:rsidR="00856961">
        <w:instrText xml:space="preserve"> STYLEREF 1 \s </w:instrText>
      </w:r>
      <w:r w:rsidR="00856961">
        <w:fldChar w:fldCharType="separate"/>
      </w:r>
      <w:r w:rsidR="00F27F5B">
        <w:rPr>
          <w:noProof/>
        </w:rPr>
        <w:t>3</w:t>
      </w:r>
      <w:r w:rsidR="00856961">
        <w:rPr>
          <w:noProof/>
        </w:rPr>
        <w:fldChar w:fldCharType="end"/>
      </w:r>
      <w:r w:rsidR="00F27F5B">
        <w:noBreakHyphen/>
      </w:r>
      <w:r w:rsidR="00856961">
        <w:fldChar w:fldCharType="begin"/>
      </w:r>
      <w:r w:rsidR="00856961">
        <w:instrText xml:space="preserve"> SEQ Hình \* ARABIC \s 1 </w:instrText>
      </w:r>
      <w:r w:rsidR="00856961">
        <w:fldChar w:fldCharType="separate"/>
      </w:r>
      <w:r w:rsidR="00F27F5B">
        <w:rPr>
          <w:noProof/>
        </w:rPr>
        <w:t>4</w:t>
      </w:r>
      <w:r w:rsidR="00856961">
        <w:rPr>
          <w:noProof/>
        </w:rPr>
        <w:fldChar w:fldCharType="end"/>
      </w:r>
      <w:r>
        <w:t xml:space="preserve"> </w:t>
      </w:r>
      <w:r w:rsidRPr="00492DEE">
        <w:rPr>
          <w:noProof/>
        </w:rPr>
        <w:t>Activity Diagram UC002 – Đặt vé</w:t>
      </w:r>
      <w:bookmarkEnd w:id="53"/>
    </w:p>
    <w:p w14:paraId="00D30A5D" w14:textId="5C0B55B8" w:rsidR="00CC7DF0" w:rsidRDefault="00C507C7" w:rsidP="00AF02ED">
      <w:pPr>
        <w:pStyle w:val="Heading5"/>
        <w:widowControl w:val="0"/>
        <w:spacing w:line="360" w:lineRule="auto"/>
        <w:jc w:val="left"/>
        <w:rPr>
          <w:i w:val="0"/>
        </w:rPr>
      </w:pPr>
      <w:r w:rsidRPr="002F2CFD">
        <w:rPr>
          <w:i w:val="0"/>
        </w:rPr>
        <w:t>Sequence Diagram</w:t>
      </w:r>
    </w:p>
    <w:p w14:paraId="39E46D3A" w14:textId="788E16DF" w:rsidR="00704C14" w:rsidRPr="00704C14" w:rsidRDefault="00CB5FE5" w:rsidP="00704C14">
      <w:pPr>
        <w:ind w:firstLine="0"/>
        <w:jc w:val="center"/>
      </w:pPr>
      <w:r>
        <w:rPr>
          <w:noProof/>
        </w:rPr>
        <w:drawing>
          <wp:inline distT="0" distB="0" distL="0" distR="0" wp14:anchorId="7E10749A" wp14:editId="0E63044E">
            <wp:extent cx="5580380" cy="7566660"/>
            <wp:effectExtent l="0" t="0" r="127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80380" cy="7566660"/>
                    </a:xfrm>
                    <a:prstGeom prst="rect">
                      <a:avLst/>
                    </a:prstGeom>
                  </pic:spPr>
                </pic:pic>
              </a:graphicData>
            </a:graphic>
          </wp:inline>
        </w:drawing>
      </w:r>
    </w:p>
    <w:p w14:paraId="61A2EB38" w14:textId="097DB4EB" w:rsidR="00704C14" w:rsidRPr="00704C14" w:rsidRDefault="006825FA" w:rsidP="006825FA">
      <w:pPr>
        <w:pStyle w:val="Caption"/>
        <w:rPr>
          <w:szCs w:val="26"/>
        </w:rPr>
      </w:pPr>
      <w:bookmarkStart w:id="54" w:name="_Toc58950794"/>
      <w:r>
        <w:lastRenderedPageBreak/>
        <w:t xml:space="preserve">Hình </w:t>
      </w:r>
      <w:r w:rsidR="00856961">
        <w:fldChar w:fldCharType="begin"/>
      </w:r>
      <w:r w:rsidR="00856961">
        <w:instrText xml:space="preserve"> STYLEREF 1 \s </w:instrText>
      </w:r>
      <w:r w:rsidR="00856961">
        <w:fldChar w:fldCharType="separate"/>
      </w:r>
      <w:r w:rsidR="00F27F5B">
        <w:rPr>
          <w:noProof/>
        </w:rPr>
        <w:t>3</w:t>
      </w:r>
      <w:r w:rsidR="00856961">
        <w:rPr>
          <w:noProof/>
        </w:rPr>
        <w:fldChar w:fldCharType="end"/>
      </w:r>
      <w:r w:rsidR="00F27F5B">
        <w:noBreakHyphen/>
      </w:r>
      <w:r w:rsidR="00856961">
        <w:fldChar w:fldCharType="begin"/>
      </w:r>
      <w:r w:rsidR="00856961">
        <w:instrText xml:space="preserve"> SEQ Hình \* ARABIC \s 1 </w:instrText>
      </w:r>
      <w:r w:rsidR="00856961">
        <w:fldChar w:fldCharType="separate"/>
      </w:r>
      <w:r w:rsidR="00F27F5B">
        <w:rPr>
          <w:noProof/>
        </w:rPr>
        <w:t>5</w:t>
      </w:r>
      <w:r w:rsidR="00856961">
        <w:rPr>
          <w:noProof/>
        </w:rPr>
        <w:fldChar w:fldCharType="end"/>
      </w:r>
      <w:r>
        <w:t xml:space="preserve"> </w:t>
      </w:r>
      <w:r w:rsidRPr="00097BE7">
        <w:t>Sequence Diagram UC002 – Đặt vé</w:t>
      </w:r>
      <w:bookmarkEnd w:id="54"/>
    </w:p>
    <w:p w14:paraId="15E27D00" w14:textId="7D953044" w:rsidR="00CC7DF0" w:rsidRPr="002F2CFD" w:rsidRDefault="00CC7DF0" w:rsidP="00AF02ED">
      <w:pPr>
        <w:pStyle w:val="Heading3"/>
        <w:widowControl w:val="0"/>
        <w:spacing w:after="120" w:line="360" w:lineRule="auto"/>
        <w:rPr>
          <w:rFonts w:cs="Times New Roman"/>
          <w:i w:val="0"/>
        </w:rPr>
      </w:pPr>
      <w:bookmarkStart w:id="55" w:name="_Toc58951690"/>
      <w:r w:rsidRPr="002F2CFD">
        <w:rPr>
          <w:rFonts w:cs="Times New Roman"/>
          <w:i w:val="0"/>
        </w:rPr>
        <w:t>UC00</w:t>
      </w:r>
      <w:r w:rsidR="00BC3212">
        <w:rPr>
          <w:rFonts w:cs="Times New Roman"/>
          <w:i w:val="0"/>
        </w:rPr>
        <w:t>3_Tra thông tin vé đã đặt</w:t>
      </w:r>
      <w:bookmarkEnd w:id="55"/>
    </w:p>
    <w:p w14:paraId="2CE22A6A" w14:textId="70604C45"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BC3212">
        <w:rPr>
          <w:szCs w:val="26"/>
        </w:rPr>
        <w:t>3</w:t>
      </w:r>
    </w:p>
    <w:tbl>
      <w:tblPr>
        <w:tblStyle w:val="TableGrid"/>
        <w:tblW w:w="5000" w:type="pct"/>
        <w:tblLook w:val="01E0" w:firstRow="1" w:lastRow="1" w:firstColumn="1" w:lastColumn="1" w:noHBand="0" w:noVBand="0"/>
      </w:tblPr>
      <w:tblGrid>
        <w:gridCol w:w="2023"/>
        <w:gridCol w:w="2282"/>
        <w:gridCol w:w="4473"/>
      </w:tblGrid>
      <w:tr w:rsidR="00CC7DF0" w:rsidRPr="002F2CFD" w14:paraId="4291EA54"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7B81EDEF" w14:textId="7AF4F1E5" w:rsidR="00CC7DF0" w:rsidRPr="002F2CFD" w:rsidRDefault="00CC7DF0" w:rsidP="00AF02ED">
            <w:pPr>
              <w:spacing w:line="360" w:lineRule="auto"/>
              <w:ind w:firstLine="0"/>
              <w:jc w:val="left"/>
              <w:rPr>
                <w:szCs w:val="26"/>
              </w:rPr>
            </w:pPr>
            <w:r w:rsidRPr="002F2CFD">
              <w:rPr>
                <w:b/>
                <w:szCs w:val="26"/>
              </w:rPr>
              <w:t xml:space="preserve">Use case: </w:t>
            </w:r>
            <w:r w:rsidR="00690DEA">
              <w:rPr>
                <w:szCs w:val="26"/>
              </w:rPr>
              <w:t>Tra thông tin vé đã đặt</w:t>
            </w:r>
          </w:p>
        </w:tc>
      </w:tr>
      <w:tr w:rsidR="00CC7DF0" w:rsidRPr="002F2CFD" w14:paraId="5518F09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72D75FC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4B81FECE" w14:textId="7BD35AE4" w:rsidR="00CC7DF0" w:rsidRPr="002F2CFD" w:rsidRDefault="00690DE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Tra thông tin vé đã đặt</w:t>
            </w:r>
          </w:p>
        </w:tc>
      </w:tr>
      <w:tr w:rsidR="00CC7DF0" w:rsidRPr="002F2CFD" w14:paraId="1F2D76DC"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38D29CD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2D77844" w14:textId="7777777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hành khách tìm kiếm lịch trình để đặt vé</w:t>
            </w:r>
          </w:p>
        </w:tc>
      </w:tr>
      <w:tr w:rsidR="00CC7DF0" w:rsidRPr="002F2CFD" w14:paraId="1646D267"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E35AB92"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5C03BBC1" w14:textId="7777777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w:t>
            </w:r>
          </w:p>
        </w:tc>
      </w:tr>
      <w:tr w:rsidR="00CC7DF0" w:rsidRPr="002F2CFD" w14:paraId="2830840E"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602737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1715537C" w14:textId="7777777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website</w:t>
            </w:r>
          </w:p>
        </w:tc>
      </w:tr>
      <w:tr w:rsidR="00CC7DF0" w:rsidRPr="002F2CFD" w14:paraId="315FF0C7"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846D5EA"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00896121" w14:textId="7777777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được danh sách các lịch trình phù hợp với thông tin đầu vào.</w:t>
            </w:r>
          </w:p>
        </w:tc>
      </w:tr>
      <w:tr w:rsidR="00CC7DF0" w:rsidRPr="002F2CFD" w14:paraId="74A143EC"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8A4C834"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28C28E3A"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9B7B2C3"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4751D0C2"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6A1AD1A4"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AD70230"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357BD157"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36476112"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21E97505" w14:textId="6E2931B9" w:rsidR="00CC7DF0" w:rsidRPr="002F2CFD" w:rsidRDefault="005804F7" w:rsidP="00AF02ED">
            <w:pPr>
              <w:pStyle w:val="InfoBlue"/>
              <w:numPr>
                <w:ilvl w:val="0"/>
                <w:numId w:val="2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“Kiểm tra vé”</w:t>
            </w:r>
          </w:p>
        </w:tc>
        <w:tc>
          <w:tcPr>
            <w:tcW w:w="2548" w:type="pct"/>
            <w:tcBorders>
              <w:top w:val="single" w:sz="4" w:space="0" w:color="auto"/>
              <w:left w:val="single" w:sz="4" w:space="0" w:color="auto"/>
              <w:bottom w:val="single" w:sz="4" w:space="0" w:color="auto"/>
              <w:right w:val="single" w:sz="4" w:space="0" w:color="auto"/>
            </w:tcBorders>
          </w:tcPr>
          <w:p w14:paraId="143AFEA3"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F042C7" w:rsidRPr="002F2CFD" w14:paraId="5C5E153A"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3DB39C1A" w14:textId="77777777" w:rsidR="00F042C7" w:rsidRDefault="00F042C7" w:rsidP="00AF02ED">
            <w:pPr>
              <w:pStyle w:val="InfoBlue"/>
              <w:spacing w:before="0" w:line="360" w:lineRule="auto"/>
              <w:ind w:left="108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E7868ED" w14:textId="3ECF9758" w:rsidR="00F042C7" w:rsidRPr="002F2CFD" w:rsidRDefault="00F042C7" w:rsidP="00AF02ED">
            <w:pPr>
              <w:pStyle w:val="InfoBlue"/>
              <w:numPr>
                <w:ilvl w:val="0"/>
                <w:numId w:val="2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trang nhập thông tin</w:t>
            </w:r>
          </w:p>
        </w:tc>
      </w:tr>
      <w:tr w:rsidR="00F042C7" w:rsidRPr="002F2CFD" w14:paraId="1B8EC629"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19DAD20B" w14:textId="23A64092" w:rsidR="00F042C7" w:rsidRDefault="00F042C7" w:rsidP="00AF02ED">
            <w:pPr>
              <w:pStyle w:val="InfoBlue"/>
              <w:numPr>
                <w:ilvl w:val="0"/>
                <w:numId w:val="2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Người dùng nhập mã đặt vé và email rồi nhấn tìm kiếm.</w:t>
            </w:r>
          </w:p>
        </w:tc>
        <w:tc>
          <w:tcPr>
            <w:tcW w:w="2548" w:type="pct"/>
            <w:tcBorders>
              <w:top w:val="single" w:sz="4" w:space="0" w:color="auto"/>
              <w:left w:val="single" w:sz="4" w:space="0" w:color="auto"/>
              <w:bottom w:val="single" w:sz="4" w:space="0" w:color="auto"/>
              <w:right w:val="single" w:sz="4" w:space="0" w:color="auto"/>
            </w:tcBorders>
          </w:tcPr>
          <w:p w14:paraId="7AB8B899" w14:textId="77777777" w:rsidR="00F042C7" w:rsidRDefault="00F042C7" w:rsidP="00AF02ED">
            <w:pPr>
              <w:pStyle w:val="InfoBlue"/>
              <w:spacing w:before="0" w:line="360" w:lineRule="auto"/>
              <w:ind w:left="1080"/>
              <w:rPr>
                <w:rFonts w:ascii="Times New Roman" w:hAnsi="Times New Roman"/>
                <w:i w:val="0"/>
                <w:color w:val="auto"/>
                <w:sz w:val="26"/>
                <w:szCs w:val="26"/>
              </w:rPr>
            </w:pPr>
          </w:p>
        </w:tc>
      </w:tr>
      <w:tr w:rsidR="00F042C7" w:rsidRPr="002F2CFD" w14:paraId="26540600"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B63CFAB" w14:textId="77777777" w:rsidR="00F042C7" w:rsidRPr="002F2CFD" w:rsidRDefault="00F042C7"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6F22D50B" w14:textId="77563DB6" w:rsidR="00F042C7" w:rsidRPr="002F2CFD" w:rsidRDefault="00F042C7" w:rsidP="00AF02ED">
            <w:pPr>
              <w:pStyle w:val="InfoBlue"/>
              <w:numPr>
                <w:ilvl w:val="0"/>
                <w:numId w:val="2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lấy thông tin người đặt vé và các hành khách hiển thị lên màn hình.</w:t>
            </w:r>
          </w:p>
        </w:tc>
      </w:tr>
      <w:tr w:rsidR="00F042C7" w:rsidRPr="002F2CFD" w14:paraId="325E1F52"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7EBCF" w14:textId="77777777" w:rsidR="00F042C7" w:rsidRPr="002F2CFD" w:rsidRDefault="00F042C7"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F042C7" w:rsidRPr="002F2CFD" w14:paraId="4481CEA9"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5FE44C54" w14:textId="17C90B94" w:rsidR="00F042C7" w:rsidRPr="002F2CFD" w:rsidRDefault="00F042C7"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4.1 Hiển thị thông báo nếu không tìm thấy thông tin đặt vé.</w:t>
            </w:r>
          </w:p>
          <w:p w14:paraId="54510D8D" w14:textId="77777777" w:rsidR="00F042C7" w:rsidRPr="002F2CFD" w:rsidRDefault="00F042C7" w:rsidP="00AF02ED">
            <w:pPr>
              <w:pStyle w:val="InfoBlue"/>
              <w:keepNext/>
              <w:spacing w:before="0" w:line="360" w:lineRule="auto"/>
              <w:rPr>
                <w:rFonts w:ascii="Times New Roman" w:hAnsi="Times New Roman"/>
                <w:i w:val="0"/>
                <w:color w:val="auto"/>
                <w:sz w:val="26"/>
                <w:szCs w:val="26"/>
              </w:rPr>
            </w:pPr>
          </w:p>
        </w:tc>
      </w:tr>
    </w:tbl>
    <w:p w14:paraId="42E20D93" w14:textId="2698D537" w:rsidR="00CC7DF0" w:rsidRPr="002F2CFD" w:rsidRDefault="00054F74" w:rsidP="00054F74">
      <w:pPr>
        <w:pStyle w:val="Caption"/>
        <w:rPr>
          <w:szCs w:val="26"/>
        </w:rPr>
      </w:pPr>
      <w:bookmarkStart w:id="56" w:name="_Toc58951624"/>
      <w:r>
        <w:t xml:space="preserve">Bảng </w:t>
      </w:r>
      <w:r w:rsidR="00856961">
        <w:fldChar w:fldCharType="begin"/>
      </w:r>
      <w:r w:rsidR="00856961">
        <w:instrText xml:space="preserve"> STYLEREF 1 \s </w:instrText>
      </w:r>
      <w:r w:rsidR="00856961">
        <w:fldChar w:fldCharType="separate"/>
      </w:r>
      <w:r w:rsidR="00415812">
        <w:rPr>
          <w:noProof/>
        </w:rPr>
        <w:t>3</w:t>
      </w:r>
      <w:r w:rsidR="00856961">
        <w:rPr>
          <w:noProof/>
        </w:rPr>
        <w:fldChar w:fldCharType="end"/>
      </w:r>
      <w:r w:rsidR="00415812">
        <w:noBreakHyphen/>
      </w:r>
      <w:r w:rsidR="00856961">
        <w:fldChar w:fldCharType="begin"/>
      </w:r>
      <w:r w:rsidR="00856961">
        <w:instrText xml:space="preserve"> SEQ Bảng \* ARABIC \s 1 </w:instrText>
      </w:r>
      <w:r w:rsidR="00856961">
        <w:fldChar w:fldCharType="separate"/>
      </w:r>
      <w:r w:rsidR="00415812">
        <w:rPr>
          <w:noProof/>
        </w:rPr>
        <w:t>4</w:t>
      </w:r>
      <w:r w:rsidR="00856961">
        <w:rPr>
          <w:noProof/>
        </w:rPr>
        <w:fldChar w:fldCharType="end"/>
      </w:r>
      <w:r>
        <w:t xml:space="preserve"> </w:t>
      </w:r>
      <w:r w:rsidRPr="00077BBC">
        <w:t>Mô tả UC003 – Tra thông tin vé đã đặt</w:t>
      </w:r>
      <w:bookmarkEnd w:id="56"/>
    </w:p>
    <w:p w14:paraId="752F949E"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3D6577E5"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78B567D3" w14:textId="4DBFC918" w:rsidR="00CC7DF0" w:rsidRDefault="00CC7DF0" w:rsidP="00AF02ED">
      <w:pPr>
        <w:keepNext/>
        <w:spacing w:line="360" w:lineRule="auto"/>
        <w:rPr>
          <w:szCs w:val="26"/>
        </w:rPr>
      </w:pPr>
    </w:p>
    <w:p w14:paraId="51926C18" w14:textId="1AB4B5E2" w:rsidR="00294DB5" w:rsidRPr="002F2CFD" w:rsidRDefault="00294DB5" w:rsidP="00AF02ED">
      <w:pPr>
        <w:keepNext/>
        <w:spacing w:line="360" w:lineRule="auto"/>
        <w:jc w:val="center"/>
        <w:rPr>
          <w:szCs w:val="26"/>
        </w:rPr>
      </w:pPr>
      <w:r>
        <w:rPr>
          <w:noProof/>
          <w:szCs w:val="26"/>
        </w:rPr>
        <w:drawing>
          <wp:inline distT="0" distB="0" distL="0" distR="0" wp14:anchorId="21B25A5F" wp14:editId="3C406114">
            <wp:extent cx="4276725" cy="45148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a:extLst>
                        <a:ext uri="{28A0092B-C50C-407E-A947-70E740481C1C}">
                          <a14:useLocalDpi xmlns:a14="http://schemas.microsoft.com/office/drawing/2010/main" val="0"/>
                        </a:ext>
                      </a:extLst>
                    </a:blip>
                    <a:stretch>
                      <a:fillRect/>
                    </a:stretch>
                  </pic:blipFill>
                  <pic:spPr>
                    <a:xfrm>
                      <a:off x="0" y="0"/>
                      <a:ext cx="4276725" cy="4514850"/>
                    </a:xfrm>
                    <a:prstGeom prst="rect">
                      <a:avLst/>
                    </a:prstGeom>
                  </pic:spPr>
                </pic:pic>
              </a:graphicData>
            </a:graphic>
          </wp:inline>
        </w:drawing>
      </w:r>
    </w:p>
    <w:p w14:paraId="625D0F79" w14:textId="44F56E0C" w:rsidR="00CC7DF0" w:rsidRPr="002F2CFD" w:rsidRDefault="00834CD0" w:rsidP="00834CD0">
      <w:pPr>
        <w:pStyle w:val="Caption"/>
        <w:rPr>
          <w:szCs w:val="26"/>
        </w:rPr>
      </w:pPr>
      <w:bookmarkStart w:id="57" w:name="_Toc58950795"/>
      <w:r>
        <w:t xml:space="preserve">Hình </w:t>
      </w:r>
      <w:r w:rsidR="00856961">
        <w:fldChar w:fldCharType="begin"/>
      </w:r>
      <w:r w:rsidR="00856961">
        <w:instrText xml:space="preserve"> STYLEREF 1 \s </w:instrText>
      </w:r>
      <w:r w:rsidR="00856961">
        <w:fldChar w:fldCharType="separate"/>
      </w:r>
      <w:r w:rsidR="00F27F5B">
        <w:rPr>
          <w:noProof/>
        </w:rPr>
        <w:t>3</w:t>
      </w:r>
      <w:r w:rsidR="00856961">
        <w:rPr>
          <w:noProof/>
        </w:rPr>
        <w:fldChar w:fldCharType="end"/>
      </w:r>
      <w:r w:rsidR="00F27F5B">
        <w:noBreakHyphen/>
      </w:r>
      <w:r w:rsidR="00856961">
        <w:fldChar w:fldCharType="begin"/>
      </w:r>
      <w:r w:rsidR="00856961">
        <w:instrText xml:space="preserve"> SEQ Hình \* ARABIC \s 1 </w:instrText>
      </w:r>
      <w:r w:rsidR="00856961">
        <w:fldChar w:fldCharType="separate"/>
      </w:r>
      <w:r w:rsidR="00F27F5B">
        <w:rPr>
          <w:noProof/>
        </w:rPr>
        <w:t>6</w:t>
      </w:r>
      <w:r w:rsidR="00856961">
        <w:rPr>
          <w:noProof/>
        </w:rPr>
        <w:fldChar w:fldCharType="end"/>
      </w:r>
      <w:r>
        <w:t xml:space="preserve"> </w:t>
      </w:r>
      <w:r w:rsidRPr="00F74ED0">
        <w:t>Activity Diagram UC003 – Tra thông tin vé đã đặt</w:t>
      </w:r>
      <w:bookmarkEnd w:id="57"/>
    </w:p>
    <w:p w14:paraId="27277EAF" w14:textId="1BB470D2" w:rsidR="00CC7DF0" w:rsidRDefault="00CC7DF0" w:rsidP="00AF02ED">
      <w:pPr>
        <w:pStyle w:val="Heading5"/>
        <w:widowControl w:val="0"/>
        <w:spacing w:line="360" w:lineRule="auto"/>
        <w:jc w:val="left"/>
        <w:rPr>
          <w:i w:val="0"/>
        </w:rPr>
      </w:pPr>
      <w:r w:rsidRPr="002F2CFD">
        <w:rPr>
          <w:i w:val="0"/>
        </w:rPr>
        <w:t>Sequence Diagram</w:t>
      </w:r>
    </w:p>
    <w:p w14:paraId="7458E8B9" w14:textId="26701191" w:rsidR="003D161B" w:rsidRPr="003D161B" w:rsidRDefault="003D161B" w:rsidP="003D161B">
      <w:pPr>
        <w:ind w:firstLine="0"/>
      </w:pPr>
      <w:r>
        <w:rPr>
          <w:noProof/>
        </w:rPr>
        <w:lastRenderedPageBreak/>
        <w:drawing>
          <wp:inline distT="0" distB="0" distL="0" distR="0" wp14:anchorId="345EC004" wp14:editId="62442B0C">
            <wp:extent cx="5580380" cy="4716145"/>
            <wp:effectExtent l="0" t="0" r="1270" b="825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80380" cy="4716145"/>
                    </a:xfrm>
                    <a:prstGeom prst="rect">
                      <a:avLst/>
                    </a:prstGeom>
                  </pic:spPr>
                </pic:pic>
              </a:graphicData>
            </a:graphic>
          </wp:inline>
        </w:drawing>
      </w:r>
    </w:p>
    <w:p w14:paraId="0DC7184E" w14:textId="3C0BE8F8" w:rsidR="003D161B" w:rsidRPr="003D161B" w:rsidRDefault="000B6556" w:rsidP="000B6556">
      <w:pPr>
        <w:pStyle w:val="Caption"/>
        <w:rPr>
          <w:szCs w:val="26"/>
        </w:rPr>
      </w:pPr>
      <w:bookmarkStart w:id="58" w:name="_Toc58950796"/>
      <w:r>
        <w:t xml:space="preserve">Hình </w:t>
      </w:r>
      <w:r w:rsidR="00856961">
        <w:fldChar w:fldCharType="begin"/>
      </w:r>
      <w:r w:rsidR="00856961">
        <w:instrText xml:space="preserve"> STYLEREF 1 \s </w:instrText>
      </w:r>
      <w:r w:rsidR="00856961">
        <w:fldChar w:fldCharType="separate"/>
      </w:r>
      <w:r w:rsidR="00F27F5B">
        <w:rPr>
          <w:noProof/>
        </w:rPr>
        <w:t>3</w:t>
      </w:r>
      <w:r w:rsidR="00856961">
        <w:rPr>
          <w:noProof/>
        </w:rPr>
        <w:fldChar w:fldCharType="end"/>
      </w:r>
      <w:r w:rsidR="00F27F5B">
        <w:noBreakHyphen/>
      </w:r>
      <w:r w:rsidR="00856961">
        <w:fldChar w:fldCharType="begin"/>
      </w:r>
      <w:r w:rsidR="00856961">
        <w:instrText xml:space="preserve"> SEQ Hình \* ARABIC \s 1 </w:instrText>
      </w:r>
      <w:r w:rsidR="00856961">
        <w:fldChar w:fldCharType="separate"/>
      </w:r>
      <w:r w:rsidR="00F27F5B">
        <w:rPr>
          <w:noProof/>
        </w:rPr>
        <w:t>7</w:t>
      </w:r>
      <w:r w:rsidR="00856961">
        <w:rPr>
          <w:noProof/>
        </w:rPr>
        <w:fldChar w:fldCharType="end"/>
      </w:r>
      <w:r>
        <w:t xml:space="preserve"> </w:t>
      </w:r>
      <w:r w:rsidRPr="00A91560">
        <w:t>Sequence Diagram UC003 – Tra thông tin vé đã đặt</w:t>
      </w:r>
      <w:bookmarkEnd w:id="58"/>
    </w:p>
    <w:p w14:paraId="51CC3179" w14:textId="696FC7A4" w:rsidR="00CC7DF0" w:rsidRPr="002F2CFD" w:rsidRDefault="00CC7DF0" w:rsidP="00AF02ED">
      <w:pPr>
        <w:pStyle w:val="Heading3"/>
        <w:widowControl w:val="0"/>
        <w:spacing w:after="120" w:line="360" w:lineRule="auto"/>
        <w:rPr>
          <w:rFonts w:cs="Times New Roman"/>
          <w:i w:val="0"/>
        </w:rPr>
      </w:pPr>
      <w:bookmarkStart w:id="59" w:name="_Toc58951691"/>
      <w:r w:rsidRPr="002F2CFD">
        <w:rPr>
          <w:rFonts w:cs="Times New Roman"/>
          <w:i w:val="0"/>
        </w:rPr>
        <w:t>UC00</w:t>
      </w:r>
      <w:r w:rsidR="005E07FB">
        <w:rPr>
          <w:rFonts w:cs="Times New Roman"/>
          <w:i w:val="0"/>
        </w:rPr>
        <w:t>4_Tra tuyến theo lịch trình đã có</w:t>
      </w:r>
      <w:bookmarkEnd w:id="59"/>
    </w:p>
    <w:p w14:paraId="2192C008" w14:textId="52A21837"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5E07FB">
        <w:rPr>
          <w:szCs w:val="26"/>
        </w:rPr>
        <w:t>4</w:t>
      </w:r>
    </w:p>
    <w:tbl>
      <w:tblPr>
        <w:tblStyle w:val="TableGrid"/>
        <w:tblW w:w="5000" w:type="pct"/>
        <w:tblLook w:val="01E0" w:firstRow="1" w:lastRow="1" w:firstColumn="1" w:lastColumn="1" w:noHBand="0" w:noVBand="0"/>
      </w:tblPr>
      <w:tblGrid>
        <w:gridCol w:w="2023"/>
        <w:gridCol w:w="2282"/>
        <w:gridCol w:w="4473"/>
      </w:tblGrid>
      <w:tr w:rsidR="00CC7DF0" w:rsidRPr="002F2CFD" w14:paraId="76586BD6"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15DDBAEA" w14:textId="5D5E7457" w:rsidR="00CC7DF0" w:rsidRPr="002F2CFD" w:rsidRDefault="00CC7DF0" w:rsidP="00AF02ED">
            <w:pPr>
              <w:spacing w:line="360" w:lineRule="auto"/>
              <w:ind w:firstLine="0"/>
              <w:jc w:val="left"/>
              <w:rPr>
                <w:szCs w:val="26"/>
              </w:rPr>
            </w:pPr>
            <w:r w:rsidRPr="002F2CFD">
              <w:rPr>
                <w:b/>
                <w:szCs w:val="26"/>
              </w:rPr>
              <w:t xml:space="preserve">Use case: </w:t>
            </w:r>
            <w:r w:rsidR="005E07FB">
              <w:rPr>
                <w:szCs w:val="26"/>
              </w:rPr>
              <w:t>Tra tuyến theo lịch trình đã có</w:t>
            </w:r>
          </w:p>
        </w:tc>
      </w:tr>
      <w:tr w:rsidR="00CC7DF0" w:rsidRPr="002F2CFD" w14:paraId="6DA3F5AE"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92DDFD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2FF1E326" w14:textId="4DEDCFF3" w:rsidR="00CC7DF0" w:rsidRPr="002F2CFD" w:rsidRDefault="005E07F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Tra tuyến theo lịch trình đã có</w:t>
            </w:r>
            <w:r w:rsidR="00296595">
              <w:rPr>
                <w:rFonts w:ascii="Times New Roman" w:hAnsi="Times New Roman"/>
                <w:i w:val="0"/>
                <w:color w:val="auto"/>
                <w:sz w:val="26"/>
                <w:szCs w:val="26"/>
              </w:rPr>
              <w:t>.</w:t>
            </w:r>
          </w:p>
        </w:tc>
      </w:tr>
      <w:tr w:rsidR="00CC7DF0" w:rsidRPr="002F2CFD" w14:paraId="4BE1DD9D"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4614FBF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2E13E26B" w14:textId="374F711F" w:rsidR="00CC7DF0" w:rsidRPr="002F2CFD" w:rsidRDefault="005E07F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hành khách tra giá vé và đặt vé</w:t>
            </w:r>
            <w:r w:rsidR="00296595">
              <w:rPr>
                <w:rFonts w:ascii="Times New Roman" w:hAnsi="Times New Roman"/>
                <w:i w:val="0"/>
                <w:color w:val="auto"/>
                <w:sz w:val="26"/>
                <w:szCs w:val="26"/>
              </w:rPr>
              <w:t>.</w:t>
            </w:r>
          </w:p>
        </w:tc>
      </w:tr>
      <w:tr w:rsidR="00CC7DF0" w:rsidRPr="002F2CFD" w14:paraId="58515701"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2FFB976"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177AAD26" w14:textId="7DB395EA"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w:t>
            </w:r>
            <w:r w:rsidR="00296595">
              <w:rPr>
                <w:rFonts w:ascii="Times New Roman" w:hAnsi="Times New Roman"/>
                <w:i w:val="0"/>
                <w:color w:val="auto"/>
                <w:sz w:val="26"/>
                <w:szCs w:val="26"/>
              </w:rPr>
              <w:t>.</w:t>
            </w:r>
          </w:p>
        </w:tc>
      </w:tr>
      <w:tr w:rsidR="00CC7DF0" w:rsidRPr="002F2CFD" w14:paraId="7E2315EA"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383B727"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2F161B53" w14:textId="6D8B222C"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website</w:t>
            </w:r>
            <w:r w:rsidR="00296595">
              <w:rPr>
                <w:rFonts w:ascii="Times New Roman" w:hAnsi="Times New Roman"/>
                <w:i w:val="0"/>
                <w:color w:val="auto"/>
                <w:sz w:val="26"/>
                <w:szCs w:val="26"/>
              </w:rPr>
              <w:t>.</w:t>
            </w:r>
          </w:p>
        </w:tc>
      </w:tr>
      <w:tr w:rsidR="00CC7DF0" w:rsidRPr="002F2CFD" w14:paraId="3287301F"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30CBF40"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3B11BCDD" w14:textId="4D3F7D42" w:rsidR="00CC7DF0" w:rsidRPr="002F2CFD" w:rsidRDefault="005E07F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000000" w:themeColor="text1"/>
                <w:sz w:val="26"/>
                <w:szCs w:val="26"/>
              </w:rPr>
              <w:t>Hiển thị danh sách lịch trình có ngày lớn hơn hoặc bằng ngày hiện tại và có thể lấy được toàn bộ chuyến kèm theo giá của lịch trình đó.</w:t>
            </w:r>
          </w:p>
        </w:tc>
      </w:tr>
      <w:tr w:rsidR="00CC7DF0" w:rsidRPr="002F2CFD" w14:paraId="4FC43931"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74DD3D5"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65B5BE9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5D2EA16"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lastRenderedPageBreak/>
              <w:t>Actor</w:t>
            </w:r>
          </w:p>
        </w:tc>
        <w:tc>
          <w:tcPr>
            <w:tcW w:w="2548" w:type="pct"/>
            <w:tcBorders>
              <w:top w:val="single" w:sz="4" w:space="0" w:color="auto"/>
              <w:left w:val="single" w:sz="4" w:space="0" w:color="auto"/>
              <w:bottom w:val="single" w:sz="4" w:space="0" w:color="auto"/>
              <w:right w:val="single" w:sz="4" w:space="0" w:color="auto"/>
            </w:tcBorders>
            <w:hideMark/>
          </w:tcPr>
          <w:p w14:paraId="776B2D4C"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6B1A5A6B"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085E4636"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23B8296F"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6E63BF3E"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6D0BA591" w14:textId="47DEA99E" w:rsidR="00CC7DF0" w:rsidRPr="002F2CFD" w:rsidRDefault="00296595" w:rsidP="00AF02ED">
            <w:pPr>
              <w:pStyle w:val="InfoBlue"/>
              <w:numPr>
                <w:ilvl w:val="0"/>
                <w:numId w:val="2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Người dùng nhấn vào nút “Danh sách lịch trình”</w:t>
            </w:r>
          </w:p>
        </w:tc>
        <w:tc>
          <w:tcPr>
            <w:tcW w:w="2548" w:type="pct"/>
            <w:tcBorders>
              <w:top w:val="single" w:sz="4" w:space="0" w:color="auto"/>
              <w:left w:val="single" w:sz="4" w:space="0" w:color="auto"/>
              <w:bottom w:val="single" w:sz="4" w:space="0" w:color="auto"/>
              <w:right w:val="single" w:sz="4" w:space="0" w:color="auto"/>
            </w:tcBorders>
          </w:tcPr>
          <w:p w14:paraId="72DB9EB0"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2F74B169"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03ACB0BA"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13048526" w14:textId="6D26A2A8" w:rsidR="00CC7DF0" w:rsidRPr="002F2CFD" w:rsidRDefault="00296595" w:rsidP="00AF02ED">
            <w:pPr>
              <w:pStyle w:val="InfoBlue"/>
              <w:numPr>
                <w:ilvl w:val="0"/>
                <w:numId w:val="2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danh sách lịch trình có ngày lớn hơn hoặc bằng ngày hiện tại</w:t>
            </w:r>
          </w:p>
        </w:tc>
      </w:tr>
      <w:tr w:rsidR="00CC7DF0" w:rsidRPr="002F2CFD" w14:paraId="38D4ADD4"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2AC6E23C" w14:textId="024D5E48" w:rsidR="00CC7DF0" w:rsidRPr="002F2CFD" w:rsidRDefault="00002B0E" w:rsidP="00AF02ED">
            <w:pPr>
              <w:pStyle w:val="InfoBlue"/>
              <w:numPr>
                <w:ilvl w:val="0"/>
                <w:numId w:val="2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vào lịch trình tuỳ chọn</w:t>
            </w:r>
          </w:p>
        </w:tc>
        <w:tc>
          <w:tcPr>
            <w:tcW w:w="2548" w:type="pct"/>
            <w:tcBorders>
              <w:top w:val="single" w:sz="4" w:space="0" w:color="auto"/>
              <w:left w:val="single" w:sz="4" w:space="0" w:color="auto"/>
              <w:bottom w:val="single" w:sz="4" w:space="0" w:color="auto"/>
              <w:right w:val="single" w:sz="4" w:space="0" w:color="auto"/>
            </w:tcBorders>
          </w:tcPr>
          <w:p w14:paraId="2AE1F083"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75768B3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21D687E"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4D3E98BE"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1EA20ACE"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5FC8714F"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7AFCEEC" w14:textId="1DF2CAC1" w:rsidR="00CC7DF0" w:rsidRPr="002F2CFD" w:rsidRDefault="00002B0E" w:rsidP="00AF02ED">
            <w:pPr>
              <w:pStyle w:val="InfoBlue"/>
              <w:numPr>
                <w:ilvl w:val="0"/>
                <w:numId w:val="2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toàn bộ chuyến và giá của lịch trình đó</w:t>
            </w:r>
          </w:p>
        </w:tc>
      </w:tr>
      <w:tr w:rsidR="00CC7DF0" w:rsidRPr="002F2CFD" w14:paraId="6D171F5A"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AA7A94F"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694261BA"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2B1AAFDD" w14:textId="77777777" w:rsidR="00CC7DF0" w:rsidRPr="002F2CFD" w:rsidRDefault="00CC7DF0" w:rsidP="00AF02ED">
            <w:pPr>
              <w:pStyle w:val="InfoBlue"/>
              <w:spacing w:before="0" w:line="360" w:lineRule="auto"/>
              <w:rPr>
                <w:rFonts w:ascii="Times New Roman" w:hAnsi="Times New Roman"/>
                <w:i w:val="0"/>
                <w:color w:val="auto"/>
                <w:sz w:val="26"/>
                <w:szCs w:val="26"/>
              </w:rPr>
            </w:pPr>
          </w:p>
          <w:p w14:paraId="39D987FA"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32AC0998" w14:textId="64358CD7" w:rsidR="00CC7DF0" w:rsidRPr="002F2CFD" w:rsidRDefault="00B16DEC" w:rsidP="00B16DEC">
      <w:pPr>
        <w:pStyle w:val="Caption"/>
        <w:rPr>
          <w:szCs w:val="26"/>
        </w:rPr>
      </w:pPr>
      <w:bookmarkStart w:id="60" w:name="_Toc58951625"/>
      <w:r>
        <w:t xml:space="preserve">Bảng </w:t>
      </w:r>
      <w:r w:rsidR="00856961">
        <w:fldChar w:fldCharType="begin"/>
      </w:r>
      <w:r w:rsidR="00856961">
        <w:instrText xml:space="preserve"> STYLEREF 1 \s </w:instrText>
      </w:r>
      <w:r w:rsidR="00856961">
        <w:fldChar w:fldCharType="separate"/>
      </w:r>
      <w:r w:rsidR="00415812">
        <w:rPr>
          <w:noProof/>
        </w:rPr>
        <w:t>3</w:t>
      </w:r>
      <w:r w:rsidR="00856961">
        <w:rPr>
          <w:noProof/>
        </w:rPr>
        <w:fldChar w:fldCharType="end"/>
      </w:r>
      <w:r w:rsidR="00415812">
        <w:noBreakHyphen/>
      </w:r>
      <w:r w:rsidR="00856961">
        <w:fldChar w:fldCharType="begin"/>
      </w:r>
      <w:r w:rsidR="00856961">
        <w:instrText xml:space="preserve"> SEQ Bảng \* ARABIC \s 1 </w:instrText>
      </w:r>
      <w:r w:rsidR="00856961">
        <w:fldChar w:fldCharType="separate"/>
      </w:r>
      <w:r w:rsidR="00415812">
        <w:rPr>
          <w:noProof/>
        </w:rPr>
        <w:t>5</w:t>
      </w:r>
      <w:r w:rsidR="00856961">
        <w:rPr>
          <w:noProof/>
        </w:rPr>
        <w:fldChar w:fldCharType="end"/>
      </w:r>
      <w:r>
        <w:t xml:space="preserve"> </w:t>
      </w:r>
      <w:r w:rsidRPr="00535FFF">
        <w:t>Mô tả UC004 – Tra tuyến theo lịch trình đã có</w:t>
      </w:r>
      <w:bookmarkEnd w:id="60"/>
    </w:p>
    <w:p w14:paraId="0CF8CAB6"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3F856E53"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7CE6478E" w14:textId="5EA9FBF0" w:rsidR="00CC7DF0" w:rsidRDefault="00CC7DF0" w:rsidP="00AF02ED">
      <w:pPr>
        <w:keepNext/>
        <w:spacing w:line="360" w:lineRule="auto"/>
        <w:rPr>
          <w:szCs w:val="26"/>
        </w:rPr>
      </w:pPr>
    </w:p>
    <w:p w14:paraId="3A32FE01" w14:textId="35B09253" w:rsidR="00AA3238" w:rsidRPr="002F2CFD" w:rsidRDefault="00AA3238" w:rsidP="00AF02ED">
      <w:pPr>
        <w:keepNext/>
        <w:spacing w:line="360" w:lineRule="auto"/>
        <w:jc w:val="center"/>
        <w:rPr>
          <w:szCs w:val="26"/>
        </w:rPr>
      </w:pPr>
      <w:r>
        <w:rPr>
          <w:noProof/>
          <w:szCs w:val="26"/>
        </w:rPr>
        <w:drawing>
          <wp:inline distT="0" distB="0" distL="0" distR="0" wp14:anchorId="51EA3E43" wp14:editId="7CADF872">
            <wp:extent cx="3705225" cy="31718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3705225" cy="3171825"/>
                    </a:xfrm>
                    <a:prstGeom prst="rect">
                      <a:avLst/>
                    </a:prstGeom>
                  </pic:spPr>
                </pic:pic>
              </a:graphicData>
            </a:graphic>
          </wp:inline>
        </w:drawing>
      </w:r>
    </w:p>
    <w:p w14:paraId="295417E3" w14:textId="6569255A" w:rsidR="00CC7DF0" w:rsidRPr="002F2CFD" w:rsidRDefault="004D07C2" w:rsidP="004D07C2">
      <w:pPr>
        <w:pStyle w:val="Caption"/>
        <w:rPr>
          <w:szCs w:val="26"/>
        </w:rPr>
      </w:pPr>
      <w:bookmarkStart w:id="61" w:name="_Toc58950797"/>
      <w:r>
        <w:t xml:space="preserve">Hình </w:t>
      </w:r>
      <w:r w:rsidR="00856961">
        <w:fldChar w:fldCharType="begin"/>
      </w:r>
      <w:r w:rsidR="00856961">
        <w:instrText xml:space="preserve"> STYLEREF 1 \s </w:instrText>
      </w:r>
      <w:r w:rsidR="00856961">
        <w:fldChar w:fldCharType="separate"/>
      </w:r>
      <w:r w:rsidR="00F27F5B">
        <w:rPr>
          <w:noProof/>
        </w:rPr>
        <w:t>3</w:t>
      </w:r>
      <w:r w:rsidR="00856961">
        <w:rPr>
          <w:noProof/>
        </w:rPr>
        <w:fldChar w:fldCharType="end"/>
      </w:r>
      <w:r w:rsidR="00F27F5B">
        <w:noBreakHyphen/>
      </w:r>
      <w:r w:rsidR="00856961">
        <w:fldChar w:fldCharType="begin"/>
      </w:r>
      <w:r w:rsidR="00856961">
        <w:instrText xml:space="preserve"> SEQ Hình \* ARABIC \s 1 </w:instrText>
      </w:r>
      <w:r w:rsidR="00856961">
        <w:fldChar w:fldCharType="separate"/>
      </w:r>
      <w:r w:rsidR="00F27F5B">
        <w:rPr>
          <w:noProof/>
        </w:rPr>
        <w:t>8</w:t>
      </w:r>
      <w:r w:rsidR="00856961">
        <w:rPr>
          <w:noProof/>
        </w:rPr>
        <w:fldChar w:fldCharType="end"/>
      </w:r>
      <w:r>
        <w:t xml:space="preserve"> </w:t>
      </w:r>
      <w:r w:rsidRPr="00E84BA8">
        <w:t>Activity Diagram UC004 – Tra tuyến theo lịch trình đã có</w:t>
      </w:r>
      <w:bookmarkEnd w:id="61"/>
    </w:p>
    <w:p w14:paraId="00CCE98B" w14:textId="319F516C" w:rsidR="002347C9" w:rsidRDefault="00CC7DF0" w:rsidP="002347C9">
      <w:pPr>
        <w:pStyle w:val="Heading5"/>
        <w:widowControl w:val="0"/>
        <w:spacing w:line="360" w:lineRule="auto"/>
        <w:jc w:val="left"/>
        <w:rPr>
          <w:i w:val="0"/>
        </w:rPr>
      </w:pPr>
      <w:r w:rsidRPr="002F2CFD">
        <w:rPr>
          <w:i w:val="0"/>
        </w:rPr>
        <w:t>Sequence Diagram</w:t>
      </w:r>
    </w:p>
    <w:p w14:paraId="480362E4" w14:textId="2EBB4BCB" w:rsidR="002347C9" w:rsidRPr="002347C9" w:rsidRDefault="00D22B48" w:rsidP="002347C9">
      <w:pPr>
        <w:ind w:firstLine="0"/>
        <w:jc w:val="center"/>
      </w:pPr>
      <w:r>
        <w:rPr>
          <w:noProof/>
        </w:rPr>
        <w:lastRenderedPageBreak/>
        <w:drawing>
          <wp:inline distT="0" distB="0" distL="0" distR="0" wp14:anchorId="62577599" wp14:editId="2ECD62D6">
            <wp:extent cx="5580380" cy="4703352"/>
            <wp:effectExtent l="0" t="0" r="127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5580380" cy="4703352"/>
                    </a:xfrm>
                    <a:prstGeom prst="rect">
                      <a:avLst/>
                    </a:prstGeom>
                  </pic:spPr>
                </pic:pic>
              </a:graphicData>
            </a:graphic>
          </wp:inline>
        </w:drawing>
      </w:r>
    </w:p>
    <w:p w14:paraId="4004E978" w14:textId="48D24B22" w:rsidR="002347C9" w:rsidRPr="002347C9" w:rsidRDefault="0014023E" w:rsidP="0014023E">
      <w:pPr>
        <w:pStyle w:val="Caption"/>
        <w:rPr>
          <w:szCs w:val="26"/>
        </w:rPr>
      </w:pPr>
      <w:bookmarkStart w:id="62" w:name="_Toc58950798"/>
      <w:r>
        <w:t xml:space="preserve">Hình </w:t>
      </w:r>
      <w:r w:rsidR="00856961">
        <w:fldChar w:fldCharType="begin"/>
      </w:r>
      <w:r w:rsidR="00856961">
        <w:instrText xml:space="preserve"> STYLEREF 1 \s </w:instrText>
      </w:r>
      <w:r w:rsidR="00856961">
        <w:fldChar w:fldCharType="separate"/>
      </w:r>
      <w:r w:rsidR="00F27F5B">
        <w:rPr>
          <w:noProof/>
        </w:rPr>
        <w:t>3</w:t>
      </w:r>
      <w:r w:rsidR="00856961">
        <w:rPr>
          <w:noProof/>
        </w:rPr>
        <w:fldChar w:fldCharType="end"/>
      </w:r>
      <w:r w:rsidR="00F27F5B">
        <w:noBreakHyphen/>
      </w:r>
      <w:r w:rsidR="00856961">
        <w:fldChar w:fldCharType="begin"/>
      </w:r>
      <w:r w:rsidR="00856961">
        <w:instrText xml:space="preserve"> SEQ Hình \* ARABIC \s 1 </w:instrText>
      </w:r>
      <w:r w:rsidR="00856961">
        <w:fldChar w:fldCharType="separate"/>
      </w:r>
      <w:r w:rsidR="00F27F5B">
        <w:rPr>
          <w:noProof/>
        </w:rPr>
        <w:t>9</w:t>
      </w:r>
      <w:r w:rsidR="00856961">
        <w:rPr>
          <w:noProof/>
        </w:rPr>
        <w:fldChar w:fldCharType="end"/>
      </w:r>
      <w:r>
        <w:t xml:space="preserve"> </w:t>
      </w:r>
      <w:r w:rsidRPr="007F300C">
        <w:t>Sequence Diagram UC004 – Tra tuyến theo lịch trình đã có</w:t>
      </w:r>
      <w:bookmarkEnd w:id="62"/>
    </w:p>
    <w:p w14:paraId="25CC70E9" w14:textId="40C332C3" w:rsidR="00CC7DF0" w:rsidRPr="002F2CFD" w:rsidRDefault="00CC7DF0" w:rsidP="00AF02ED">
      <w:pPr>
        <w:pStyle w:val="Heading3"/>
        <w:widowControl w:val="0"/>
        <w:spacing w:after="120" w:line="360" w:lineRule="auto"/>
        <w:rPr>
          <w:rFonts w:cs="Times New Roman"/>
          <w:i w:val="0"/>
        </w:rPr>
      </w:pPr>
      <w:bookmarkStart w:id="63" w:name="_Toc58951692"/>
      <w:r w:rsidRPr="002F2CFD">
        <w:rPr>
          <w:rFonts w:cs="Times New Roman"/>
          <w:i w:val="0"/>
        </w:rPr>
        <w:t>UC00</w:t>
      </w:r>
      <w:r w:rsidR="00002B0E">
        <w:rPr>
          <w:rFonts w:cs="Times New Roman"/>
          <w:i w:val="0"/>
        </w:rPr>
        <w:t>5_In vé</w:t>
      </w:r>
      <w:bookmarkEnd w:id="63"/>
    </w:p>
    <w:p w14:paraId="2F144F05" w14:textId="7C6CE3B0"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002B0E">
        <w:rPr>
          <w:szCs w:val="26"/>
        </w:rPr>
        <w:t>5</w:t>
      </w:r>
    </w:p>
    <w:tbl>
      <w:tblPr>
        <w:tblStyle w:val="TableGrid"/>
        <w:tblW w:w="5000" w:type="pct"/>
        <w:tblLook w:val="01E0" w:firstRow="1" w:lastRow="1" w:firstColumn="1" w:lastColumn="1" w:noHBand="0" w:noVBand="0"/>
      </w:tblPr>
      <w:tblGrid>
        <w:gridCol w:w="2023"/>
        <w:gridCol w:w="2282"/>
        <w:gridCol w:w="4473"/>
      </w:tblGrid>
      <w:tr w:rsidR="00CC7DF0" w:rsidRPr="002F2CFD" w14:paraId="59E0BCE6"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39284B62" w14:textId="036C7249" w:rsidR="00CC7DF0" w:rsidRPr="002F2CFD" w:rsidRDefault="00CC7DF0" w:rsidP="00AF02ED">
            <w:pPr>
              <w:spacing w:line="360" w:lineRule="auto"/>
              <w:ind w:firstLine="0"/>
              <w:jc w:val="left"/>
              <w:rPr>
                <w:szCs w:val="26"/>
              </w:rPr>
            </w:pPr>
            <w:r w:rsidRPr="002F2CFD">
              <w:rPr>
                <w:b/>
                <w:szCs w:val="26"/>
              </w:rPr>
              <w:t xml:space="preserve">Use case: </w:t>
            </w:r>
            <w:r w:rsidR="002D029C">
              <w:rPr>
                <w:szCs w:val="26"/>
              </w:rPr>
              <w:t>In vé</w:t>
            </w:r>
          </w:p>
        </w:tc>
      </w:tr>
      <w:tr w:rsidR="00CC7DF0" w:rsidRPr="002F2CFD" w14:paraId="39642E95"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1DBBBCA4"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4640A76F" w14:textId="4BCD2501" w:rsidR="00CC7DF0" w:rsidRPr="002F2CFD" w:rsidRDefault="002D029C"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In vé cho hành khách</w:t>
            </w:r>
          </w:p>
        </w:tc>
      </w:tr>
      <w:tr w:rsidR="00CC7DF0" w:rsidRPr="002F2CFD" w14:paraId="39DBD37F"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535BDB20"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5F24208" w14:textId="62D66AB7" w:rsidR="00CC7DF0" w:rsidRPr="002F2CFD" w:rsidRDefault="002D029C"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nhân viên bán vé in vé cho hành khách đã thanh toán</w:t>
            </w:r>
          </w:p>
        </w:tc>
      </w:tr>
      <w:tr w:rsidR="00CC7DF0" w:rsidRPr="002F2CFD" w14:paraId="10454AA4"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14D778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53EEEEA0" w14:textId="33762F7B" w:rsidR="00CC7DF0" w:rsidRPr="002F2CFD" w:rsidRDefault="0052673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bán vé</w:t>
            </w:r>
          </w:p>
        </w:tc>
      </w:tr>
      <w:tr w:rsidR="00CC7DF0" w:rsidRPr="002F2CFD" w14:paraId="7194773F"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D4D393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2699B3D3" w14:textId="2E0182CB" w:rsidR="00CC7DF0" w:rsidRPr="002F2CFD" w:rsidRDefault="0052673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Thông tin vé hợp lệ</w:t>
            </w:r>
          </w:p>
        </w:tc>
      </w:tr>
      <w:tr w:rsidR="00CC7DF0" w:rsidRPr="002F2CFD" w14:paraId="23BDB2C2"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7AFA4AB"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584D2CD4" w14:textId="0FFABAE8" w:rsidR="00CC7DF0" w:rsidRPr="002F2CFD" w:rsidRDefault="0052673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In được vé cho hành khách, chuyển đổi trạng thái của vé sang đã in</w:t>
            </w:r>
          </w:p>
        </w:tc>
      </w:tr>
      <w:tr w:rsidR="00CC7DF0" w:rsidRPr="002F2CFD" w14:paraId="1B29C4F2"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F8BFA"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44E484E8"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2C754A90"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2ABA3734"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19D749AA"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0DCB88E8"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544FF0D7"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0910DA37"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7331C543" w14:textId="3B5E0155" w:rsidR="00CC7DF0" w:rsidRPr="002F2CFD" w:rsidRDefault="00C30CA6" w:rsidP="00AF02ED">
            <w:pPr>
              <w:pStyle w:val="InfoBlue"/>
              <w:numPr>
                <w:ilvl w:val="0"/>
                <w:numId w:val="2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lastRenderedPageBreak/>
              <w:t>Chọn “In vé”</w:t>
            </w:r>
          </w:p>
        </w:tc>
        <w:tc>
          <w:tcPr>
            <w:tcW w:w="2548" w:type="pct"/>
            <w:tcBorders>
              <w:top w:val="single" w:sz="4" w:space="0" w:color="auto"/>
              <w:left w:val="single" w:sz="4" w:space="0" w:color="auto"/>
              <w:bottom w:val="single" w:sz="4" w:space="0" w:color="auto"/>
              <w:right w:val="single" w:sz="4" w:space="0" w:color="auto"/>
            </w:tcBorders>
          </w:tcPr>
          <w:p w14:paraId="5769989E"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378068CA"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6902A46"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43B2A568" w14:textId="44C576E3" w:rsidR="00CC7DF0" w:rsidRPr="002F2CFD" w:rsidRDefault="00C30CA6" w:rsidP="00AF02ED">
            <w:pPr>
              <w:pStyle w:val="InfoBlue"/>
              <w:numPr>
                <w:ilvl w:val="0"/>
                <w:numId w:val="2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báo xác nhận</w:t>
            </w:r>
          </w:p>
        </w:tc>
      </w:tr>
      <w:tr w:rsidR="00CC7DF0" w:rsidRPr="002F2CFD" w14:paraId="35B67CCF"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440D756" w14:textId="08C43E7C" w:rsidR="00CC7DF0" w:rsidRPr="002F2CFD" w:rsidRDefault="00C30CA6" w:rsidP="00AF02ED">
            <w:pPr>
              <w:pStyle w:val="InfoBlue"/>
              <w:numPr>
                <w:ilvl w:val="0"/>
                <w:numId w:val="2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“Yes”</w:t>
            </w:r>
          </w:p>
        </w:tc>
        <w:tc>
          <w:tcPr>
            <w:tcW w:w="2548" w:type="pct"/>
            <w:tcBorders>
              <w:top w:val="single" w:sz="4" w:space="0" w:color="auto"/>
              <w:left w:val="single" w:sz="4" w:space="0" w:color="auto"/>
              <w:bottom w:val="single" w:sz="4" w:space="0" w:color="auto"/>
              <w:right w:val="single" w:sz="4" w:space="0" w:color="auto"/>
            </w:tcBorders>
          </w:tcPr>
          <w:p w14:paraId="5691E2CB"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344E789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4DEDCBA"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64C6A901" w14:textId="42ED229D" w:rsidR="00CC7DF0" w:rsidRPr="002F2CFD" w:rsidRDefault="00C30CA6" w:rsidP="00AF02ED">
            <w:pPr>
              <w:pStyle w:val="InfoBlue"/>
              <w:numPr>
                <w:ilvl w:val="0"/>
                <w:numId w:val="2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In vé</w:t>
            </w:r>
          </w:p>
        </w:tc>
      </w:tr>
      <w:tr w:rsidR="00CC7DF0" w:rsidRPr="002F2CFD" w14:paraId="4AD6FA22"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4175CC1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5F228862" w14:textId="5B07828F" w:rsidR="00CC7DF0" w:rsidRPr="002F2CFD" w:rsidRDefault="00C20EA5" w:rsidP="00AF02ED">
            <w:pPr>
              <w:pStyle w:val="InfoBlue"/>
              <w:numPr>
                <w:ilvl w:val="0"/>
                <w:numId w:val="2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Chuyển trạng thại vé sang “Đã in”</w:t>
            </w:r>
          </w:p>
        </w:tc>
      </w:tr>
      <w:tr w:rsidR="00CC7DF0" w:rsidRPr="002F2CFD" w14:paraId="0451150B"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6AE35C2"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5057E47C"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35A0F800" w14:textId="1C75778C" w:rsidR="00CC7DF0" w:rsidRDefault="00C85E5F" w:rsidP="00AF02ED">
            <w:pPr>
              <w:pStyle w:val="InfoBlue"/>
              <w:numPr>
                <w:ilvl w:val="1"/>
                <w:numId w:val="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“No”</w:t>
            </w:r>
          </w:p>
          <w:p w14:paraId="7B7D9977" w14:textId="17554F06" w:rsidR="00C85E5F" w:rsidRPr="002F2CFD" w:rsidRDefault="00C85E5F" w:rsidP="00AF02ED">
            <w:pPr>
              <w:pStyle w:val="InfoBlue"/>
              <w:numPr>
                <w:ilvl w:val="1"/>
                <w:numId w:val="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quay lại trang thông tin vé</w:t>
            </w:r>
          </w:p>
          <w:p w14:paraId="7B56E9E5"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56E55145" w14:textId="57BBAB53" w:rsidR="00CC7DF0" w:rsidRPr="002F2CFD" w:rsidRDefault="000F356B" w:rsidP="000F356B">
      <w:pPr>
        <w:pStyle w:val="Caption"/>
        <w:rPr>
          <w:szCs w:val="26"/>
        </w:rPr>
      </w:pPr>
      <w:bookmarkStart w:id="64" w:name="_Toc58951626"/>
      <w:r>
        <w:t xml:space="preserve">Bảng </w:t>
      </w:r>
      <w:r w:rsidR="00856961">
        <w:fldChar w:fldCharType="begin"/>
      </w:r>
      <w:r w:rsidR="00856961">
        <w:instrText xml:space="preserve"> STYLEREF 1 \s </w:instrText>
      </w:r>
      <w:r w:rsidR="00856961">
        <w:fldChar w:fldCharType="separate"/>
      </w:r>
      <w:r w:rsidR="00415812">
        <w:rPr>
          <w:noProof/>
        </w:rPr>
        <w:t>3</w:t>
      </w:r>
      <w:r w:rsidR="00856961">
        <w:rPr>
          <w:noProof/>
        </w:rPr>
        <w:fldChar w:fldCharType="end"/>
      </w:r>
      <w:r w:rsidR="00415812">
        <w:noBreakHyphen/>
      </w:r>
      <w:r w:rsidR="00856961">
        <w:fldChar w:fldCharType="begin"/>
      </w:r>
      <w:r w:rsidR="00856961">
        <w:instrText xml:space="preserve"> SEQ Bảng \* ARABIC \s 1 </w:instrText>
      </w:r>
      <w:r w:rsidR="00856961">
        <w:fldChar w:fldCharType="separate"/>
      </w:r>
      <w:r w:rsidR="00415812">
        <w:rPr>
          <w:noProof/>
        </w:rPr>
        <w:t>6</w:t>
      </w:r>
      <w:r w:rsidR="00856961">
        <w:rPr>
          <w:noProof/>
        </w:rPr>
        <w:fldChar w:fldCharType="end"/>
      </w:r>
      <w:r>
        <w:t xml:space="preserve"> </w:t>
      </w:r>
      <w:r w:rsidRPr="00C41362">
        <w:t>Mô tả UC005 – In vé</w:t>
      </w:r>
      <w:bookmarkEnd w:id="64"/>
    </w:p>
    <w:p w14:paraId="366BB74F"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5D64131C"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633E08F7" w14:textId="242AECBC" w:rsidR="00CC7DF0" w:rsidRDefault="00CC7DF0" w:rsidP="00AF02ED">
      <w:pPr>
        <w:keepNext/>
        <w:spacing w:line="360" w:lineRule="auto"/>
        <w:rPr>
          <w:szCs w:val="26"/>
        </w:rPr>
      </w:pPr>
    </w:p>
    <w:p w14:paraId="1DC8A4B1" w14:textId="2CCD4253" w:rsidR="00FC07D5" w:rsidRPr="002F2CFD" w:rsidRDefault="00FC07D5" w:rsidP="00AF02ED">
      <w:pPr>
        <w:keepNext/>
        <w:spacing w:line="360" w:lineRule="auto"/>
        <w:jc w:val="center"/>
        <w:rPr>
          <w:szCs w:val="26"/>
        </w:rPr>
      </w:pPr>
      <w:r>
        <w:rPr>
          <w:noProof/>
          <w:szCs w:val="26"/>
        </w:rPr>
        <w:drawing>
          <wp:inline distT="0" distB="0" distL="0" distR="0" wp14:anchorId="59763E98" wp14:editId="492A94C8">
            <wp:extent cx="4419600" cy="4514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a:extLst>
                        <a:ext uri="{28A0092B-C50C-407E-A947-70E740481C1C}">
                          <a14:useLocalDpi xmlns:a14="http://schemas.microsoft.com/office/drawing/2010/main" val="0"/>
                        </a:ext>
                      </a:extLst>
                    </a:blip>
                    <a:stretch>
                      <a:fillRect/>
                    </a:stretch>
                  </pic:blipFill>
                  <pic:spPr>
                    <a:xfrm>
                      <a:off x="0" y="0"/>
                      <a:ext cx="4419600" cy="4514850"/>
                    </a:xfrm>
                    <a:prstGeom prst="rect">
                      <a:avLst/>
                    </a:prstGeom>
                  </pic:spPr>
                </pic:pic>
              </a:graphicData>
            </a:graphic>
          </wp:inline>
        </w:drawing>
      </w:r>
    </w:p>
    <w:p w14:paraId="5DEAC5DE" w14:textId="681457C3" w:rsidR="00CC7DF0" w:rsidRPr="002F2CFD" w:rsidRDefault="0094514E" w:rsidP="0094514E">
      <w:pPr>
        <w:pStyle w:val="Caption"/>
        <w:rPr>
          <w:szCs w:val="26"/>
        </w:rPr>
      </w:pPr>
      <w:bookmarkStart w:id="65" w:name="_Toc58950799"/>
      <w:r>
        <w:t xml:space="preserve">Hình </w:t>
      </w:r>
      <w:r w:rsidR="00856961">
        <w:fldChar w:fldCharType="begin"/>
      </w:r>
      <w:r w:rsidR="00856961">
        <w:instrText xml:space="preserve"> STYLEREF 1 \s </w:instrText>
      </w:r>
      <w:r w:rsidR="00856961">
        <w:fldChar w:fldCharType="separate"/>
      </w:r>
      <w:r w:rsidR="00F27F5B">
        <w:rPr>
          <w:noProof/>
        </w:rPr>
        <w:t>3</w:t>
      </w:r>
      <w:r w:rsidR="00856961">
        <w:rPr>
          <w:noProof/>
        </w:rPr>
        <w:fldChar w:fldCharType="end"/>
      </w:r>
      <w:r w:rsidR="00F27F5B">
        <w:noBreakHyphen/>
      </w:r>
      <w:r w:rsidR="00856961">
        <w:fldChar w:fldCharType="begin"/>
      </w:r>
      <w:r w:rsidR="00856961">
        <w:instrText xml:space="preserve"> SEQ Hình \* ARABIC \s 1 </w:instrText>
      </w:r>
      <w:r w:rsidR="00856961">
        <w:fldChar w:fldCharType="separate"/>
      </w:r>
      <w:r w:rsidR="00F27F5B">
        <w:rPr>
          <w:noProof/>
        </w:rPr>
        <w:t>10</w:t>
      </w:r>
      <w:r w:rsidR="00856961">
        <w:rPr>
          <w:noProof/>
        </w:rPr>
        <w:fldChar w:fldCharType="end"/>
      </w:r>
      <w:r>
        <w:t xml:space="preserve"> </w:t>
      </w:r>
      <w:r w:rsidRPr="00883AA1">
        <w:t>Activity Diagram UC005 – In vé</w:t>
      </w:r>
      <w:bookmarkEnd w:id="65"/>
    </w:p>
    <w:p w14:paraId="12B5C332" w14:textId="113A7760" w:rsidR="00CC7DF0" w:rsidRDefault="00CC7DF0" w:rsidP="00AF02ED">
      <w:pPr>
        <w:pStyle w:val="Heading5"/>
        <w:widowControl w:val="0"/>
        <w:spacing w:line="360" w:lineRule="auto"/>
        <w:jc w:val="left"/>
        <w:rPr>
          <w:i w:val="0"/>
        </w:rPr>
      </w:pPr>
      <w:r w:rsidRPr="002F2CFD">
        <w:rPr>
          <w:i w:val="0"/>
        </w:rPr>
        <w:t>Sequence Diagram</w:t>
      </w:r>
    </w:p>
    <w:p w14:paraId="0B026B48" w14:textId="11BFD3EC" w:rsidR="00237B3F" w:rsidRPr="00237B3F" w:rsidRDefault="00904FC1" w:rsidP="00237B3F">
      <w:pPr>
        <w:ind w:firstLine="0"/>
        <w:jc w:val="center"/>
      </w:pPr>
      <w:r>
        <w:rPr>
          <w:noProof/>
        </w:rPr>
        <w:lastRenderedPageBreak/>
        <w:drawing>
          <wp:inline distT="0" distB="0" distL="0" distR="0" wp14:anchorId="0731B8E3" wp14:editId="337E1D6E">
            <wp:extent cx="5580309" cy="425577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5580309" cy="4255770"/>
                    </a:xfrm>
                    <a:prstGeom prst="rect">
                      <a:avLst/>
                    </a:prstGeom>
                  </pic:spPr>
                </pic:pic>
              </a:graphicData>
            </a:graphic>
          </wp:inline>
        </w:drawing>
      </w:r>
    </w:p>
    <w:p w14:paraId="6FEF5813" w14:textId="6CE7020F" w:rsidR="00237B3F" w:rsidRPr="00237B3F" w:rsidRDefault="008816E4" w:rsidP="008816E4">
      <w:pPr>
        <w:pStyle w:val="Caption"/>
        <w:rPr>
          <w:szCs w:val="26"/>
        </w:rPr>
      </w:pPr>
      <w:bookmarkStart w:id="66" w:name="_Toc58950800"/>
      <w:r>
        <w:t xml:space="preserve">Hình </w:t>
      </w:r>
      <w:r w:rsidR="00856961">
        <w:fldChar w:fldCharType="begin"/>
      </w:r>
      <w:r w:rsidR="00856961">
        <w:instrText xml:space="preserve"> STYLEREF 1 \s </w:instrText>
      </w:r>
      <w:r w:rsidR="00856961">
        <w:fldChar w:fldCharType="separate"/>
      </w:r>
      <w:r w:rsidR="00F27F5B">
        <w:rPr>
          <w:noProof/>
        </w:rPr>
        <w:t>3</w:t>
      </w:r>
      <w:r w:rsidR="00856961">
        <w:rPr>
          <w:noProof/>
        </w:rPr>
        <w:fldChar w:fldCharType="end"/>
      </w:r>
      <w:r w:rsidR="00F27F5B">
        <w:noBreakHyphen/>
      </w:r>
      <w:r w:rsidR="00856961">
        <w:fldChar w:fldCharType="begin"/>
      </w:r>
      <w:r w:rsidR="00856961">
        <w:instrText xml:space="preserve"> SEQ Hình \* ARABIC \s 1 </w:instrText>
      </w:r>
      <w:r w:rsidR="00856961">
        <w:fldChar w:fldCharType="separate"/>
      </w:r>
      <w:r w:rsidR="00F27F5B">
        <w:rPr>
          <w:noProof/>
        </w:rPr>
        <w:t>11</w:t>
      </w:r>
      <w:r w:rsidR="00856961">
        <w:rPr>
          <w:noProof/>
        </w:rPr>
        <w:fldChar w:fldCharType="end"/>
      </w:r>
      <w:r>
        <w:t xml:space="preserve"> </w:t>
      </w:r>
      <w:r w:rsidRPr="00831EBE">
        <w:t>Sequence Diagram UC005 – In vé</w:t>
      </w:r>
      <w:bookmarkEnd w:id="66"/>
    </w:p>
    <w:p w14:paraId="620E1E11" w14:textId="015C0230" w:rsidR="00CC7DF0" w:rsidRPr="002F2CFD" w:rsidRDefault="00CC7DF0" w:rsidP="00AF02ED">
      <w:pPr>
        <w:pStyle w:val="Heading3"/>
        <w:widowControl w:val="0"/>
        <w:spacing w:after="120" w:line="360" w:lineRule="auto"/>
        <w:rPr>
          <w:rFonts w:cs="Times New Roman"/>
          <w:i w:val="0"/>
        </w:rPr>
      </w:pPr>
      <w:bookmarkStart w:id="67" w:name="_Toc58951693"/>
      <w:r w:rsidRPr="002F2CFD">
        <w:rPr>
          <w:rFonts w:cs="Times New Roman"/>
          <w:i w:val="0"/>
        </w:rPr>
        <w:t>UC00</w:t>
      </w:r>
      <w:r w:rsidR="00962C9F">
        <w:rPr>
          <w:rFonts w:cs="Times New Roman"/>
          <w:i w:val="0"/>
        </w:rPr>
        <w:t>6_Huỷ vé</w:t>
      </w:r>
      <w:bookmarkEnd w:id="67"/>
    </w:p>
    <w:p w14:paraId="52A46843" w14:textId="42AAA674"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F0090A">
        <w:rPr>
          <w:szCs w:val="26"/>
        </w:rPr>
        <w:t>6</w:t>
      </w:r>
    </w:p>
    <w:tbl>
      <w:tblPr>
        <w:tblStyle w:val="TableGrid"/>
        <w:tblW w:w="5000" w:type="pct"/>
        <w:tblLook w:val="01E0" w:firstRow="1" w:lastRow="1" w:firstColumn="1" w:lastColumn="1" w:noHBand="0" w:noVBand="0"/>
      </w:tblPr>
      <w:tblGrid>
        <w:gridCol w:w="2023"/>
        <w:gridCol w:w="2282"/>
        <w:gridCol w:w="4473"/>
      </w:tblGrid>
      <w:tr w:rsidR="00CC7DF0" w:rsidRPr="002F2CFD" w14:paraId="35A120CC"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0840B65F" w14:textId="46B7393E" w:rsidR="00CC7DF0" w:rsidRPr="002F2CFD" w:rsidRDefault="00CC7DF0" w:rsidP="00AF02ED">
            <w:pPr>
              <w:spacing w:line="360" w:lineRule="auto"/>
              <w:ind w:firstLine="0"/>
              <w:jc w:val="left"/>
              <w:rPr>
                <w:szCs w:val="26"/>
              </w:rPr>
            </w:pPr>
            <w:r w:rsidRPr="002F2CFD">
              <w:rPr>
                <w:b/>
                <w:szCs w:val="26"/>
              </w:rPr>
              <w:t xml:space="preserve">Use case: </w:t>
            </w:r>
            <w:r w:rsidR="00F0090A">
              <w:rPr>
                <w:szCs w:val="26"/>
              </w:rPr>
              <w:t>Huỷ vé</w:t>
            </w:r>
          </w:p>
        </w:tc>
      </w:tr>
      <w:tr w:rsidR="00CC7DF0" w:rsidRPr="002F2CFD" w14:paraId="5499CC7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173F420"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58692413" w14:textId="6CE814DA"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Huỷ vé cho hành khách</w:t>
            </w:r>
          </w:p>
        </w:tc>
      </w:tr>
      <w:tr w:rsidR="00CC7DF0" w:rsidRPr="002F2CFD" w14:paraId="39C9A5FE"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2B44BA5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6AD19F6" w14:textId="6C5A3A89"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nhân viên bán vé huỷ vé cho khách đã thanh toán</w:t>
            </w:r>
          </w:p>
        </w:tc>
      </w:tr>
      <w:tr w:rsidR="00CC7DF0" w:rsidRPr="002F2CFD" w14:paraId="584ED939"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7F1E0E3"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654D0F3F" w14:textId="4EFCE951"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bán vé</w:t>
            </w:r>
          </w:p>
        </w:tc>
      </w:tr>
      <w:tr w:rsidR="00CC7DF0" w:rsidRPr="002F2CFD" w14:paraId="66A53AA5"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3F04AC7"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1471A3CA" w14:textId="102A7DAA"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Thông tin vé hợp lệ</w:t>
            </w:r>
          </w:p>
        </w:tc>
      </w:tr>
      <w:tr w:rsidR="00CC7DF0" w:rsidRPr="002F2CFD" w14:paraId="020C282D"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BC7C9F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6A9C1CDD" w14:textId="1DD73EA8"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Huỷ vé thành công, chuyển đổi trạng thái vé sang huỷ</w:t>
            </w:r>
          </w:p>
        </w:tc>
      </w:tr>
      <w:tr w:rsidR="00CC7DF0" w:rsidRPr="002F2CFD" w14:paraId="3EC2E019"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76DEA51"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5EE40002"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51BF22D"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2C26930C"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5B8331F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BE145F5"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3C45C429"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1F58F73F"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53216943" w14:textId="3969E69A" w:rsidR="00CC7DF0" w:rsidRPr="002F2CFD" w:rsidRDefault="00F0090A" w:rsidP="00AF02ED">
            <w:pPr>
              <w:pStyle w:val="InfoBlue"/>
              <w:numPr>
                <w:ilvl w:val="0"/>
                <w:numId w:val="3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“Huỷ vé”</w:t>
            </w:r>
          </w:p>
        </w:tc>
        <w:tc>
          <w:tcPr>
            <w:tcW w:w="2548" w:type="pct"/>
            <w:tcBorders>
              <w:top w:val="single" w:sz="4" w:space="0" w:color="auto"/>
              <w:left w:val="single" w:sz="4" w:space="0" w:color="auto"/>
              <w:bottom w:val="single" w:sz="4" w:space="0" w:color="auto"/>
              <w:right w:val="single" w:sz="4" w:space="0" w:color="auto"/>
            </w:tcBorders>
          </w:tcPr>
          <w:p w14:paraId="43D00B94"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11B83B10"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311F47E"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52DD5FFC" w14:textId="75EF57B1" w:rsidR="00CC7DF0" w:rsidRPr="002F2CFD" w:rsidRDefault="00F0090A" w:rsidP="00AF02ED">
            <w:pPr>
              <w:pStyle w:val="InfoBlue"/>
              <w:numPr>
                <w:ilvl w:val="0"/>
                <w:numId w:val="3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Lấy danh sách vé chờ huỷ</w:t>
            </w:r>
          </w:p>
        </w:tc>
      </w:tr>
      <w:tr w:rsidR="00CC7DF0" w:rsidRPr="002F2CFD" w14:paraId="73CBBDB7"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3BE9998"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21752AF" w14:textId="37A6F2C5" w:rsidR="00CC7DF0" w:rsidRPr="002F2CFD" w:rsidRDefault="00F0090A" w:rsidP="00AF02ED">
            <w:pPr>
              <w:pStyle w:val="InfoBlue"/>
              <w:numPr>
                <w:ilvl w:val="0"/>
                <w:numId w:val="3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danh sách vé chờ huỷ</w:t>
            </w:r>
          </w:p>
        </w:tc>
      </w:tr>
      <w:tr w:rsidR="00CC7DF0" w:rsidRPr="002F2CFD" w14:paraId="616BB8C5"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A3A13E2" w14:textId="361C722D" w:rsidR="00CC7DF0" w:rsidRPr="002F2CFD" w:rsidRDefault="00F0090A" w:rsidP="00AF02ED">
            <w:pPr>
              <w:pStyle w:val="InfoBlue"/>
              <w:numPr>
                <w:ilvl w:val="0"/>
                <w:numId w:val="3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huỷ từng vé hoặc tất cả vé</w:t>
            </w:r>
          </w:p>
        </w:tc>
        <w:tc>
          <w:tcPr>
            <w:tcW w:w="2548" w:type="pct"/>
            <w:tcBorders>
              <w:top w:val="single" w:sz="4" w:space="0" w:color="auto"/>
              <w:left w:val="single" w:sz="4" w:space="0" w:color="auto"/>
              <w:bottom w:val="single" w:sz="4" w:space="0" w:color="auto"/>
              <w:right w:val="single" w:sz="4" w:space="0" w:color="auto"/>
            </w:tcBorders>
            <w:hideMark/>
          </w:tcPr>
          <w:p w14:paraId="5119AF6D"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460B1DA1"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7C9C450A"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12118AEB" w14:textId="4924661E" w:rsidR="00CC7DF0" w:rsidRPr="002F2CFD" w:rsidRDefault="00F0090A" w:rsidP="00AF02ED">
            <w:pPr>
              <w:pStyle w:val="InfoBlue"/>
              <w:numPr>
                <w:ilvl w:val="0"/>
                <w:numId w:val="3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báo xác nhận</w:t>
            </w:r>
          </w:p>
        </w:tc>
      </w:tr>
      <w:tr w:rsidR="00CC7DF0" w:rsidRPr="002F2CFD" w14:paraId="7C0F3141"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337C9589" w14:textId="3D2F7B9F" w:rsidR="00CC7DF0" w:rsidRPr="002F2CFD" w:rsidRDefault="00F0090A" w:rsidP="00AF02ED">
            <w:pPr>
              <w:pStyle w:val="InfoBlue"/>
              <w:numPr>
                <w:ilvl w:val="0"/>
                <w:numId w:val="3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“Yes”</w:t>
            </w:r>
          </w:p>
        </w:tc>
        <w:tc>
          <w:tcPr>
            <w:tcW w:w="2548" w:type="pct"/>
            <w:tcBorders>
              <w:top w:val="single" w:sz="4" w:space="0" w:color="auto"/>
              <w:left w:val="single" w:sz="4" w:space="0" w:color="auto"/>
              <w:bottom w:val="single" w:sz="4" w:space="0" w:color="auto"/>
              <w:right w:val="single" w:sz="4" w:space="0" w:color="auto"/>
            </w:tcBorders>
            <w:hideMark/>
          </w:tcPr>
          <w:p w14:paraId="4D817FC3"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483F9BFB"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6DE18D83"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00FEC105" w14:textId="7F385746" w:rsidR="00CC7DF0" w:rsidRPr="002F2CFD" w:rsidRDefault="00F0090A" w:rsidP="00AF02ED">
            <w:pPr>
              <w:pStyle w:val="InfoBlue"/>
              <w:numPr>
                <w:ilvl w:val="0"/>
                <w:numId w:val="3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Chuyển đổi trạng thái vé sang “Đã huỷ”, lưu thông tin vào database</w:t>
            </w:r>
          </w:p>
        </w:tc>
      </w:tr>
      <w:tr w:rsidR="00F0090A" w:rsidRPr="002F2CFD" w14:paraId="26D605D3"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2D6087D2" w14:textId="77777777" w:rsidR="00F0090A" w:rsidRPr="002F2CFD" w:rsidRDefault="00F0090A"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6B473C02" w14:textId="5D964232" w:rsidR="00F0090A" w:rsidRDefault="00F0090A" w:rsidP="00AF02ED">
            <w:pPr>
              <w:pStyle w:val="InfoBlue"/>
              <w:numPr>
                <w:ilvl w:val="0"/>
                <w:numId w:val="3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báo thành công và gửi mail về khách hàng</w:t>
            </w:r>
          </w:p>
        </w:tc>
      </w:tr>
      <w:tr w:rsidR="00CC7DF0" w:rsidRPr="002F2CFD" w14:paraId="4F21C92B"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4FCABE"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231252DE"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5E2F50E8" w14:textId="57EA40DB" w:rsidR="00CC7DF0" w:rsidRDefault="008A4792"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6.1 Chọn “No”</w:t>
            </w:r>
          </w:p>
          <w:p w14:paraId="50C700FA" w14:textId="04AADC2D" w:rsidR="008A4792" w:rsidRPr="002F2CFD" w:rsidRDefault="008A4792"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6.2 Hệ thống quay lại trang hiển thị danh sách vé chờ huỷ</w:t>
            </w:r>
          </w:p>
          <w:p w14:paraId="583FCFC3"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1101DF20" w14:textId="4F3E08F5" w:rsidR="00CC7DF0" w:rsidRPr="002F2CFD" w:rsidRDefault="00AE2B4D" w:rsidP="00AE2B4D">
      <w:pPr>
        <w:pStyle w:val="Caption"/>
        <w:rPr>
          <w:szCs w:val="26"/>
        </w:rPr>
      </w:pPr>
      <w:bookmarkStart w:id="68" w:name="_Toc58951627"/>
      <w:r>
        <w:t xml:space="preserve">Bảng </w:t>
      </w:r>
      <w:r w:rsidR="00856961">
        <w:fldChar w:fldCharType="begin"/>
      </w:r>
      <w:r w:rsidR="00856961">
        <w:instrText xml:space="preserve"> STYLEREF 1 \s </w:instrText>
      </w:r>
      <w:r w:rsidR="00856961">
        <w:fldChar w:fldCharType="separate"/>
      </w:r>
      <w:r w:rsidR="00415812">
        <w:rPr>
          <w:noProof/>
        </w:rPr>
        <w:t>3</w:t>
      </w:r>
      <w:r w:rsidR="00856961">
        <w:rPr>
          <w:noProof/>
        </w:rPr>
        <w:fldChar w:fldCharType="end"/>
      </w:r>
      <w:r w:rsidR="00415812">
        <w:noBreakHyphen/>
      </w:r>
      <w:r w:rsidR="00856961">
        <w:fldChar w:fldCharType="begin"/>
      </w:r>
      <w:r w:rsidR="00856961">
        <w:instrText xml:space="preserve"> SEQ Bảng \* ARABIC \s 1 </w:instrText>
      </w:r>
      <w:r w:rsidR="00856961">
        <w:fldChar w:fldCharType="separate"/>
      </w:r>
      <w:r w:rsidR="00415812">
        <w:rPr>
          <w:noProof/>
        </w:rPr>
        <w:t>7</w:t>
      </w:r>
      <w:r w:rsidR="00856961">
        <w:rPr>
          <w:noProof/>
        </w:rPr>
        <w:fldChar w:fldCharType="end"/>
      </w:r>
      <w:r>
        <w:t xml:space="preserve"> </w:t>
      </w:r>
      <w:r w:rsidRPr="004D5D58">
        <w:t>Mô tả UC006 – Huỷ vé</w:t>
      </w:r>
      <w:bookmarkEnd w:id="68"/>
    </w:p>
    <w:p w14:paraId="0FD98540"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26D9ABB0"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079C44B3" w14:textId="32BA865E" w:rsidR="00CC7DF0" w:rsidRDefault="00CC7DF0" w:rsidP="00AF02ED">
      <w:pPr>
        <w:keepNext/>
        <w:spacing w:line="360" w:lineRule="auto"/>
        <w:rPr>
          <w:szCs w:val="26"/>
        </w:rPr>
      </w:pPr>
    </w:p>
    <w:p w14:paraId="38C18171" w14:textId="0A891A2D" w:rsidR="009B223D" w:rsidRPr="002F2CFD" w:rsidRDefault="009B223D" w:rsidP="00AF02ED">
      <w:pPr>
        <w:keepNext/>
        <w:spacing w:line="360" w:lineRule="auto"/>
        <w:jc w:val="center"/>
        <w:rPr>
          <w:szCs w:val="26"/>
        </w:rPr>
      </w:pPr>
      <w:r>
        <w:rPr>
          <w:noProof/>
          <w:szCs w:val="26"/>
        </w:rPr>
        <w:drawing>
          <wp:inline distT="0" distB="0" distL="0" distR="0" wp14:anchorId="75B68DA9" wp14:editId="24B71EDA">
            <wp:extent cx="3752850" cy="6124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752850" cy="6124575"/>
                    </a:xfrm>
                    <a:prstGeom prst="rect">
                      <a:avLst/>
                    </a:prstGeom>
                    <a:noFill/>
                    <a:ln>
                      <a:noFill/>
                    </a:ln>
                  </pic:spPr>
                </pic:pic>
              </a:graphicData>
            </a:graphic>
          </wp:inline>
        </w:drawing>
      </w:r>
    </w:p>
    <w:p w14:paraId="6752D846" w14:textId="1E56DF01" w:rsidR="00861F2D" w:rsidRPr="002F2CFD" w:rsidRDefault="000C5ABF" w:rsidP="000C5ABF">
      <w:pPr>
        <w:pStyle w:val="Caption"/>
        <w:rPr>
          <w:szCs w:val="26"/>
        </w:rPr>
      </w:pPr>
      <w:bookmarkStart w:id="69" w:name="_Toc58950801"/>
      <w:r>
        <w:t xml:space="preserve">Hình </w:t>
      </w:r>
      <w:r w:rsidR="00856961">
        <w:fldChar w:fldCharType="begin"/>
      </w:r>
      <w:r w:rsidR="00856961">
        <w:instrText xml:space="preserve"> STYLEREF 1 \s </w:instrText>
      </w:r>
      <w:r w:rsidR="00856961">
        <w:fldChar w:fldCharType="separate"/>
      </w:r>
      <w:r w:rsidR="00F27F5B">
        <w:rPr>
          <w:noProof/>
        </w:rPr>
        <w:t>3</w:t>
      </w:r>
      <w:r w:rsidR="00856961">
        <w:rPr>
          <w:noProof/>
        </w:rPr>
        <w:fldChar w:fldCharType="end"/>
      </w:r>
      <w:r w:rsidR="00F27F5B">
        <w:noBreakHyphen/>
      </w:r>
      <w:r w:rsidR="00856961">
        <w:fldChar w:fldCharType="begin"/>
      </w:r>
      <w:r w:rsidR="00856961">
        <w:instrText xml:space="preserve"> SEQ Hình \* ARABIC \s 1 </w:instrText>
      </w:r>
      <w:r w:rsidR="00856961">
        <w:fldChar w:fldCharType="separate"/>
      </w:r>
      <w:r w:rsidR="00F27F5B">
        <w:rPr>
          <w:noProof/>
        </w:rPr>
        <w:t>12</w:t>
      </w:r>
      <w:r w:rsidR="00856961">
        <w:rPr>
          <w:noProof/>
        </w:rPr>
        <w:fldChar w:fldCharType="end"/>
      </w:r>
      <w:r>
        <w:t xml:space="preserve"> </w:t>
      </w:r>
      <w:r w:rsidRPr="0077564B">
        <w:t>Activity Diagram UC006 – Huỷ vé</w:t>
      </w:r>
      <w:bookmarkEnd w:id="69"/>
    </w:p>
    <w:p w14:paraId="11043EA1" w14:textId="703FDC27" w:rsidR="00CC7DF0" w:rsidRPr="002F2CFD" w:rsidRDefault="00CC7DF0" w:rsidP="00AF02ED">
      <w:pPr>
        <w:pStyle w:val="Caption"/>
        <w:spacing w:line="360" w:lineRule="auto"/>
        <w:rPr>
          <w:szCs w:val="26"/>
        </w:rPr>
      </w:pPr>
    </w:p>
    <w:p w14:paraId="6AE3516B" w14:textId="5D5796CC" w:rsidR="00CC7DF0" w:rsidRDefault="00CC7DF0" w:rsidP="00AF02ED">
      <w:pPr>
        <w:pStyle w:val="Heading5"/>
        <w:widowControl w:val="0"/>
        <w:spacing w:line="360" w:lineRule="auto"/>
        <w:jc w:val="left"/>
        <w:rPr>
          <w:i w:val="0"/>
        </w:rPr>
      </w:pPr>
      <w:r w:rsidRPr="002F2CFD">
        <w:rPr>
          <w:i w:val="0"/>
        </w:rPr>
        <w:t>Sequence Diagram</w:t>
      </w:r>
    </w:p>
    <w:p w14:paraId="04410646" w14:textId="2CE57134" w:rsidR="001054BB" w:rsidRPr="001054BB" w:rsidRDefault="008438B4" w:rsidP="001054BB">
      <w:pPr>
        <w:ind w:firstLine="0"/>
        <w:jc w:val="center"/>
      </w:pPr>
      <w:r>
        <w:rPr>
          <w:noProof/>
        </w:rPr>
        <w:lastRenderedPageBreak/>
        <w:drawing>
          <wp:inline distT="0" distB="0" distL="0" distR="0" wp14:anchorId="7934AA15" wp14:editId="258F13F5">
            <wp:extent cx="5580380" cy="5191125"/>
            <wp:effectExtent l="0" t="0" r="1270" b="9525"/>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80380" cy="5191125"/>
                    </a:xfrm>
                    <a:prstGeom prst="rect">
                      <a:avLst/>
                    </a:prstGeom>
                  </pic:spPr>
                </pic:pic>
              </a:graphicData>
            </a:graphic>
          </wp:inline>
        </w:drawing>
      </w:r>
    </w:p>
    <w:p w14:paraId="5DC4AE17" w14:textId="5C8EDF91" w:rsidR="001054BB" w:rsidRPr="002F2CFD" w:rsidRDefault="00941B7C" w:rsidP="00941B7C">
      <w:pPr>
        <w:pStyle w:val="Caption"/>
        <w:rPr>
          <w:szCs w:val="26"/>
        </w:rPr>
      </w:pPr>
      <w:bookmarkStart w:id="70" w:name="_Toc58950802"/>
      <w:r>
        <w:t xml:space="preserve">Hình </w:t>
      </w:r>
      <w:r w:rsidR="00856961">
        <w:fldChar w:fldCharType="begin"/>
      </w:r>
      <w:r w:rsidR="00856961">
        <w:instrText xml:space="preserve"> STYLEREF 1 \s </w:instrText>
      </w:r>
      <w:r w:rsidR="00856961">
        <w:fldChar w:fldCharType="separate"/>
      </w:r>
      <w:r w:rsidR="00F27F5B">
        <w:rPr>
          <w:noProof/>
        </w:rPr>
        <w:t>3</w:t>
      </w:r>
      <w:r w:rsidR="00856961">
        <w:rPr>
          <w:noProof/>
        </w:rPr>
        <w:fldChar w:fldCharType="end"/>
      </w:r>
      <w:r w:rsidR="00F27F5B">
        <w:noBreakHyphen/>
      </w:r>
      <w:r w:rsidR="00856961">
        <w:fldChar w:fldCharType="begin"/>
      </w:r>
      <w:r w:rsidR="00856961">
        <w:instrText xml:space="preserve"> SEQ Hình \* ARABIC \s 1 </w:instrText>
      </w:r>
      <w:r w:rsidR="00856961">
        <w:fldChar w:fldCharType="separate"/>
      </w:r>
      <w:r w:rsidR="00F27F5B">
        <w:rPr>
          <w:noProof/>
        </w:rPr>
        <w:t>13</w:t>
      </w:r>
      <w:r w:rsidR="00856961">
        <w:rPr>
          <w:noProof/>
        </w:rPr>
        <w:fldChar w:fldCharType="end"/>
      </w:r>
      <w:r>
        <w:t xml:space="preserve"> </w:t>
      </w:r>
      <w:r w:rsidRPr="00CC53AF">
        <w:t>Sequence Diagram UC006 – Huỷ vé</w:t>
      </w:r>
      <w:bookmarkEnd w:id="70"/>
    </w:p>
    <w:p w14:paraId="1752C7B8" w14:textId="77777777" w:rsidR="001054BB" w:rsidRPr="001054BB" w:rsidRDefault="001054BB" w:rsidP="001054BB"/>
    <w:p w14:paraId="2DB77926" w14:textId="19B7F2D0" w:rsidR="00CC7DF0" w:rsidRPr="002F2CFD" w:rsidRDefault="00CC7DF0" w:rsidP="00AF02ED">
      <w:pPr>
        <w:pStyle w:val="Heading3"/>
        <w:widowControl w:val="0"/>
        <w:spacing w:after="120" w:line="360" w:lineRule="auto"/>
        <w:rPr>
          <w:rFonts w:cs="Times New Roman"/>
          <w:i w:val="0"/>
        </w:rPr>
      </w:pPr>
      <w:bookmarkStart w:id="71" w:name="_Toc58951694"/>
      <w:r w:rsidRPr="002F2CFD">
        <w:rPr>
          <w:rFonts w:cs="Times New Roman"/>
          <w:i w:val="0"/>
        </w:rPr>
        <w:t>UC00</w:t>
      </w:r>
      <w:r w:rsidR="00B24761">
        <w:rPr>
          <w:rFonts w:cs="Times New Roman"/>
          <w:i w:val="0"/>
        </w:rPr>
        <w:t>7_Thống kê doanh thu và lượng vé đã bán</w:t>
      </w:r>
      <w:bookmarkEnd w:id="71"/>
    </w:p>
    <w:p w14:paraId="72AF6345" w14:textId="04ECAFC4"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E81700">
        <w:rPr>
          <w:szCs w:val="26"/>
        </w:rPr>
        <w:t>7</w:t>
      </w:r>
    </w:p>
    <w:tbl>
      <w:tblPr>
        <w:tblStyle w:val="TableGrid"/>
        <w:tblW w:w="5000" w:type="pct"/>
        <w:tblLook w:val="01E0" w:firstRow="1" w:lastRow="1" w:firstColumn="1" w:lastColumn="1" w:noHBand="0" w:noVBand="0"/>
      </w:tblPr>
      <w:tblGrid>
        <w:gridCol w:w="2023"/>
        <w:gridCol w:w="2282"/>
        <w:gridCol w:w="4473"/>
      </w:tblGrid>
      <w:tr w:rsidR="00CC7DF0" w:rsidRPr="002F2CFD" w14:paraId="4BE33A6F"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4D803E4F" w14:textId="6AB6F43A" w:rsidR="00CC7DF0" w:rsidRPr="002F2CFD" w:rsidRDefault="00CC7DF0" w:rsidP="00AF02ED">
            <w:pPr>
              <w:spacing w:line="360" w:lineRule="auto"/>
              <w:ind w:firstLine="0"/>
              <w:jc w:val="left"/>
              <w:rPr>
                <w:szCs w:val="26"/>
              </w:rPr>
            </w:pPr>
            <w:r w:rsidRPr="002F2CFD">
              <w:rPr>
                <w:b/>
                <w:szCs w:val="26"/>
              </w:rPr>
              <w:t xml:space="preserve">Use case: </w:t>
            </w:r>
            <w:r w:rsidR="00E81700">
              <w:rPr>
                <w:szCs w:val="26"/>
              </w:rPr>
              <w:t>Thống kê doanh thu và lượng vé đã bán</w:t>
            </w:r>
          </w:p>
        </w:tc>
      </w:tr>
      <w:tr w:rsidR="00CC7DF0" w:rsidRPr="002F2CFD" w14:paraId="6B7766D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7459714"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73C1C389" w14:textId="429680D8" w:rsidR="00CC7DF0" w:rsidRPr="002F2CFD" w:rsidRDefault="00E8170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Thống kê doanh thu và lượng vé nhà ga bán được</w:t>
            </w:r>
          </w:p>
        </w:tc>
      </w:tr>
      <w:tr w:rsidR="00CC7DF0" w:rsidRPr="002F2CFD" w14:paraId="7F3F639F"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5EB11A8C"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4B5461F9" w14:textId="70C63168" w:rsidR="00CC7DF0" w:rsidRPr="002F2CFD" w:rsidRDefault="00E8170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quản lý thống kê và kiểm soát danh thu cũng như là lượng vé bán ra</w:t>
            </w:r>
          </w:p>
        </w:tc>
      </w:tr>
      <w:tr w:rsidR="00CC7DF0" w:rsidRPr="002F2CFD" w14:paraId="6D292604"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DDDC69E"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00197EFB" w14:textId="2FBF851D" w:rsidR="00CC7DF0" w:rsidRPr="002F2CFD" w:rsidRDefault="00E8170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quản lý</w:t>
            </w:r>
          </w:p>
        </w:tc>
      </w:tr>
      <w:tr w:rsidR="00CC7DF0" w:rsidRPr="002F2CFD" w14:paraId="5123F6CD"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5EA4688E"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644BF5DC" w14:textId="02333DFA" w:rsidR="00CC7DF0" w:rsidRPr="002F2CFD" w:rsidRDefault="00D903E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Đã đ</w:t>
            </w:r>
            <w:r w:rsidR="00E81700">
              <w:rPr>
                <w:rFonts w:ascii="Times New Roman" w:hAnsi="Times New Roman"/>
                <w:i w:val="0"/>
                <w:color w:val="auto"/>
                <w:sz w:val="26"/>
                <w:szCs w:val="26"/>
              </w:rPr>
              <w:t>ăng nhập vào hệ thống bằng tài khoản admin</w:t>
            </w:r>
          </w:p>
        </w:tc>
      </w:tr>
      <w:tr w:rsidR="00CC7DF0" w:rsidRPr="002F2CFD" w14:paraId="75A4631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BBFF64E"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lastRenderedPageBreak/>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3E58F464" w14:textId="2DE45D16" w:rsidR="00CC7DF0" w:rsidRPr="002F2CFD" w:rsidRDefault="00D903E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được các thông tin cần thống kê</w:t>
            </w:r>
          </w:p>
        </w:tc>
      </w:tr>
      <w:tr w:rsidR="00CC7DF0" w:rsidRPr="002F2CFD" w14:paraId="7287D175"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A3D20"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702883C6"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F7B77BA"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1EAD0F16"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132C76A8"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D543964"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032A91EA"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2EEC6950"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2BD0CACD" w14:textId="70725C2B" w:rsidR="00CC7DF0" w:rsidRPr="002F2CFD" w:rsidRDefault="00D903EB" w:rsidP="00AF02ED">
            <w:pPr>
              <w:pStyle w:val="InfoBlue"/>
              <w:numPr>
                <w:ilvl w:val="0"/>
                <w:numId w:val="31"/>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“Thống kê”</w:t>
            </w:r>
          </w:p>
        </w:tc>
        <w:tc>
          <w:tcPr>
            <w:tcW w:w="2548" w:type="pct"/>
            <w:tcBorders>
              <w:top w:val="single" w:sz="4" w:space="0" w:color="auto"/>
              <w:left w:val="single" w:sz="4" w:space="0" w:color="auto"/>
              <w:bottom w:val="single" w:sz="4" w:space="0" w:color="auto"/>
              <w:right w:val="single" w:sz="4" w:space="0" w:color="auto"/>
            </w:tcBorders>
          </w:tcPr>
          <w:p w14:paraId="0400D4B2"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0C44EE4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E90E1D4"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57344B98" w14:textId="4419F5A3" w:rsidR="00CC7DF0" w:rsidRPr="002F2CFD" w:rsidRDefault="00D903EB" w:rsidP="00AF02ED">
            <w:pPr>
              <w:pStyle w:val="InfoBlue"/>
              <w:numPr>
                <w:ilvl w:val="0"/>
                <w:numId w:val="31"/>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view chứa thông tin thống kê</w:t>
            </w:r>
          </w:p>
        </w:tc>
      </w:tr>
      <w:tr w:rsidR="00CC7DF0" w:rsidRPr="002F2CFD" w14:paraId="3591DA6B"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B76988C" w14:textId="314AC4CD" w:rsidR="00CC7DF0" w:rsidRPr="002F2CFD" w:rsidRDefault="00D903EB" w:rsidP="00AF02ED">
            <w:pPr>
              <w:pStyle w:val="InfoBlue"/>
              <w:numPr>
                <w:ilvl w:val="0"/>
                <w:numId w:val="31"/>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“Xem chi tiết”</w:t>
            </w:r>
          </w:p>
        </w:tc>
        <w:tc>
          <w:tcPr>
            <w:tcW w:w="2548" w:type="pct"/>
            <w:tcBorders>
              <w:top w:val="single" w:sz="4" w:space="0" w:color="auto"/>
              <w:left w:val="single" w:sz="4" w:space="0" w:color="auto"/>
              <w:bottom w:val="single" w:sz="4" w:space="0" w:color="auto"/>
              <w:right w:val="single" w:sz="4" w:space="0" w:color="auto"/>
            </w:tcBorders>
          </w:tcPr>
          <w:p w14:paraId="1FC722E1"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09CAB710"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7751C0E"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22C20F1E"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30CF6654"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40DD8707"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0D91E373" w14:textId="62103361" w:rsidR="00CC7DF0" w:rsidRPr="002F2CFD" w:rsidRDefault="00A915C7" w:rsidP="00AF02ED">
            <w:pPr>
              <w:pStyle w:val="InfoBlue"/>
              <w:numPr>
                <w:ilvl w:val="0"/>
                <w:numId w:val="31"/>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tin chi tiết vé bán được và doanh thu</w:t>
            </w:r>
          </w:p>
        </w:tc>
      </w:tr>
      <w:tr w:rsidR="00CC7DF0" w:rsidRPr="002F2CFD" w14:paraId="10FD3AFF"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42C88"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201D31F9"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5DCCF717" w14:textId="77777777" w:rsidR="00CC7DF0" w:rsidRPr="002F2CFD" w:rsidRDefault="00CC7DF0" w:rsidP="00AF02ED">
            <w:pPr>
              <w:pStyle w:val="InfoBlue"/>
              <w:spacing w:before="0" w:line="360" w:lineRule="auto"/>
              <w:rPr>
                <w:rFonts w:ascii="Times New Roman" w:hAnsi="Times New Roman"/>
                <w:i w:val="0"/>
                <w:color w:val="auto"/>
                <w:sz w:val="26"/>
                <w:szCs w:val="26"/>
              </w:rPr>
            </w:pPr>
          </w:p>
          <w:p w14:paraId="1B301EE0"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1B12D295" w14:textId="073A3CB6" w:rsidR="00CC7DF0" w:rsidRPr="002F2CFD" w:rsidRDefault="001B19C8" w:rsidP="001B19C8">
      <w:pPr>
        <w:pStyle w:val="Caption"/>
        <w:rPr>
          <w:szCs w:val="26"/>
        </w:rPr>
      </w:pPr>
      <w:bookmarkStart w:id="72" w:name="_Toc58951628"/>
      <w:r>
        <w:t xml:space="preserve">Bảng </w:t>
      </w:r>
      <w:r w:rsidR="00856961">
        <w:fldChar w:fldCharType="begin"/>
      </w:r>
      <w:r w:rsidR="00856961">
        <w:instrText xml:space="preserve"> STYLEREF 1 \s </w:instrText>
      </w:r>
      <w:r w:rsidR="00856961">
        <w:fldChar w:fldCharType="separate"/>
      </w:r>
      <w:r w:rsidR="00415812">
        <w:rPr>
          <w:noProof/>
        </w:rPr>
        <w:t>3</w:t>
      </w:r>
      <w:r w:rsidR="00856961">
        <w:rPr>
          <w:noProof/>
        </w:rPr>
        <w:fldChar w:fldCharType="end"/>
      </w:r>
      <w:r w:rsidR="00415812">
        <w:noBreakHyphen/>
      </w:r>
      <w:r w:rsidR="00856961">
        <w:fldChar w:fldCharType="begin"/>
      </w:r>
      <w:r w:rsidR="00856961">
        <w:instrText xml:space="preserve"> SEQ Bảng \* ARABIC \s 1 </w:instrText>
      </w:r>
      <w:r w:rsidR="00856961">
        <w:fldChar w:fldCharType="separate"/>
      </w:r>
      <w:r w:rsidR="00415812">
        <w:rPr>
          <w:noProof/>
        </w:rPr>
        <w:t>8</w:t>
      </w:r>
      <w:r w:rsidR="00856961">
        <w:rPr>
          <w:noProof/>
        </w:rPr>
        <w:fldChar w:fldCharType="end"/>
      </w:r>
      <w:r>
        <w:t xml:space="preserve"> </w:t>
      </w:r>
      <w:r w:rsidRPr="00B1137F">
        <w:t>Mô tả UC007 – Thống kê doanh thu và lượng vé đã bán</w:t>
      </w:r>
      <w:bookmarkEnd w:id="72"/>
    </w:p>
    <w:p w14:paraId="3C256FA7"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03392520"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4251ECBB" w14:textId="510A4CAC" w:rsidR="00CC7DF0" w:rsidRDefault="00CC7DF0" w:rsidP="00AF02ED">
      <w:pPr>
        <w:keepNext/>
        <w:spacing w:line="360" w:lineRule="auto"/>
        <w:jc w:val="center"/>
        <w:rPr>
          <w:szCs w:val="26"/>
        </w:rPr>
      </w:pPr>
    </w:p>
    <w:p w14:paraId="132C45D8" w14:textId="69648194" w:rsidR="00995E8F" w:rsidRPr="002F2CFD" w:rsidRDefault="00995E8F" w:rsidP="00AF02ED">
      <w:pPr>
        <w:keepNext/>
        <w:spacing w:line="360" w:lineRule="auto"/>
        <w:jc w:val="center"/>
        <w:rPr>
          <w:szCs w:val="26"/>
        </w:rPr>
      </w:pPr>
      <w:r>
        <w:rPr>
          <w:noProof/>
          <w:szCs w:val="26"/>
        </w:rPr>
        <w:drawing>
          <wp:inline distT="0" distB="0" distL="0" distR="0" wp14:anchorId="5961CB52" wp14:editId="1EFAE6B8">
            <wp:extent cx="3924300" cy="3019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924300" cy="3019425"/>
                    </a:xfrm>
                    <a:prstGeom prst="rect">
                      <a:avLst/>
                    </a:prstGeom>
                    <a:noFill/>
                    <a:ln>
                      <a:noFill/>
                    </a:ln>
                  </pic:spPr>
                </pic:pic>
              </a:graphicData>
            </a:graphic>
          </wp:inline>
        </w:drawing>
      </w:r>
    </w:p>
    <w:p w14:paraId="5BF38CF0" w14:textId="7144A5EC" w:rsidR="00CC7DF0" w:rsidRPr="002F2CFD" w:rsidRDefault="00535340" w:rsidP="00535340">
      <w:pPr>
        <w:pStyle w:val="Caption"/>
        <w:rPr>
          <w:szCs w:val="26"/>
        </w:rPr>
      </w:pPr>
      <w:bookmarkStart w:id="73" w:name="_Toc58950803"/>
      <w:r>
        <w:t xml:space="preserve">Hình </w:t>
      </w:r>
      <w:r w:rsidR="00856961">
        <w:fldChar w:fldCharType="begin"/>
      </w:r>
      <w:r w:rsidR="00856961">
        <w:instrText xml:space="preserve"> STYLEREF 1 \s </w:instrText>
      </w:r>
      <w:r w:rsidR="00856961">
        <w:fldChar w:fldCharType="separate"/>
      </w:r>
      <w:r w:rsidR="00F27F5B">
        <w:rPr>
          <w:noProof/>
        </w:rPr>
        <w:t>3</w:t>
      </w:r>
      <w:r w:rsidR="00856961">
        <w:rPr>
          <w:noProof/>
        </w:rPr>
        <w:fldChar w:fldCharType="end"/>
      </w:r>
      <w:r w:rsidR="00F27F5B">
        <w:noBreakHyphen/>
      </w:r>
      <w:r w:rsidR="00856961">
        <w:fldChar w:fldCharType="begin"/>
      </w:r>
      <w:r w:rsidR="00856961">
        <w:instrText xml:space="preserve"> SEQ Hình \* ARABIC \s 1 </w:instrText>
      </w:r>
      <w:r w:rsidR="00856961">
        <w:fldChar w:fldCharType="separate"/>
      </w:r>
      <w:r w:rsidR="00F27F5B">
        <w:rPr>
          <w:noProof/>
        </w:rPr>
        <w:t>14</w:t>
      </w:r>
      <w:r w:rsidR="00856961">
        <w:rPr>
          <w:noProof/>
        </w:rPr>
        <w:fldChar w:fldCharType="end"/>
      </w:r>
      <w:r>
        <w:t xml:space="preserve"> </w:t>
      </w:r>
      <w:r w:rsidRPr="00740B3F">
        <w:t>Activity Diagram UC007 – Thống kê doanh thu và lượng vé đã bán</w:t>
      </w:r>
      <w:bookmarkEnd w:id="73"/>
    </w:p>
    <w:p w14:paraId="2972BD36" w14:textId="4D12C9DD" w:rsidR="00CC7DF0" w:rsidRDefault="00CC7DF0" w:rsidP="00AF02ED">
      <w:pPr>
        <w:pStyle w:val="Heading5"/>
        <w:widowControl w:val="0"/>
        <w:spacing w:line="360" w:lineRule="auto"/>
        <w:jc w:val="left"/>
        <w:rPr>
          <w:i w:val="0"/>
        </w:rPr>
      </w:pPr>
      <w:r w:rsidRPr="002F2CFD">
        <w:rPr>
          <w:i w:val="0"/>
        </w:rPr>
        <w:t>Sequence Diagram</w:t>
      </w:r>
    </w:p>
    <w:p w14:paraId="64D6FBD9" w14:textId="478A1FC4" w:rsidR="003D0FE5" w:rsidRPr="003D0FE5" w:rsidRDefault="00250DD5" w:rsidP="00250DD5">
      <w:pPr>
        <w:ind w:firstLine="0"/>
        <w:jc w:val="center"/>
      </w:pPr>
      <w:r>
        <w:rPr>
          <w:noProof/>
        </w:rPr>
        <w:drawing>
          <wp:inline distT="0" distB="0" distL="0" distR="0" wp14:anchorId="18F17D9E" wp14:editId="4074AB6E">
            <wp:extent cx="5580380" cy="3889375"/>
            <wp:effectExtent l="0" t="0" r="127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80380" cy="3889375"/>
                    </a:xfrm>
                    <a:prstGeom prst="rect">
                      <a:avLst/>
                    </a:prstGeom>
                  </pic:spPr>
                </pic:pic>
              </a:graphicData>
            </a:graphic>
          </wp:inline>
        </w:drawing>
      </w:r>
    </w:p>
    <w:p w14:paraId="47D12EE1" w14:textId="1B563452" w:rsidR="003D0FE5" w:rsidRPr="003D0FE5" w:rsidRDefault="00652489" w:rsidP="00652489">
      <w:pPr>
        <w:pStyle w:val="Caption"/>
        <w:rPr>
          <w:szCs w:val="26"/>
        </w:rPr>
      </w:pPr>
      <w:bookmarkStart w:id="74" w:name="_Toc58950804"/>
      <w:r>
        <w:t xml:space="preserve">Hình </w:t>
      </w:r>
      <w:r w:rsidR="00856961">
        <w:fldChar w:fldCharType="begin"/>
      </w:r>
      <w:r w:rsidR="00856961">
        <w:instrText xml:space="preserve"> STYLEREF 1 \s </w:instrText>
      </w:r>
      <w:r w:rsidR="00856961">
        <w:fldChar w:fldCharType="separate"/>
      </w:r>
      <w:r w:rsidR="00F27F5B">
        <w:rPr>
          <w:noProof/>
        </w:rPr>
        <w:t>3</w:t>
      </w:r>
      <w:r w:rsidR="00856961">
        <w:rPr>
          <w:noProof/>
        </w:rPr>
        <w:fldChar w:fldCharType="end"/>
      </w:r>
      <w:r w:rsidR="00F27F5B">
        <w:noBreakHyphen/>
      </w:r>
      <w:r w:rsidR="00856961">
        <w:fldChar w:fldCharType="begin"/>
      </w:r>
      <w:r w:rsidR="00856961">
        <w:instrText xml:space="preserve"> SEQ Hình \* ARABIC \s 1 </w:instrText>
      </w:r>
      <w:r w:rsidR="00856961">
        <w:fldChar w:fldCharType="separate"/>
      </w:r>
      <w:r w:rsidR="00F27F5B">
        <w:rPr>
          <w:noProof/>
        </w:rPr>
        <w:t>15</w:t>
      </w:r>
      <w:r w:rsidR="00856961">
        <w:rPr>
          <w:noProof/>
        </w:rPr>
        <w:fldChar w:fldCharType="end"/>
      </w:r>
      <w:r>
        <w:t xml:space="preserve"> </w:t>
      </w:r>
      <w:r w:rsidRPr="00C511AC">
        <w:t>Sequence Diagram UC007 – Thống kê doanh thu và lượng vé đã bán</w:t>
      </w:r>
      <w:bookmarkEnd w:id="74"/>
    </w:p>
    <w:p w14:paraId="31D19B48" w14:textId="22342C93" w:rsidR="00CC7DF0" w:rsidRPr="002F2CFD" w:rsidRDefault="00CC7DF0" w:rsidP="00AF02ED">
      <w:pPr>
        <w:pStyle w:val="Heading3"/>
        <w:widowControl w:val="0"/>
        <w:spacing w:after="120" w:line="360" w:lineRule="auto"/>
        <w:rPr>
          <w:rFonts w:cs="Times New Roman"/>
          <w:i w:val="0"/>
        </w:rPr>
      </w:pPr>
      <w:bookmarkStart w:id="75" w:name="_Toc58951695"/>
      <w:r w:rsidRPr="002F2CFD">
        <w:rPr>
          <w:rFonts w:cs="Times New Roman"/>
          <w:i w:val="0"/>
        </w:rPr>
        <w:lastRenderedPageBreak/>
        <w:t>UC00</w:t>
      </w:r>
      <w:r w:rsidR="009A59D0">
        <w:rPr>
          <w:rFonts w:cs="Times New Roman"/>
          <w:i w:val="0"/>
        </w:rPr>
        <w:t>8_Lên lịch trình</w:t>
      </w:r>
      <w:bookmarkEnd w:id="75"/>
    </w:p>
    <w:p w14:paraId="513EEAC1" w14:textId="2AFA8844"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9A59D0">
        <w:rPr>
          <w:szCs w:val="26"/>
        </w:rPr>
        <w:t>8</w:t>
      </w:r>
    </w:p>
    <w:tbl>
      <w:tblPr>
        <w:tblStyle w:val="TableGrid"/>
        <w:tblW w:w="5000" w:type="pct"/>
        <w:tblLook w:val="01E0" w:firstRow="1" w:lastRow="1" w:firstColumn="1" w:lastColumn="1" w:noHBand="0" w:noVBand="0"/>
      </w:tblPr>
      <w:tblGrid>
        <w:gridCol w:w="2023"/>
        <w:gridCol w:w="2282"/>
        <w:gridCol w:w="4473"/>
      </w:tblGrid>
      <w:tr w:rsidR="00CC7DF0" w:rsidRPr="002F2CFD" w14:paraId="7EA71A1D"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75C0C088" w14:textId="5ABC4A43" w:rsidR="00CC7DF0" w:rsidRPr="002F2CFD" w:rsidRDefault="00CC7DF0" w:rsidP="00AF02ED">
            <w:pPr>
              <w:spacing w:line="360" w:lineRule="auto"/>
              <w:ind w:firstLine="0"/>
              <w:jc w:val="left"/>
              <w:rPr>
                <w:szCs w:val="26"/>
              </w:rPr>
            </w:pPr>
            <w:r w:rsidRPr="002F2CFD">
              <w:rPr>
                <w:b/>
                <w:szCs w:val="26"/>
              </w:rPr>
              <w:t xml:space="preserve">Use case: </w:t>
            </w:r>
            <w:r w:rsidR="008629CB">
              <w:rPr>
                <w:szCs w:val="26"/>
              </w:rPr>
              <w:t>Lên</w:t>
            </w:r>
            <w:r>
              <w:rPr>
                <w:szCs w:val="26"/>
              </w:rPr>
              <w:t xml:space="preserve"> lịch trình</w:t>
            </w:r>
          </w:p>
        </w:tc>
      </w:tr>
      <w:tr w:rsidR="00CC7DF0" w:rsidRPr="002F2CFD" w14:paraId="09C0B93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BA1BC59"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36C39F3D" w14:textId="7367763F"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Lên lịch trình cho các chuyến tàu</w:t>
            </w:r>
          </w:p>
        </w:tc>
      </w:tr>
      <w:tr w:rsidR="00CC7DF0" w:rsidRPr="002F2CFD" w14:paraId="59B86B83"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418DFC1F"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7F0E113E" w14:textId="5ECC2AD7"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quản lý lên lịch trình cho các chuyến tàu nhằm bán vé cho hành khách</w:t>
            </w:r>
          </w:p>
        </w:tc>
      </w:tr>
      <w:tr w:rsidR="00CC7DF0" w:rsidRPr="002F2CFD" w14:paraId="0107D13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13016153"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36FF73BC" w14:textId="1C599FE2"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quản lý</w:t>
            </w:r>
          </w:p>
        </w:tc>
      </w:tr>
      <w:tr w:rsidR="00CC7DF0" w:rsidRPr="002F2CFD" w14:paraId="5D898BBC"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3F0C26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665ECA73" w14:textId="05E540DB"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Đã đăng nhập vào hệ thống bằng tài khoản admin</w:t>
            </w:r>
          </w:p>
        </w:tc>
      </w:tr>
      <w:tr w:rsidR="00CC7DF0" w:rsidRPr="002F2CFD" w14:paraId="0CF0EB3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0C28750"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41CDBDA3" w14:textId="7DD2B0F1"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Thêm lịch trình chính và các lịch trình phụ vào hệ thống thành công</w:t>
            </w:r>
          </w:p>
        </w:tc>
      </w:tr>
      <w:tr w:rsidR="00CC7DF0" w:rsidRPr="002F2CFD" w14:paraId="42844730"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17B4EA2"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14623482"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7ABC7F7"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44232C2B"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2FC38D9B"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16850C43" w14:textId="081E78FF" w:rsidR="00CC7DF0" w:rsidRPr="002F2CFD" w:rsidRDefault="008629CB" w:rsidP="00AF02ED">
            <w:pPr>
              <w:pStyle w:val="InfoBlue"/>
              <w:numPr>
                <w:ilvl w:val="0"/>
                <w:numId w:val="3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“Tạo” ở view Lịch trình</w:t>
            </w:r>
          </w:p>
        </w:tc>
        <w:tc>
          <w:tcPr>
            <w:tcW w:w="2548" w:type="pct"/>
            <w:tcBorders>
              <w:top w:val="single" w:sz="4" w:space="0" w:color="auto"/>
              <w:left w:val="single" w:sz="4" w:space="0" w:color="auto"/>
              <w:bottom w:val="single" w:sz="4" w:space="0" w:color="auto"/>
              <w:right w:val="single" w:sz="4" w:space="0" w:color="auto"/>
            </w:tcBorders>
            <w:hideMark/>
          </w:tcPr>
          <w:p w14:paraId="09342030"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0847FBC5"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7C1C47AD"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63F6A5EA" w14:textId="5F28E5FE" w:rsidR="00CC7DF0" w:rsidRPr="002F2CFD" w:rsidRDefault="008629CB" w:rsidP="00AF02ED">
            <w:pPr>
              <w:pStyle w:val="InfoBlue"/>
              <w:numPr>
                <w:ilvl w:val="0"/>
                <w:numId w:val="3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form nhập thông tin lịch trình</w:t>
            </w:r>
          </w:p>
        </w:tc>
      </w:tr>
      <w:tr w:rsidR="00CC7DF0" w:rsidRPr="002F2CFD" w14:paraId="002E8539"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C926E69" w14:textId="22B244DD" w:rsidR="00CC7DF0" w:rsidRPr="002F2CFD" w:rsidRDefault="00D468B4" w:rsidP="00AF02ED">
            <w:pPr>
              <w:pStyle w:val="InfoBlue"/>
              <w:numPr>
                <w:ilvl w:val="0"/>
                <w:numId w:val="3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Nhập thông tin lịch trình</w:t>
            </w:r>
          </w:p>
        </w:tc>
        <w:tc>
          <w:tcPr>
            <w:tcW w:w="2548" w:type="pct"/>
            <w:tcBorders>
              <w:top w:val="single" w:sz="4" w:space="0" w:color="auto"/>
              <w:left w:val="single" w:sz="4" w:space="0" w:color="auto"/>
              <w:bottom w:val="single" w:sz="4" w:space="0" w:color="auto"/>
              <w:right w:val="single" w:sz="4" w:space="0" w:color="auto"/>
            </w:tcBorders>
          </w:tcPr>
          <w:p w14:paraId="28A294AD"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r>
      <w:tr w:rsidR="00CC7DF0" w:rsidRPr="002F2CFD" w14:paraId="51BCA09A"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13B97D0E"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4DFF2F0B" w14:textId="4AE1D7A0" w:rsidR="00CC7DF0" w:rsidRPr="002F2CFD" w:rsidRDefault="00D468B4" w:rsidP="00AF02ED">
            <w:pPr>
              <w:pStyle w:val="InfoBlue"/>
              <w:numPr>
                <w:ilvl w:val="0"/>
                <w:numId w:val="3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Kiểm tra hợp lệ</w:t>
            </w:r>
          </w:p>
        </w:tc>
      </w:tr>
      <w:tr w:rsidR="00CC7DF0" w:rsidRPr="002F2CFD" w14:paraId="298D7583"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C6A1DAB"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1E010E47" w14:textId="74B44866" w:rsidR="00CC7DF0" w:rsidRPr="002F2CFD" w:rsidRDefault="00D468B4" w:rsidP="00AF02ED">
            <w:pPr>
              <w:pStyle w:val="InfoBlue"/>
              <w:numPr>
                <w:ilvl w:val="0"/>
                <w:numId w:val="3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Thêm dữ liệu lịch trình vào database</w:t>
            </w:r>
          </w:p>
        </w:tc>
      </w:tr>
      <w:tr w:rsidR="00CC7DF0" w:rsidRPr="002F2CFD" w14:paraId="59F7BC40"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32E1F383"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147C906" w14:textId="64A20657" w:rsidR="00CC7DF0" w:rsidRPr="002F2CFD" w:rsidRDefault="00D468B4" w:rsidP="00AF02ED">
            <w:pPr>
              <w:pStyle w:val="InfoBlue"/>
              <w:numPr>
                <w:ilvl w:val="0"/>
                <w:numId w:val="3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báo thành công</w:t>
            </w:r>
          </w:p>
        </w:tc>
      </w:tr>
      <w:tr w:rsidR="00CC7DF0" w:rsidRPr="002F2CFD" w14:paraId="0861DE3A"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265D9D0"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71CFF1F3"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2D970C7F" w14:textId="6718A9DE" w:rsidR="00CC7DF0" w:rsidRPr="002F2CFD" w:rsidRDefault="00D468B4"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4.1 Thông tin không hợp lệ thì quay lại bước 3</w:t>
            </w:r>
          </w:p>
          <w:p w14:paraId="16C72B2C"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5181F59B" w14:textId="43F6A3D3" w:rsidR="00CC7DF0" w:rsidRPr="002F2CFD" w:rsidRDefault="00D521A6" w:rsidP="00D521A6">
      <w:pPr>
        <w:pStyle w:val="Caption"/>
        <w:rPr>
          <w:szCs w:val="26"/>
        </w:rPr>
      </w:pPr>
      <w:bookmarkStart w:id="76" w:name="_Toc58951629"/>
      <w:r>
        <w:t xml:space="preserve">Bảng </w:t>
      </w:r>
      <w:r w:rsidR="00856961">
        <w:fldChar w:fldCharType="begin"/>
      </w:r>
      <w:r w:rsidR="00856961">
        <w:instrText xml:space="preserve"> STYLEREF 1 \s </w:instrText>
      </w:r>
      <w:r w:rsidR="00856961">
        <w:fldChar w:fldCharType="separate"/>
      </w:r>
      <w:r w:rsidR="00415812">
        <w:rPr>
          <w:noProof/>
        </w:rPr>
        <w:t>3</w:t>
      </w:r>
      <w:r w:rsidR="00856961">
        <w:rPr>
          <w:noProof/>
        </w:rPr>
        <w:fldChar w:fldCharType="end"/>
      </w:r>
      <w:r w:rsidR="00415812">
        <w:noBreakHyphen/>
      </w:r>
      <w:r w:rsidR="00856961">
        <w:fldChar w:fldCharType="begin"/>
      </w:r>
      <w:r w:rsidR="00856961">
        <w:instrText xml:space="preserve"> SEQ Bảng \* ARABIC \s 1 </w:instrText>
      </w:r>
      <w:r w:rsidR="00856961">
        <w:fldChar w:fldCharType="separate"/>
      </w:r>
      <w:r w:rsidR="00415812">
        <w:rPr>
          <w:noProof/>
        </w:rPr>
        <w:t>9</w:t>
      </w:r>
      <w:r w:rsidR="00856961">
        <w:rPr>
          <w:noProof/>
        </w:rPr>
        <w:fldChar w:fldCharType="end"/>
      </w:r>
      <w:r>
        <w:t xml:space="preserve"> </w:t>
      </w:r>
      <w:r w:rsidRPr="00551CA4">
        <w:t>Mô tả UC008 – Lên lịch trình</w:t>
      </w:r>
      <w:bookmarkEnd w:id="76"/>
    </w:p>
    <w:p w14:paraId="01B81EBE" w14:textId="77777777" w:rsidR="00CC7DF0" w:rsidRPr="002F2CFD" w:rsidRDefault="00CC7DF0" w:rsidP="00AF02ED">
      <w:pPr>
        <w:pStyle w:val="Heading4"/>
        <w:widowControl w:val="0"/>
        <w:spacing w:after="120" w:line="360" w:lineRule="auto"/>
        <w:jc w:val="left"/>
        <w:rPr>
          <w:szCs w:val="26"/>
        </w:rPr>
      </w:pPr>
      <w:r w:rsidRPr="002F2CFD">
        <w:rPr>
          <w:szCs w:val="26"/>
        </w:rPr>
        <w:lastRenderedPageBreak/>
        <w:t xml:space="preserve">Biểu đồ </w:t>
      </w:r>
    </w:p>
    <w:p w14:paraId="0F8013ED"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3F8927B8" w14:textId="66D0DCDF" w:rsidR="00CC7DF0" w:rsidRDefault="00CC7DF0" w:rsidP="00AF02ED">
      <w:pPr>
        <w:keepNext/>
        <w:spacing w:line="360" w:lineRule="auto"/>
        <w:rPr>
          <w:szCs w:val="26"/>
        </w:rPr>
      </w:pPr>
    </w:p>
    <w:p w14:paraId="75B6478D" w14:textId="1BAB12E6" w:rsidR="000112BC" w:rsidRPr="002F2CFD" w:rsidRDefault="000112BC" w:rsidP="00AF02ED">
      <w:pPr>
        <w:keepNext/>
        <w:spacing w:line="360" w:lineRule="auto"/>
        <w:jc w:val="center"/>
        <w:rPr>
          <w:szCs w:val="26"/>
        </w:rPr>
      </w:pPr>
      <w:r>
        <w:rPr>
          <w:noProof/>
          <w:szCs w:val="26"/>
        </w:rPr>
        <w:drawing>
          <wp:inline distT="0" distB="0" distL="0" distR="0" wp14:anchorId="46A21951" wp14:editId="1DA17BBE">
            <wp:extent cx="4000500" cy="4581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000500" cy="4581525"/>
                    </a:xfrm>
                    <a:prstGeom prst="rect">
                      <a:avLst/>
                    </a:prstGeom>
                    <a:noFill/>
                    <a:ln>
                      <a:noFill/>
                    </a:ln>
                  </pic:spPr>
                </pic:pic>
              </a:graphicData>
            </a:graphic>
          </wp:inline>
        </w:drawing>
      </w:r>
    </w:p>
    <w:p w14:paraId="0BC5864E" w14:textId="12FD4CB6" w:rsidR="00CC7DF0" w:rsidRPr="002F2CFD" w:rsidRDefault="00B65E4B" w:rsidP="00B65E4B">
      <w:pPr>
        <w:pStyle w:val="Caption"/>
        <w:rPr>
          <w:szCs w:val="26"/>
        </w:rPr>
      </w:pPr>
      <w:bookmarkStart w:id="77" w:name="_Toc58950805"/>
      <w:r>
        <w:t xml:space="preserve">Hình </w:t>
      </w:r>
      <w:r w:rsidR="00856961">
        <w:fldChar w:fldCharType="begin"/>
      </w:r>
      <w:r w:rsidR="00856961">
        <w:instrText xml:space="preserve"> STYLEREF 1 \s </w:instrText>
      </w:r>
      <w:r w:rsidR="00856961">
        <w:fldChar w:fldCharType="separate"/>
      </w:r>
      <w:r w:rsidR="00F27F5B">
        <w:rPr>
          <w:noProof/>
        </w:rPr>
        <w:t>3</w:t>
      </w:r>
      <w:r w:rsidR="00856961">
        <w:rPr>
          <w:noProof/>
        </w:rPr>
        <w:fldChar w:fldCharType="end"/>
      </w:r>
      <w:r w:rsidR="00F27F5B">
        <w:noBreakHyphen/>
      </w:r>
      <w:r w:rsidR="00856961">
        <w:fldChar w:fldCharType="begin"/>
      </w:r>
      <w:r w:rsidR="00856961">
        <w:instrText xml:space="preserve"> SEQ Hình \* ARABIC \s 1 </w:instrText>
      </w:r>
      <w:r w:rsidR="00856961">
        <w:fldChar w:fldCharType="separate"/>
      </w:r>
      <w:r w:rsidR="00F27F5B">
        <w:rPr>
          <w:noProof/>
        </w:rPr>
        <w:t>16</w:t>
      </w:r>
      <w:r w:rsidR="00856961">
        <w:rPr>
          <w:noProof/>
        </w:rPr>
        <w:fldChar w:fldCharType="end"/>
      </w:r>
      <w:r>
        <w:t xml:space="preserve"> </w:t>
      </w:r>
      <w:r w:rsidRPr="0021695A">
        <w:t>Activity Diagram UC008 – Lên lịch trình</w:t>
      </w:r>
      <w:bookmarkEnd w:id="77"/>
    </w:p>
    <w:p w14:paraId="33BE0440" w14:textId="095921E6" w:rsidR="00CC7DF0" w:rsidRDefault="00CC7DF0" w:rsidP="00AF02ED">
      <w:pPr>
        <w:pStyle w:val="Heading5"/>
        <w:widowControl w:val="0"/>
        <w:spacing w:line="360" w:lineRule="auto"/>
        <w:jc w:val="left"/>
        <w:rPr>
          <w:i w:val="0"/>
        </w:rPr>
      </w:pPr>
      <w:r w:rsidRPr="002F2CFD">
        <w:rPr>
          <w:i w:val="0"/>
        </w:rPr>
        <w:t>Sequence Diagram</w:t>
      </w:r>
    </w:p>
    <w:p w14:paraId="3B761D8B" w14:textId="3DA32146" w:rsidR="006B2D3C" w:rsidRPr="006B2D3C" w:rsidRDefault="00550986" w:rsidP="006B2D3C">
      <w:pPr>
        <w:ind w:firstLine="0"/>
        <w:jc w:val="center"/>
      </w:pPr>
      <w:r>
        <w:rPr>
          <w:noProof/>
        </w:rPr>
        <w:lastRenderedPageBreak/>
        <w:drawing>
          <wp:inline distT="0" distB="0" distL="0" distR="0" wp14:anchorId="3640529F" wp14:editId="6CA3CF95">
            <wp:extent cx="5580380" cy="4478020"/>
            <wp:effectExtent l="0" t="0" r="127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80380" cy="4478020"/>
                    </a:xfrm>
                    <a:prstGeom prst="rect">
                      <a:avLst/>
                    </a:prstGeom>
                  </pic:spPr>
                </pic:pic>
              </a:graphicData>
            </a:graphic>
          </wp:inline>
        </w:drawing>
      </w:r>
    </w:p>
    <w:p w14:paraId="7D000F92" w14:textId="2B4688A8" w:rsidR="006B2D3C" w:rsidRPr="006B2D3C" w:rsidRDefault="001C1E3F" w:rsidP="001C1E3F">
      <w:pPr>
        <w:pStyle w:val="Caption"/>
        <w:rPr>
          <w:szCs w:val="26"/>
        </w:rPr>
      </w:pPr>
      <w:bookmarkStart w:id="78" w:name="_Toc58950806"/>
      <w:r>
        <w:t xml:space="preserve">Hình </w:t>
      </w:r>
      <w:r w:rsidR="00856961">
        <w:fldChar w:fldCharType="begin"/>
      </w:r>
      <w:r w:rsidR="00856961">
        <w:instrText xml:space="preserve"> STYLEREF 1 \s </w:instrText>
      </w:r>
      <w:r w:rsidR="00856961">
        <w:fldChar w:fldCharType="separate"/>
      </w:r>
      <w:r w:rsidR="00F27F5B">
        <w:rPr>
          <w:noProof/>
        </w:rPr>
        <w:t>3</w:t>
      </w:r>
      <w:r w:rsidR="00856961">
        <w:rPr>
          <w:noProof/>
        </w:rPr>
        <w:fldChar w:fldCharType="end"/>
      </w:r>
      <w:r w:rsidR="00F27F5B">
        <w:noBreakHyphen/>
      </w:r>
      <w:r w:rsidR="00856961">
        <w:fldChar w:fldCharType="begin"/>
      </w:r>
      <w:r w:rsidR="00856961">
        <w:instrText xml:space="preserve"> SEQ Hình \* ARABIC \s 1 </w:instrText>
      </w:r>
      <w:r w:rsidR="00856961">
        <w:fldChar w:fldCharType="separate"/>
      </w:r>
      <w:r w:rsidR="00F27F5B">
        <w:rPr>
          <w:noProof/>
        </w:rPr>
        <w:t>17</w:t>
      </w:r>
      <w:r w:rsidR="00856961">
        <w:rPr>
          <w:noProof/>
        </w:rPr>
        <w:fldChar w:fldCharType="end"/>
      </w:r>
      <w:r>
        <w:t xml:space="preserve"> </w:t>
      </w:r>
      <w:r w:rsidRPr="009346C0">
        <w:t>Sequence Diagram UC008 – Lên lịch trình</w:t>
      </w:r>
      <w:bookmarkEnd w:id="78"/>
    </w:p>
    <w:p w14:paraId="1BB5E1A5" w14:textId="7C6C3F90" w:rsidR="00CC7DF0" w:rsidRPr="002F2CFD" w:rsidRDefault="00CC7DF0" w:rsidP="00AF02ED">
      <w:pPr>
        <w:pStyle w:val="Heading3"/>
        <w:widowControl w:val="0"/>
        <w:spacing w:after="120" w:line="360" w:lineRule="auto"/>
        <w:rPr>
          <w:rFonts w:cs="Times New Roman"/>
          <w:i w:val="0"/>
        </w:rPr>
      </w:pPr>
      <w:bookmarkStart w:id="79" w:name="_Toc58951696"/>
      <w:r w:rsidRPr="002F2CFD">
        <w:rPr>
          <w:rFonts w:cs="Times New Roman"/>
          <w:i w:val="0"/>
        </w:rPr>
        <w:t>UC00</w:t>
      </w:r>
      <w:r w:rsidR="00CD35A1">
        <w:rPr>
          <w:rFonts w:cs="Times New Roman"/>
          <w:i w:val="0"/>
        </w:rPr>
        <w:t>9_Đăng nhập</w:t>
      </w:r>
      <w:bookmarkEnd w:id="79"/>
    </w:p>
    <w:p w14:paraId="2B9E3AFA" w14:textId="353FD3AB"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CD35A1">
        <w:rPr>
          <w:szCs w:val="26"/>
        </w:rPr>
        <w:t>9</w:t>
      </w:r>
    </w:p>
    <w:tbl>
      <w:tblPr>
        <w:tblStyle w:val="TableGrid"/>
        <w:tblW w:w="5000" w:type="pct"/>
        <w:tblLook w:val="01E0" w:firstRow="1" w:lastRow="1" w:firstColumn="1" w:lastColumn="1" w:noHBand="0" w:noVBand="0"/>
      </w:tblPr>
      <w:tblGrid>
        <w:gridCol w:w="2023"/>
        <w:gridCol w:w="2282"/>
        <w:gridCol w:w="4473"/>
      </w:tblGrid>
      <w:tr w:rsidR="00CC7DF0" w:rsidRPr="002F2CFD" w14:paraId="49F343B9"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70495FF6" w14:textId="4A0AB504" w:rsidR="00CC7DF0" w:rsidRPr="00CD35A1" w:rsidRDefault="00CC7DF0" w:rsidP="00AF02ED">
            <w:pPr>
              <w:spacing w:line="360" w:lineRule="auto"/>
              <w:ind w:firstLine="0"/>
              <w:jc w:val="left"/>
              <w:rPr>
                <w:bCs/>
                <w:szCs w:val="26"/>
              </w:rPr>
            </w:pPr>
            <w:r w:rsidRPr="002F2CFD">
              <w:rPr>
                <w:b/>
                <w:szCs w:val="26"/>
              </w:rPr>
              <w:t xml:space="preserve">Use case: </w:t>
            </w:r>
            <w:r w:rsidR="00CD35A1" w:rsidRPr="00CD35A1">
              <w:rPr>
                <w:bCs/>
                <w:szCs w:val="26"/>
              </w:rPr>
              <w:t>Đăng nhập</w:t>
            </w:r>
          </w:p>
        </w:tc>
      </w:tr>
      <w:tr w:rsidR="00CC7DF0" w:rsidRPr="002F2CFD" w14:paraId="427E642B"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1479E4A7"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2345A958" w14:textId="4C21AF8D"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Đăng nhập vào hệ thống</w:t>
            </w:r>
          </w:p>
        </w:tc>
      </w:tr>
      <w:tr w:rsidR="00CC7DF0" w:rsidRPr="002F2CFD" w14:paraId="1D7FA0DA"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05D59F3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6F4AA3ED" w14:textId="50E4E3D7"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nhân viên bán vé và nhân viên quản lý đăng nhập vào hệ thống để thực hiện các chức năng của mình</w:t>
            </w:r>
          </w:p>
        </w:tc>
      </w:tr>
      <w:tr w:rsidR="00CC7DF0" w:rsidRPr="002F2CFD" w14:paraId="00C9485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44A9872"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7CC731AA" w14:textId="21003D7E"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bán vé, nhân viên quản lý</w:t>
            </w:r>
          </w:p>
        </w:tc>
      </w:tr>
      <w:tr w:rsidR="00CC7DF0" w:rsidRPr="002F2CFD" w14:paraId="47F1E769"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4E7DAC9"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0DC133EE" w14:textId="70B6324D"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chưa được đăng nhập</w:t>
            </w:r>
          </w:p>
        </w:tc>
      </w:tr>
      <w:tr w:rsidR="00CC7DF0" w:rsidRPr="002F2CFD" w14:paraId="17688AFB"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647789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1EEA23B5" w14:textId="799443F0"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Chuyển về trang thống kê của hệ thống quản lý</w:t>
            </w:r>
          </w:p>
        </w:tc>
      </w:tr>
      <w:tr w:rsidR="00CC7DF0" w:rsidRPr="002F2CFD" w14:paraId="7CBBC71A"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A889D0"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11C59E6F"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AD228C8"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7B734FB4"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6C5DF806"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55BCD7B" w14:textId="51F17B74" w:rsidR="00CC7DF0" w:rsidRPr="002F2CFD" w:rsidRDefault="00CD35A1" w:rsidP="00AF02ED">
            <w:pPr>
              <w:pStyle w:val="InfoBlue"/>
              <w:numPr>
                <w:ilvl w:val="0"/>
                <w:numId w:val="33"/>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lastRenderedPageBreak/>
              <w:t>Nhập tài khoản và mật khẩu</w:t>
            </w:r>
          </w:p>
        </w:tc>
        <w:tc>
          <w:tcPr>
            <w:tcW w:w="2548" w:type="pct"/>
            <w:tcBorders>
              <w:top w:val="single" w:sz="4" w:space="0" w:color="auto"/>
              <w:left w:val="single" w:sz="4" w:space="0" w:color="auto"/>
              <w:bottom w:val="single" w:sz="4" w:space="0" w:color="auto"/>
              <w:right w:val="single" w:sz="4" w:space="0" w:color="auto"/>
            </w:tcBorders>
            <w:hideMark/>
          </w:tcPr>
          <w:p w14:paraId="0DE6DAA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01CF0BCA"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6C00FE74" w14:textId="0F61CB95" w:rsidR="00CC7DF0" w:rsidRPr="002F2CFD" w:rsidRDefault="00CD35A1" w:rsidP="00AF02ED">
            <w:pPr>
              <w:pStyle w:val="InfoBlue"/>
              <w:numPr>
                <w:ilvl w:val="0"/>
                <w:numId w:val="33"/>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đăng nhập</w:t>
            </w:r>
          </w:p>
        </w:tc>
        <w:tc>
          <w:tcPr>
            <w:tcW w:w="2548" w:type="pct"/>
            <w:tcBorders>
              <w:top w:val="single" w:sz="4" w:space="0" w:color="auto"/>
              <w:left w:val="single" w:sz="4" w:space="0" w:color="auto"/>
              <w:bottom w:val="single" w:sz="4" w:space="0" w:color="auto"/>
              <w:right w:val="single" w:sz="4" w:space="0" w:color="auto"/>
            </w:tcBorders>
          </w:tcPr>
          <w:p w14:paraId="7D2EA724"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17AC81D0"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7F03F3A9"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55A78BD6" w14:textId="41ED1112" w:rsidR="00CC7DF0" w:rsidRPr="002F2CFD" w:rsidRDefault="00CD35A1" w:rsidP="00AF02ED">
            <w:pPr>
              <w:pStyle w:val="InfoBlue"/>
              <w:numPr>
                <w:ilvl w:val="0"/>
                <w:numId w:val="33"/>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Kết nối đến Firebase để xác thực và lấy thông tin</w:t>
            </w:r>
          </w:p>
        </w:tc>
      </w:tr>
      <w:tr w:rsidR="00CC7DF0" w:rsidRPr="002F2CFD" w14:paraId="5307D75E"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FFCBFB6"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E5376F8" w14:textId="25B46474" w:rsidR="00CC7DF0" w:rsidRPr="002F2CFD" w:rsidRDefault="00CD35A1" w:rsidP="00AF02ED">
            <w:pPr>
              <w:pStyle w:val="InfoBlue"/>
              <w:numPr>
                <w:ilvl w:val="0"/>
                <w:numId w:val="33"/>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trang thống kê</w:t>
            </w:r>
          </w:p>
        </w:tc>
      </w:tr>
      <w:tr w:rsidR="00CC7DF0" w:rsidRPr="002F2CFD" w14:paraId="38CC30AE"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EDE11BA"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585B11F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4DAEDFA6"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6FD799"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30787035"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48C6BFB1" w14:textId="70AC939B"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3.1 Xác thực không thành công sẽ hiện thông báo lỗi, quay lại bước 1</w:t>
            </w:r>
          </w:p>
          <w:p w14:paraId="0BB4C1B8"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17757C38" w14:textId="2136A134" w:rsidR="00CC7DF0" w:rsidRPr="002F2CFD" w:rsidRDefault="00845535" w:rsidP="00845535">
      <w:pPr>
        <w:pStyle w:val="Caption"/>
        <w:rPr>
          <w:szCs w:val="26"/>
        </w:rPr>
      </w:pPr>
      <w:bookmarkStart w:id="80" w:name="_Toc58951630"/>
      <w:r>
        <w:t xml:space="preserve">Bảng </w:t>
      </w:r>
      <w:r w:rsidR="00856961">
        <w:fldChar w:fldCharType="begin"/>
      </w:r>
      <w:r w:rsidR="00856961">
        <w:instrText xml:space="preserve"> STYLEREF 1 \s </w:instrText>
      </w:r>
      <w:r w:rsidR="00856961">
        <w:fldChar w:fldCharType="separate"/>
      </w:r>
      <w:r w:rsidR="00415812">
        <w:rPr>
          <w:noProof/>
        </w:rPr>
        <w:t>3</w:t>
      </w:r>
      <w:r w:rsidR="00856961">
        <w:rPr>
          <w:noProof/>
        </w:rPr>
        <w:fldChar w:fldCharType="end"/>
      </w:r>
      <w:r w:rsidR="00415812">
        <w:noBreakHyphen/>
      </w:r>
      <w:r w:rsidR="00856961">
        <w:fldChar w:fldCharType="begin"/>
      </w:r>
      <w:r w:rsidR="00856961">
        <w:instrText xml:space="preserve"> SEQ Bảng \* ARABIC \s 1 </w:instrText>
      </w:r>
      <w:r w:rsidR="00856961">
        <w:fldChar w:fldCharType="separate"/>
      </w:r>
      <w:r w:rsidR="00415812">
        <w:rPr>
          <w:noProof/>
        </w:rPr>
        <w:t>10</w:t>
      </w:r>
      <w:r w:rsidR="00856961">
        <w:rPr>
          <w:noProof/>
        </w:rPr>
        <w:fldChar w:fldCharType="end"/>
      </w:r>
      <w:r>
        <w:t xml:space="preserve"> </w:t>
      </w:r>
      <w:r w:rsidRPr="00D33ECD">
        <w:t>Mô tả UC009 – Đăng nhập</w:t>
      </w:r>
      <w:bookmarkEnd w:id="80"/>
    </w:p>
    <w:p w14:paraId="112B3774"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41FB1F14"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59E4161C" w14:textId="55AF6F7E" w:rsidR="00CC7DF0" w:rsidRDefault="00CC7DF0" w:rsidP="00AF02ED">
      <w:pPr>
        <w:keepNext/>
        <w:spacing w:line="360" w:lineRule="auto"/>
        <w:rPr>
          <w:szCs w:val="26"/>
        </w:rPr>
      </w:pPr>
    </w:p>
    <w:p w14:paraId="465515F5" w14:textId="3A403FB0" w:rsidR="00697150" w:rsidRPr="002F2CFD" w:rsidRDefault="00697150" w:rsidP="00AF02ED">
      <w:pPr>
        <w:keepNext/>
        <w:spacing w:line="360" w:lineRule="auto"/>
        <w:jc w:val="center"/>
        <w:rPr>
          <w:szCs w:val="26"/>
        </w:rPr>
      </w:pPr>
      <w:r>
        <w:rPr>
          <w:noProof/>
          <w:szCs w:val="26"/>
        </w:rPr>
        <w:drawing>
          <wp:inline distT="0" distB="0" distL="0" distR="0" wp14:anchorId="2858DA09" wp14:editId="59BFEF74">
            <wp:extent cx="5238750" cy="375284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238750" cy="3752849"/>
                    </a:xfrm>
                    <a:prstGeom prst="rect">
                      <a:avLst/>
                    </a:prstGeom>
                    <a:noFill/>
                    <a:ln>
                      <a:noFill/>
                    </a:ln>
                  </pic:spPr>
                </pic:pic>
              </a:graphicData>
            </a:graphic>
          </wp:inline>
        </w:drawing>
      </w:r>
    </w:p>
    <w:p w14:paraId="1E3113D4" w14:textId="1A3D51BC" w:rsidR="00CC7DF0" w:rsidRPr="002F2CFD" w:rsidRDefault="007570C0" w:rsidP="007570C0">
      <w:pPr>
        <w:pStyle w:val="Caption"/>
        <w:rPr>
          <w:szCs w:val="26"/>
        </w:rPr>
      </w:pPr>
      <w:bookmarkStart w:id="81" w:name="_Toc58950807"/>
      <w:r>
        <w:t xml:space="preserve">Hình </w:t>
      </w:r>
      <w:r w:rsidR="00856961">
        <w:fldChar w:fldCharType="begin"/>
      </w:r>
      <w:r w:rsidR="00856961">
        <w:instrText xml:space="preserve"> STYLEREF 1 \s </w:instrText>
      </w:r>
      <w:r w:rsidR="00856961">
        <w:fldChar w:fldCharType="separate"/>
      </w:r>
      <w:r w:rsidR="00F27F5B">
        <w:rPr>
          <w:noProof/>
        </w:rPr>
        <w:t>3</w:t>
      </w:r>
      <w:r w:rsidR="00856961">
        <w:rPr>
          <w:noProof/>
        </w:rPr>
        <w:fldChar w:fldCharType="end"/>
      </w:r>
      <w:r w:rsidR="00F27F5B">
        <w:noBreakHyphen/>
      </w:r>
      <w:r w:rsidR="00856961">
        <w:fldChar w:fldCharType="begin"/>
      </w:r>
      <w:r w:rsidR="00856961">
        <w:instrText xml:space="preserve"> SEQ Hình \* ARABIC \s 1 </w:instrText>
      </w:r>
      <w:r w:rsidR="00856961">
        <w:fldChar w:fldCharType="separate"/>
      </w:r>
      <w:r w:rsidR="00F27F5B">
        <w:rPr>
          <w:noProof/>
        </w:rPr>
        <w:t>18</w:t>
      </w:r>
      <w:r w:rsidR="00856961">
        <w:rPr>
          <w:noProof/>
        </w:rPr>
        <w:fldChar w:fldCharType="end"/>
      </w:r>
      <w:r>
        <w:t xml:space="preserve"> </w:t>
      </w:r>
      <w:r w:rsidRPr="00692882">
        <w:t>Activity Diagram UC009 – Đăng nhập</w:t>
      </w:r>
      <w:bookmarkEnd w:id="81"/>
    </w:p>
    <w:p w14:paraId="5BD275D2" w14:textId="37821652" w:rsidR="00CC7DF0" w:rsidRDefault="00CC7DF0" w:rsidP="00AF02ED">
      <w:pPr>
        <w:pStyle w:val="Heading5"/>
        <w:widowControl w:val="0"/>
        <w:spacing w:line="360" w:lineRule="auto"/>
        <w:jc w:val="left"/>
        <w:rPr>
          <w:i w:val="0"/>
        </w:rPr>
      </w:pPr>
      <w:r w:rsidRPr="002F2CFD">
        <w:rPr>
          <w:i w:val="0"/>
        </w:rPr>
        <w:t>Sequence Diagram</w:t>
      </w:r>
    </w:p>
    <w:p w14:paraId="149F077C" w14:textId="2D2F493E" w:rsidR="004E2CDB" w:rsidRPr="004E2CDB" w:rsidRDefault="00BE0523" w:rsidP="004E2CDB">
      <w:pPr>
        <w:ind w:firstLine="0"/>
        <w:jc w:val="center"/>
      </w:pPr>
      <w:r>
        <w:rPr>
          <w:noProof/>
        </w:rPr>
        <w:lastRenderedPageBreak/>
        <w:drawing>
          <wp:inline distT="0" distB="0" distL="0" distR="0" wp14:anchorId="0A19A2C6" wp14:editId="4C1F14E3">
            <wp:extent cx="5580380" cy="4945380"/>
            <wp:effectExtent l="0" t="0" r="1270" b="7620"/>
            <wp:docPr id="32" name="Picture 32" descr="A picture containing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iagram, box and whiske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580380" cy="4945380"/>
                    </a:xfrm>
                    <a:prstGeom prst="rect">
                      <a:avLst/>
                    </a:prstGeom>
                  </pic:spPr>
                </pic:pic>
              </a:graphicData>
            </a:graphic>
          </wp:inline>
        </w:drawing>
      </w:r>
    </w:p>
    <w:p w14:paraId="5E5D56F5" w14:textId="13CC8EDD" w:rsidR="004E2CDB" w:rsidRPr="004E2CDB" w:rsidRDefault="007D306D" w:rsidP="007D306D">
      <w:pPr>
        <w:pStyle w:val="Caption"/>
        <w:rPr>
          <w:szCs w:val="26"/>
        </w:rPr>
      </w:pPr>
      <w:bookmarkStart w:id="82" w:name="_Toc58950808"/>
      <w:r>
        <w:t xml:space="preserve">Hình </w:t>
      </w:r>
      <w:r w:rsidR="00856961">
        <w:fldChar w:fldCharType="begin"/>
      </w:r>
      <w:r w:rsidR="00856961">
        <w:instrText xml:space="preserve"> STYLEREF 1 \s </w:instrText>
      </w:r>
      <w:r w:rsidR="00856961">
        <w:fldChar w:fldCharType="separate"/>
      </w:r>
      <w:r w:rsidR="00F27F5B">
        <w:rPr>
          <w:noProof/>
        </w:rPr>
        <w:t>3</w:t>
      </w:r>
      <w:r w:rsidR="00856961">
        <w:rPr>
          <w:noProof/>
        </w:rPr>
        <w:fldChar w:fldCharType="end"/>
      </w:r>
      <w:r w:rsidR="00F27F5B">
        <w:noBreakHyphen/>
      </w:r>
      <w:r w:rsidR="00856961">
        <w:fldChar w:fldCharType="begin"/>
      </w:r>
      <w:r w:rsidR="00856961">
        <w:instrText xml:space="preserve"> SEQ Hình \* ARABIC \s 1 </w:instrText>
      </w:r>
      <w:r w:rsidR="00856961">
        <w:fldChar w:fldCharType="separate"/>
      </w:r>
      <w:r w:rsidR="00F27F5B">
        <w:rPr>
          <w:noProof/>
        </w:rPr>
        <w:t>19</w:t>
      </w:r>
      <w:r w:rsidR="00856961">
        <w:rPr>
          <w:noProof/>
        </w:rPr>
        <w:fldChar w:fldCharType="end"/>
      </w:r>
      <w:r>
        <w:t xml:space="preserve"> </w:t>
      </w:r>
      <w:r w:rsidRPr="00E40AF0">
        <w:t>Sequence Diagram UC009 – Đăng nhập</w:t>
      </w:r>
      <w:bookmarkEnd w:id="82"/>
    </w:p>
    <w:p w14:paraId="33FECFE8" w14:textId="2966BDCE" w:rsidR="00CC7DF0" w:rsidRPr="002F2CFD" w:rsidRDefault="00CC7DF0" w:rsidP="00AF02ED">
      <w:pPr>
        <w:pStyle w:val="Heading3"/>
        <w:widowControl w:val="0"/>
        <w:spacing w:after="120" w:line="360" w:lineRule="auto"/>
        <w:rPr>
          <w:rFonts w:cs="Times New Roman"/>
          <w:i w:val="0"/>
        </w:rPr>
      </w:pPr>
      <w:bookmarkStart w:id="83" w:name="_Toc58951697"/>
      <w:r w:rsidRPr="002F2CFD">
        <w:rPr>
          <w:rFonts w:cs="Times New Roman"/>
          <w:i w:val="0"/>
        </w:rPr>
        <w:t>UC0</w:t>
      </w:r>
      <w:r w:rsidR="00C64C33">
        <w:rPr>
          <w:rFonts w:cs="Times New Roman"/>
          <w:i w:val="0"/>
        </w:rPr>
        <w:t>10_Lấy danh sách vé chờ huỷ</w:t>
      </w:r>
      <w:bookmarkEnd w:id="83"/>
      <w:r w:rsidR="00C64C33">
        <w:rPr>
          <w:rFonts w:cs="Times New Roman"/>
          <w:i w:val="0"/>
        </w:rPr>
        <w:tab/>
      </w:r>
      <w:r w:rsidR="00C64C33">
        <w:rPr>
          <w:rFonts w:cs="Times New Roman"/>
          <w:i w:val="0"/>
        </w:rPr>
        <w:tab/>
      </w:r>
    </w:p>
    <w:p w14:paraId="517AD038" w14:textId="54DCA368" w:rsidR="00CC7DF0" w:rsidRPr="002F2CFD" w:rsidRDefault="00CC7DF0" w:rsidP="00AF02ED">
      <w:pPr>
        <w:pStyle w:val="Heading4"/>
        <w:widowControl w:val="0"/>
        <w:spacing w:after="120" w:line="360" w:lineRule="auto"/>
        <w:jc w:val="left"/>
        <w:rPr>
          <w:szCs w:val="26"/>
        </w:rPr>
      </w:pPr>
      <w:r w:rsidRPr="002F2CFD">
        <w:rPr>
          <w:szCs w:val="26"/>
        </w:rPr>
        <w:t>Mô tả use case UC01</w:t>
      </w:r>
      <w:r w:rsidR="00C64C33">
        <w:rPr>
          <w:szCs w:val="26"/>
        </w:rPr>
        <w:t>0</w:t>
      </w:r>
    </w:p>
    <w:tbl>
      <w:tblPr>
        <w:tblStyle w:val="TableGrid"/>
        <w:tblW w:w="5000" w:type="pct"/>
        <w:tblLook w:val="01E0" w:firstRow="1" w:lastRow="1" w:firstColumn="1" w:lastColumn="1" w:noHBand="0" w:noVBand="0"/>
      </w:tblPr>
      <w:tblGrid>
        <w:gridCol w:w="2023"/>
        <w:gridCol w:w="2282"/>
        <w:gridCol w:w="4473"/>
      </w:tblGrid>
      <w:tr w:rsidR="00CC7DF0" w:rsidRPr="002F2CFD" w14:paraId="717AAA86"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6F92E57C" w14:textId="2431C78F" w:rsidR="00CC7DF0" w:rsidRPr="002F2CFD" w:rsidRDefault="00CC7DF0" w:rsidP="00AF02ED">
            <w:pPr>
              <w:spacing w:line="360" w:lineRule="auto"/>
              <w:ind w:firstLine="0"/>
              <w:jc w:val="left"/>
              <w:rPr>
                <w:szCs w:val="26"/>
              </w:rPr>
            </w:pPr>
            <w:r w:rsidRPr="002F2CFD">
              <w:rPr>
                <w:b/>
                <w:szCs w:val="26"/>
              </w:rPr>
              <w:t xml:space="preserve">Use case: </w:t>
            </w:r>
            <w:r w:rsidR="00A10E05">
              <w:rPr>
                <w:szCs w:val="26"/>
              </w:rPr>
              <w:t>Lấy danh sách vé chờ huỷ</w:t>
            </w:r>
          </w:p>
        </w:tc>
      </w:tr>
      <w:tr w:rsidR="00CC7DF0" w:rsidRPr="002F2CFD" w14:paraId="09327997"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9ECC6DA"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5B954986" w14:textId="248D8A25" w:rsidR="00CC7DF0" w:rsidRPr="002F2CFD" w:rsidRDefault="005B5539"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Lấy danh sách vé chờ để huỷ nhằm phục vụ yêu cầu của khách hàng</w:t>
            </w:r>
          </w:p>
        </w:tc>
      </w:tr>
      <w:tr w:rsidR="00CC7DF0" w:rsidRPr="002F2CFD" w14:paraId="6C2DC5C5"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706F5C83"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7B3CF271" w14:textId="66CB8D2F" w:rsidR="00CC7DF0" w:rsidRPr="002F2CFD" w:rsidRDefault="005F0AF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lấy danh sách vé chờ huỷ từ database</w:t>
            </w:r>
          </w:p>
        </w:tc>
      </w:tr>
      <w:tr w:rsidR="00CC7DF0" w:rsidRPr="002F2CFD" w14:paraId="762816E9"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30905FC"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7C377247" w14:textId="2A72A104" w:rsidR="00CC7DF0" w:rsidRPr="002F2CFD" w:rsidRDefault="005B5539"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w:t>
            </w:r>
          </w:p>
        </w:tc>
      </w:tr>
      <w:tr w:rsidR="00CC7DF0" w:rsidRPr="002F2CFD" w14:paraId="521AB57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7B03D211"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5C9EC5E4" w14:textId="6F930B10" w:rsidR="00CC7DF0" w:rsidRPr="002F2CFD" w:rsidRDefault="008A5D58"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Khi người dùng nhấn vào “Huỷ vé”</w:t>
            </w:r>
          </w:p>
        </w:tc>
      </w:tr>
      <w:tr w:rsidR="00CC7DF0" w:rsidRPr="002F2CFD" w14:paraId="0BF595EB"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5AF5BF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1367B0C8" w14:textId="2DB3B7C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được danh</w:t>
            </w:r>
            <w:r w:rsidR="00B049F7">
              <w:rPr>
                <w:rFonts w:ascii="Times New Roman" w:hAnsi="Times New Roman"/>
                <w:i w:val="0"/>
                <w:color w:val="auto"/>
                <w:sz w:val="26"/>
                <w:szCs w:val="26"/>
              </w:rPr>
              <w:t xml:space="preserve"> sách các vé chờ huỷ thành công</w:t>
            </w:r>
          </w:p>
        </w:tc>
      </w:tr>
      <w:tr w:rsidR="00CC7DF0" w:rsidRPr="002F2CFD" w14:paraId="747AE8A4"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00C1"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A10E05" w:rsidRPr="002F2CFD" w14:paraId="165DA71F" w14:textId="77777777" w:rsidTr="00A10E05">
        <w:tc>
          <w:tcPr>
            <w:tcW w:w="5000" w:type="pct"/>
            <w:gridSpan w:val="3"/>
            <w:tcBorders>
              <w:top w:val="single" w:sz="4" w:space="0" w:color="auto"/>
              <w:left w:val="single" w:sz="4" w:space="0" w:color="auto"/>
              <w:bottom w:val="single" w:sz="4" w:space="0" w:color="auto"/>
              <w:right w:val="single" w:sz="4" w:space="0" w:color="auto"/>
            </w:tcBorders>
            <w:hideMark/>
          </w:tcPr>
          <w:p w14:paraId="54C4A0E7" w14:textId="77777777" w:rsidR="00A10E05" w:rsidRPr="002F2CFD" w:rsidRDefault="00A10E05"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lastRenderedPageBreak/>
              <w:t>System</w:t>
            </w:r>
          </w:p>
        </w:tc>
      </w:tr>
      <w:tr w:rsidR="00CC7DF0" w:rsidRPr="002F2CFD" w14:paraId="3592FBF5"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21E104A4"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507BB9C8"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A10E05" w:rsidRPr="002F2CFD" w14:paraId="65AC59DA" w14:textId="77777777" w:rsidTr="00A10E05">
        <w:tc>
          <w:tcPr>
            <w:tcW w:w="5000" w:type="pct"/>
            <w:gridSpan w:val="3"/>
            <w:tcBorders>
              <w:top w:val="single" w:sz="4" w:space="0" w:color="auto"/>
              <w:left w:val="single" w:sz="4" w:space="0" w:color="auto"/>
              <w:bottom w:val="single" w:sz="4" w:space="0" w:color="auto"/>
              <w:right w:val="single" w:sz="4" w:space="0" w:color="auto"/>
            </w:tcBorders>
          </w:tcPr>
          <w:p w14:paraId="2F337F6E" w14:textId="0C2ACC5D" w:rsidR="00A10E05" w:rsidRPr="002F2CFD" w:rsidRDefault="00A10E05" w:rsidP="00AF02ED">
            <w:pPr>
              <w:pStyle w:val="InfoBlue"/>
              <w:numPr>
                <w:ilvl w:val="0"/>
                <w:numId w:val="34"/>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Gửi yêu cầu đến Controller</w:t>
            </w:r>
          </w:p>
        </w:tc>
      </w:tr>
      <w:tr w:rsidR="00A10E05" w:rsidRPr="002F2CFD" w14:paraId="6BC55BDC" w14:textId="77777777" w:rsidTr="00A10E05">
        <w:tc>
          <w:tcPr>
            <w:tcW w:w="5000" w:type="pct"/>
            <w:gridSpan w:val="3"/>
            <w:tcBorders>
              <w:top w:val="single" w:sz="4" w:space="0" w:color="auto"/>
              <w:left w:val="single" w:sz="4" w:space="0" w:color="auto"/>
              <w:bottom w:val="single" w:sz="4" w:space="0" w:color="auto"/>
              <w:right w:val="single" w:sz="4" w:space="0" w:color="auto"/>
            </w:tcBorders>
            <w:hideMark/>
          </w:tcPr>
          <w:p w14:paraId="39C8E9FD" w14:textId="4406EA5F" w:rsidR="00A10E05" w:rsidRPr="002F2CFD" w:rsidRDefault="00A10E05" w:rsidP="00AF02ED">
            <w:pPr>
              <w:pStyle w:val="InfoBlue"/>
              <w:numPr>
                <w:ilvl w:val="0"/>
                <w:numId w:val="34"/>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Truy vấn vé có trạng thái “Chờ huỷ”</w:t>
            </w:r>
          </w:p>
        </w:tc>
      </w:tr>
      <w:tr w:rsidR="00A10E05" w:rsidRPr="002F2CFD" w14:paraId="49DE2437" w14:textId="77777777" w:rsidTr="00A10E05">
        <w:tc>
          <w:tcPr>
            <w:tcW w:w="5000" w:type="pct"/>
            <w:gridSpan w:val="3"/>
            <w:tcBorders>
              <w:top w:val="single" w:sz="4" w:space="0" w:color="auto"/>
              <w:left w:val="single" w:sz="4" w:space="0" w:color="auto"/>
              <w:bottom w:val="single" w:sz="4" w:space="0" w:color="auto"/>
              <w:right w:val="single" w:sz="4" w:space="0" w:color="auto"/>
            </w:tcBorders>
            <w:hideMark/>
          </w:tcPr>
          <w:p w14:paraId="021A6695" w14:textId="2DC31290" w:rsidR="00A10E05" w:rsidRPr="002F2CFD" w:rsidRDefault="00A10E05" w:rsidP="00AF02ED">
            <w:pPr>
              <w:pStyle w:val="InfoBlue"/>
              <w:numPr>
                <w:ilvl w:val="0"/>
                <w:numId w:val="34"/>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danh sách các vé có trạng thái “Chờ huỷ” lên màn hình</w:t>
            </w:r>
          </w:p>
        </w:tc>
      </w:tr>
      <w:tr w:rsidR="00CC7DF0" w:rsidRPr="002F2CFD" w14:paraId="61B94F76"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A2033C3"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706EB24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74FD2A61"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8EE9CAA"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55AF5905" w14:textId="77777777" w:rsidTr="00CC73A1">
        <w:trPr>
          <w:trHeight w:val="196"/>
        </w:trPr>
        <w:tc>
          <w:tcPr>
            <w:tcW w:w="5000" w:type="pct"/>
            <w:gridSpan w:val="3"/>
            <w:tcBorders>
              <w:top w:val="single" w:sz="4" w:space="0" w:color="auto"/>
              <w:left w:val="single" w:sz="4" w:space="0" w:color="auto"/>
              <w:bottom w:val="single" w:sz="4" w:space="0" w:color="auto"/>
              <w:right w:val="single" w:sz="4" w:space="0" w:color="auto"/>
            </w:tcBorders>
            <w:hideMark/>
          </w:tcPr>
          <w:p w14:paraId="2F4FB88F" w14:textId="77777777" w:rsidR="00CC7DF0" w:rsidRPr="002F2CFD" w:rsidRDefault="00CC7DF0" w:rsidP="00AF02ED">
            <w:pPr>
              <w:pStyle w:val="InfoBlue"/>
              <w:spacing w:before="0" w:line="360" w:lineRule="auto"/>
              <w:rPr>
                <w:rFonts w:ascii="Times New Roman" w:hAnsi="Times New Roman"/>
                <w:i w:val="0"/>
                <w:color w:val="auto"/>
                <w:sz w:val="26"/>
                <w:szCs w:val="26"/>
              </w:rPr>
            </w:pPr>
          </w:p>
          <w:p w14:paraId="20682064"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42F6F39A" w14:textId="7724EBD7" w:rsidR="00CC7DF0" w:rsidRPr="002F2CFD" w:rsidRDefault="00353E65" w:rsidP="00353E65">
      <w:pPr>
        <w:pStyle w:val="Caption"/>
        <w:rPr>
          <w:szCs w:val="26"/>
        </w:rPr>
      </w:pPr>
      <w:bookmarkStart w:id="84" w:name="_Toc58951631"/>
      <w:r>
        <w:t xml:space="preserve">Bảng </w:t>
      </w:r>
      <w:r w:rsidR="00856961">
        <w:fldChar w:fldCharType="begin"/>
      </w:r>
      <w:r w:rsidR="00856961">
        <w:instrText xml:space="preserve"> STYLEREF 1 \s </w:instrText>
      </w:r>
      <w:r w:rsidR="00856961">
        <w:fldChar w:fldCharType="separate"/>
      </w:r>
      <w:r w:rsidR="00415812">
        <w:rPr>
          <w:noProof/>
        </w:rPr>
        <w:t>3</w:t>
      </w:r>
      <w:r w:rsidR="00856961">
        <w:rPr>
          <w:noProof/>
        </w:rPr>
        <w:fldChar w:fldCharType="end"/>
      </w:r>
      <w:r w:rsidR="00415812">
        <w:noBreakHyphen/>
      </w:r>
      <w:r w:rsidR="00856961">
        <w:fldChar w:fldCharType="begin"/>
      </w:r>
      <w:r w:rsidR="00856961">
        <w:instrText xml:space="preserve"> SEQ Bảng \* ARABIC \s 1 </w:instrText>
      </w:r>
      <w:r w:rsidR="00856961">
        <w:fldChar w:fldCharType="separate"/>
      </w:r>
      <w:r w:rsidR="00415812">
        <w:rPr>
          <w:noProof/>
        </w:rPr>
        <w:t>11</w:t>
      </w:r>
      <w:r w:rsidR="00856961">
        <w:rPr>
          <w:noProof/>
        </w:rPr>
        <w:fldChar w:fldCharType="end"/>
      </w:r>
      <w:r>
        <w:t xml:space="preserve"> </w:t>
      </w:r>
      <w:r w:rsidRPr="004A314F">
        <w:t>Mô tả UC010 – Lấy danh sách vé chờ huỷ</w:t>
      </w:r>
      <w:bookmarkEnd w:id="84"/>
    </w:p>
    <w:p w14:paraId="16EC2C2C"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7D67438F"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7D97D243" w14:textId="5AB1CAD0" w:rsidR="00CC7DF0" w:rsidRDefault="00CC7DF0" w:rsidP="00AF02ED">
      <w:pPr>
        <w:keepNext/>
        <w:spacing w:line="360" w:lineRule="auto"/>
        <w:rPr>
          <w:szCs w:val="26"/>
        </w:rPr>
      </w:pPr>
    </w:p>
    <w:p w14:paraId="71BE6E71" w14:textId="615366D3" w:rsidR="00DF34FC" w:rsidRPr="002F2CFD" w:rsidRDefault="00DF34FC" w:rsidP="00AF02ED">
      <w:pPr>
        <w:keepNext/>
        <w:spacing w:line="360" w:lineRule="auto"/>
        <w:jc w:val="center"/>
        <w:rPr>
          <w:szCs w:val="26"/>
        </w:rPr>
      </w:pPr>
      <w:r>
        <w:rPr>
          <w:noProof/>
          <w:szCs w:val="26"/>
        </w:rPr>
        <w:drawing>
          <wp:inline distT="0" distB="0" distL="0" distR="0" wp14:anchorId="4FD03F79" wp14:editId="6D0D10C0">
            <wp:extent cx="1857375" cy="31908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1857375" cy="3190875"/>
                    </a:xfrm>
                    <a:prstGeom prst="rect">
                      <a:avLst/>
                    </a:prstGeom>
                    <a:noFill/>
                    <a:ln>
                      <a:noFill/>
                    </a:ln>
                  </pic:spPr>
                </pic:pic>
              </a:graphicData>
            </a:graphic>
          </wp:inline>
        </w:drawing>
      </w:r>
    </w:p>
    <w:p w14:paraId="446A445C" w14:textId="778763AA" w:rsidR="00CC7DF0" w:rsidRPr="002F2CFD" w:rsidRDefault="00E9620E" w:rsidP="00E9620E">
      <w:pPr>
        <w:pStyle w:val="Caption"/>
        <w:rPr>
          <w:szCs w:val="26"/>
        </w:rPr>
      </w:pPr>
      <w:bookmarkStart w:id="85" w:name="_Toc58950809"/>
      <w:r>
        <w:t xml:space="preserve">Hình </w:t>
      </w:r>
      <w:r w:rsidR="00856961">
        <w:fldChar w:fldCharType="begin"/>
      </w:r>
      <w:r w:rsidR="00856961">
        <w:instrText xml:space="preserve"> STYLEREF 1 \s </w:instrText>
      </w:r>
      <w:r w:rsidR="00856961">
        <w:fldChar w:fldCharType="separate"/>
      </w:r>
      <w:r w:rsidR="00F27F5B">
        <w:rPr>
          <w:noProof/>
        </w:rPr>
        <w:t>3</w:t>
      </w:r>
      <w:r w:rsidR="00856961">
        <w:rPr>
          <w:noProof/>
        </w:rPr>
        <w:fldChar w:fldCharType="end"/>
      </w:r>
      <w:r w:rsidR="00F27F5B">
        <w:noBreakHyphen/>
      </w:r>
      <w:r w:rsidR="00856961">
        <w:fldChar w:fldCharType="begin"/>
      </w:r>
      <w:r w:rsidR="00856961">
        <w:instrText xml:space="preserve"> SEQ Hình \* ARABIC \s 1 </w:instrText>
      </w:r>
      <w:r w:rsidR="00856961">
        <w:fldChar w:fldCharType="separate"/>
      </w:r>
      <w:r w:rsidR="00F27F5B">
        <w:rPr>
          <w:noProof/>
        </w:rPr>
        <w:t>20</w:t>
      </w:r>
      <w:r w:rsidR="00856961">
        <w:rPr>
          <w:noProof/>
        </w:rPr>
        <w:fldChar w:fldCharType="end"/>
      </w:r>
      <w:r>
        <w:t xml:space="preserve"> </w:t>
      </w:r>
      <w:r w:rsidRPr="00E93CF1">
        <w:t>Activity Diagram UC010 – Lấy danh sách vé chờ huỷ</w:t>
      </w:r>
      <w:bookmarkEnd w:id="85"/>
    </w:p>
    <w:p w14:paraId="3BCD462E" w14:textId="7B76B138" w:rsidR="00CC7DF0" w:rsidRDefault="00CC7DF0" w:rsidP="00AF02ED">
      <w:pPr>
        <w:pStyle w:val="Heading5"/>
        <w:widowControl w:val="0"/>
        <w:spacing w:line="360" w:lineRule="auto"/>
        <w:jc w:val="left"/>
        <w:rPr>
          <w:i w:val="0"/>
        </w:rPr>
      </w:pPr>
      <w:r w:rsidRPr="002F2CFD">
        <w:rPr>
          <w:i w:val="0"/>
        </w:rPr>
        <w:t>Sequence Diagram</w:t>
      </w:r>
    </w:p>
    <w:p w14:paraId="1379A842" w14:textId="3409361D" w:rsidR="003D27E7" w:rsidRPr="003D27E7" w:rsidRDefault="00477A44" w:rsidP="003D27E7">
      <w:pPr>
        <w:ind w:firstLine="0"/>
        <w:jc w:val="center"/>
      </w:pPr>
      <w:r>
        <w:rPr>
          <w:noProof/>
        </w:rPr>
        <w:lastRenderedPageBreak/>
        <w:drawing>
          <wp:inline distT="0" distB="0" distL="0" distR="0" wp14:anchorId="606DD40B" wp14:editId="274BC999">
            <wp:extent cx="5580380" cy="1594485"/>
            <wp:effectExtent l="0" t="0" r="1270" b="571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80380" cy="1594485"/>
                    </a:xfrm>
                    <a:prstGeom prst="rect">
                      <a:avLst/>
                    </a:prstGeom>
                  </pic:spPr>
                </pic:pic>
              </a:graphicData>
            </a:graphic>
          </wp:inline>
        </w:drawing>
      </w:r>
    </w:p>
    <w:p w14:paraId="44E4B018" w14:textId="2E8D878A" w:rsidR="00056D11" w:rsidRPr="002F2CFD" w:rsidRDefault="007027C2" w:rsidP="007027C2">
      <w:pPr>
        <w:pStyle w:val="Caption"/>
        <w:rPr>
          <w:szCs w:val="26"/>
        </w:rPr>
      </w:pPr>
      <w:bookmarkStart w:id="86" w:name="_Toc58950810"/>
      <w:r>
        <w:t xml:space="preserve">Hình </w:t>
      </w:r>
      <w:r w:rsidR="00856961">
        <w:fldChar w:fldCharType="begin"/>
      </w:r>
      <w:r w:rsidR="00856961">
        <w:instrText xml:space="preserve"> STYLEREF 1 \s </w:instrText>
      </w:r>
      <w:r w:rsidR="00856961">
        <w:fldChar w:fldCharType="separate"/>
      </w:r>
      <w:r w:rsidR="00F27F5B">
        <w:rPr>
          <w:noProof/>
        </w:rPr>
        <w:t>3</w:t>
      </w:r>
      <w:r w:rsidR="00856961">
        <w:rPr>
          <w:noProof/>
        </w:rPr>
        <w:fldChar w:fldCharType="end"/>
      </w:r>
      <w:r w:rsidR="00F27F5B">
        <w:noBreakHyphen/>
      </w:r>
      <w:r w:rsidR="00856961">
        <w:fldChar w:fldCharType="begin"/>
      </w:r>
      <w:r w:rsidR="00856961">
        <w:instrText xml:space="preserve"> SEQ Hình \* ARABIC \s 1 </w:instrText>
      </w:r>
      <w:r w:rsidR="00856961">
        <w:fldChar w:fldCharType="separate"/>
      </w:r>
      <w:r w:rsidR="00F27F5B">
        <w:rPr>
          <w:noProof/>
        </w:rPr>
        <w:t>21</w:t>
      </w:r>
      <w:r w:rsidR="00856961">
        <w:rPr>
          <w:noProof/>
        </w:rPr>
        <w:fldChar w:fldCharType="end"/>
      </w:r>
      <w:r>
        <w:t xml:space="preserve"> </w:t>
      </w:r>
      <w:r w:rsidRPr="007B6E9E">
        <w:t>Sequence Diagram UC010 – Lấy danh sách vé chờ huỷ</w:t>
      </w:r>
      <w:bookmarkEnd w:id="86"/>
    </w:p>
    <w:p w14:paraId="2F35FAD6" w14:textId="77777777" w:rsidR="00056D11" w:rsidRPr="00056D11" w:rsidRDefault="00056D11" w:rsidP="00056D11">
      <w:pPr>
        <w:ind w:firstLine="0"/>
        <w:jc w:val="center"/>
      </w:pPr>
    </w:p>
    <w:p w14:paraId="4D0A147F" w14:textId="5574BB13" w:rsidR="00CC7DF0" w:rsidRPr="002F2CFD" w:rsidRDefault="00CC7DF0" w:rsidP="00AF02ED">
      <w:pPr>
        <w:pStyle w:val="Heading3"/>
        <w:widowControl w:val="0"/>
        <w:spacing w:after="120" w:line="360" w:lineRule="auto"/>
        <w:rPr>
          <w:rFonts w:cs="Times New Roman"/>
          <w:i w:val="0"/>
        </w:rPr>
      </w:pPr>
      <w:bookmarkStart w:id="87" w:name="_Toc58951698"/>
      <w:r w:rsidRPr="002F2CFD">
        <w:rPr>
          <w:rFonts w:cs="Times New Roman"/>
          <w:i w:val="0"/>
        </w:rPr>
        <w:t>UC0</w:t>
      </w:r>
      <w:r w:rsidR="005440D1">
        <w:rPr>
          <w:rFonts w:cs="Times New Roman"/>
          <w:i w:val="0"/>
        </w:rPr>
        <w:t>11_Quản lý hành khách theo hành trình</w:t>
      </w:r>
      <w:bookmarkEnd w:id="87"/>
    </w:p>
    <w:p w14:paraId="16C13869" w14:textId="54D63B2E" w:rsidR="00CC7DF0" w:rsidRPr="002F2CFD" w:rsidRDefault="00CC7DF0" w:rsidP="00AF02ED">
      <w:pPr>
        <w:pStyle w:val="Heading4"/>
        <w:widowControl w:val="0"/>
        <w:spacing w:after="120" w:line="360" w:lineRule="auto"/>
        <w:jc w:val="left"/>
        <w:rPr>
          <w:szCs w:val="26"/>
        </w:rPr>
      </w:pPr>
      <w:r w:rsidRPr="002F2CFD">
        <w:rPr>
          <w:szCs w:val="26"/>
        </w:rPr>
        <w:t>Mô tả use case UC0</w:t>
      </w:r>
      <w:r w:rsidR="005440D1">
        <w:rPr>
          <w:szCs w:val="26"/>
        </w:rPr>
        <w:t>1</w:t>
      </w:r>
      <w:r w:rsidR="00A23573">
        <w:rPr>
          <w:szCs w:val="26"/>
        </w:rPr>
        <w:t>1</w:t>
      </w:r>
    </w:p>
    <w:tbl>
      <w:tblPr>
        <w:tblStyle w:val="TableGrid"/>
        <w:tblW w:w="5000" w:type="pct"/>
        <w:tblLook w:val="01E0" w:firstRow="1" w:lastRow="1" w:firstColumn="1" w:lastColumn="1" w:noHBand="0" w:noVBand="0"/>
      </w:tblPr>
      <w:tblGrid>
        <w:gridCol w:w="2023"/>
        <w:gridCol w:w="2282"/>
        <w:gridCol w:w="4473"/>
      </w:tblGrid>
      <w:tr w:rsidR="00CC7DF0" w:rsidRPr="002F2CFD" w14:paraId="7BB4B143"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0D9DD9AE" w14:textId="785867D4" w:rsidR="00CC7DF0" w:rsidRPr="002F2CFD" w:rsidRDefault="00CC7DF0" w:rsidP="00AF02ED">
            <w:pPr>
              <w:spacing w:line="360" w:lineRule="auto"/>
              <w:ind w:firstLine="0"/>
              <w:jc w:val="left"/>
              <w:rPr>
                <w:szCs w:val="26"/>
              </w:rPr>
            </w:pPr>
            <w:r w:rsidRPr="002F2CFD">
              <w:rPr>
                <w:b/>
                <w:szCs w:val="26"/>
              </w:rPr>
              <w:t xml:space="preserve">Use case: </w:t>
            </w:r>
            <w:r w:rsidR="00A23573">
              <w:rPr>
                <w:szCs w:val="26"/>
              </w:rPr>
              <w:t>Quản lý hành khách theo hành trình</w:t>
            </w:r>
          </w:p>
        </w:tc>
      </w:tr>
      <w:tr w:rsidR="00CC7DF0" w:rsidRPr="002F2CFD" w14:paraId="2245C02E"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5E015B5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751ADAB8" w14:textId="5192228D" w:rsidR="00CC7DF0" w:rsidRPr="002F2CFD" w:rsidRDefault="00A23573"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Quản lý thông tin hành khách theo hành trình</w:t>
            </w:r>
          </w:p>
        </w:tc>
      </w:tr>
      <w:tr w:rsidR="00CC7DF0" w:rsidRPr="002F2CFD" w14:paraId="028BEB71"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68EA5796"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12EFC26" w14:textId="5C8AE5AF" w:rsidR="00CC7DF0" w:rsidRPr="002F2CFD" w:rsidRDefault="00A23573"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quản lý kiểm soát thông tin của hành khách theo hành trình</w:t>
            </w:r>
          </w:p>
        </w:tc>
      </w:tr>
      <w:tr w:rsidR="00CC7DF0" w:rsidRPr="002F2CFD" w14:paraId="7639E75F"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CD3F2EB"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7A1AEE6E" w14:textId="53DF282C" w:rsidR="00CC7DF0" w:rsidRPr="002F2CFD" w:rsidRDefault="00A23573"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quản lý</w:t>
            </w:r>
          </w:p>
        </w:tc>
      </w:tr>
      <w:tr w:rsidR="00CC7DF0" w:rsidRPr="002F2CFD" w14:paraId="0E79F2FD"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66E19A1"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68DA018A" w14:textId="31AD76C2" w:rsidR="00CC7DF0" w:rsidRPr="002F2CFD" w:rsidRDefault="00A23573"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Đã đăng nhập vào hệ thống bằng tài khoản admin</w:t>
            </w:r>
          </w:p>
        </w:tc>
      </w:tr>
      <w:tr w:rsidR="00CC7DF0" w:rsidRPr="002F2CFD" w14:paraId="276AD262"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776B7DF1"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71CB82EE" w14:textId="5BE5E02C" w:rsidR="00CC7DF0" w:rsidRPr="002F2CFD" w:rsidRDefault="00A23573" w:rsidP="00AF02ED">
            <w:pPr>
              <w:pStyle w:val="InfoBlue"/>
              <w:spacing w:before="100" w:after="100" w:line="360" w:lineRule="auto"/>
              <w:rPr>
                <w:rFonts w:ascii="Times New Roman" w:hAnsi="Times New Roman"/>
                <w:i w:val="0"/>
                <w:color w:val="auto"/>
                <w:sz w:val="26"/>
                <w:szCs w:val="26"/>
              </w:rPr>
            </w:pPr>
            <w:r>
              <w:rPr>
                <w:rFonts w:ascii="Times New Roman" w:hAnsi="Times New Roman"/>
                <w:i w:val="0"/>
                <w:color w:val="auto"/>
                <w:sz w:val="26"/>
                <w:szCs w:val="26"/>
              </w:rPr>
              <w:t>Hiển thị thành công các thông tin của hành khách</w:t>
            </w:r>
          </w:p>
        </w:tc>
      </w:tr>
      <w:tr w:rsidR="00CC7DF0" w:rsidRPr="002F2CFD" w14:paraId="054F8AE7"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815BF0F"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75F39095"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7907B56"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5CD86DA7"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10D86956"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1BFE9A12"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1169546C"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5E166440"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594DC143" w14:textId="57ED3FB2" w:rsidR="00CC7DF0" w:rsidRPr="002F2CFD" w:rsidRDefault="00A23573" w:rsidP="00AF02ED">
            <w:pPr>
              <w:pStyle w:val="InfoBlue"/>
              <w:numPr>
                <w:ilvl w:val="0"/>
                <w:numId w:val="3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“Hành khách”</w:t>
            </w:r>
          </w:p>
        </w:tc>
        <w:tc>
          <w:tcPr>
            <w:tcW w:w="2548" w:type="pct"/>
            <w:tcBorders>
              <w:top w:val="single" w:sz="4" w:space="0" w:color="auto"/>
              <w:left w:val="single" w:sz="4" w:space="0" w:color="auto"/>
              <w:bottom w:val="single" w:sz="4" w:space="0" w:color="auto"/>
              <w:right w:val="single" w:sz="4" w:space="0" w:color="auto"/>
            </w:tcBorders>
          </w:tcPr>
          <w:p w14:paraId="16FC09F3"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5CCD356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1C10D533"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4CCFD939" w14:textId="2FA5C484" w:rsidR="00CC7DF0" w:rsidRPr="002F2CFD" w:rsidRDefault="00A23573" w:rsidP="00AF02ED">
            <w:pPr>
              <w:pStyle w:val="InfoBlue"/>
              <w:numPr>
                <w:ilvl w:val="0"/>
                <w:numId w:val="3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view hành khác</w:t>
            </w:r>
            <w:r w:rsidR="00003ED2">
              <w:rPr>
                <w:rFonts w:ascii="Times New Roman" w:hAnsi="Times New Roman"/>
                <w:i w:val="0"/>
                <w:color w:val="auto"/>
                <w:sz w:val="26"/>
                <w:szCs w:val="26"/>
              </w:rPr>
              <w:t>h</w:t>
            </w:r>
          </w:p>
        </w:tc>
      </w:tr>
      <w:tr w:rsidR="00CC7DF0" w:rsidRPr="002F2CFD" w14:paraId="4423802F"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78768A5" w14:textId="08ECE453" w:rsidR="00CC7DF0" w:rsidRPr="002F2CFD" w:rsidRDefault="00A23573" w:rsidP="00AF02ED">
            <w:pPr>
              <w:pStyle w:val="InfoBlue"/>
              <w:numPr>
                <w:ilvl w:val="0"/>
                <w:numId w:val="3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lịch trình cần xem thông tin</w:t>
            </w:r>
          </w:p>
        </w:tc>
        <w:tc>
          <w:tcPr>
            <w:tcW w:w="2548" w:type="pct"/>
            <w:tcBorders>
              <w:top w:val="single" w:sz="4" w:space="0" w:color="auto"/>
              <w:left w:val="single" w:sz="4" w:space="0" w:color="auto"/>
              <w:bottom w:val="single" w:sz="4" w:space="0" w:color="auto"/>
              <w:right w:val="single" w:sz="4" w:space="0" w:color="auto"/>
            </w:tcBorders>
          </w:tcPr>
          <w:p w14:paraId="30C657CF"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7EE61E6B"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20F958B4"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18CCABC3" w14:textId="58E8BCAA" w:rsidR="00CC7DF0" w:rsidRPr="002F2CFD" w:rsidRDefault="00A23573" w:rsidP="00AF02ED">
            <w:pPr>
              <w:pStyle w:val="InfoBlue"/>
              <w:numPr>
                <w:ilvl w:val="0"/>
                <w:numId w:val="3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tin hành khách</w:t>
            </w:r>
          </w:p>
        </w:tc>
      </w:tr>
      <w:tr w:rsidR="00CC7DF0" w:rsidRPr="002F2CFD" w14:paraId="1538F880"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D7AB3"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280B04B4"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45A20750" w14:textId="77777777" w:rsidR="00CC7DF0" w:rsidRPr="002F2CFD" w:rsidRDefault="00CC7DF0" w:rsidP="00AF02ED">
            <w:pPr>
              <w:pStyle w:val="InfoBlue"/>
              <w:spacing w:before="0" w:line="360" w:lineRule="auto"/>
              <w:rPr>
                <w:rFonts w:ascii="Times New Roman" w:hAnsi="Times New Roman"/>
                <w:i w:val="0"/>
                <w:color w:val="auto"/>
                <w:sz w:val="26"/>
                <w:szCs w:val="26"/>
              </w:rPr>
            </w:pPr>
          </w:p>
          <w:p w14:paraId="73FF6678"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49C031A6" w14:textId="0F46095C" w:rsidR="00CC7DF0" w:rsidRPr="002F2CFD" w:rsidRDefault="00CF0D18" w:rsidP="00CF0D18">
      <w:pPr>
        <w:pStyle w:val="Caption"/>
        <w:rPr>
          <w:szCs w:val="26"/>
        </w:rPr>
      </w:pPr>
      <w:bookmarkStart w:id="88" w:name="_Toc58951632"/>
      <w:r>
        <w:t xml:space="preserve">Bảng </w:t>
      </w:r>
      <w:r w:rsidR="00856961">
        <w:fldChar w:fldCharType="begin"/>
      </w:r>
      <w:r w:rsidR="00856961">
        <w:instrText xml:space="preserve"> STYLEREF 1 \s </w:instrText>
      </w:r>
      <w:r w:rsidR="00856961">
        <w:fldChar w:fldCharType="separate"/>
      </w:r>
      <w:r w:rsidR="00415812">
        <w:rPr>
          <w:noProof/>
        </w:rPr>
        <w:t>3</w:t>
      </w:r>
      <w:r w:rsidR="00856961">
        <w:rPr>
          <w:noProof/>
        </w:rPr>
        <w:fldChar w:fldCharType="end"/>
      </w:r>
      <w:r w:rsidR="00415812">
        <w:noBreakHyphen/>
      </w:r>
      <w:r w:rsidR="00856961">
        <w:fldChar w:fldCharType="begin"/>
      </w:r>
      <w:r w:rsidR="00856961">
        <w:instrText xml:space="preserve"> SEQ Bảng \* ARABIC \s 1 </w:instrText>
      </w:r>
      <w:r w:rsidR="00856961">
        <w:fldChar w:fldCharType="separate"/>
      </w:r>
      <w:r w:rsidR="00415812">
        <w:rPr>
          <w:noProof/>
        </w:rPr>
        <w:t>12</w:t>
      </w:r>
      <w:r w:rsidR="00856961">
        <w:rPr>
          <w:noProof/>
        </w:rPr>
        <w:fldChar w:fldCharType="end"/>
      </w:r>
      <w:r>
        <w:t xml:space="preserve"> </w:t>
      </w:r>
      <w:r w:rsidRPr="000A0CAB">
        <w:t>Mô tả UC011 – Quản lý hành khách theo hành trình</w:t>
      </w:r>
      <w:bookmarkEnd w:id="88"/>
    </w:p>
    <w:p w14:paraId="6D3D9959"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6F30E8AF"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425B7D6E" w14:textId="534360F0" w:rsidR="00CC7DF0" w:rsidRDefault="00CC7DF0" w:rsidP="00AF02ED">
      <w:pPr>
        <w:keepNext/>
        <w:spacing w:line="360" w:lineRule="auto"/>
        <w:rPr>
          <w:szCs w:val="26"/>
        </w:rPr>
      </w:pPr>
    </w:p>
    <w:p w14:paraId="5AEAAB41" w14:textId="5F626296" w:rsidR="00D51C06" w:rsidRPr="002F2CFD" w:rsidRDefault="00D51C06" w:rsidP="00AF02ED">
      <w:pPr>
        <w:keepNext/>
        <w:spacing w:line="360" w:lineRule="auto"/>
        <w:jc w:val="center"/>
        <w:rPr>
          <w:szCs w:val="26"/>
        </w:rPr>
      </w:pPr>
      <w:r>
        <w:rPr>
          <w:noProof/>
          <w:szCs w:val="26"/>
        </w:rPr>
        <w:drawing>
          <wp:inline distT="0" distB="0" distL="0" distR="0" wp14:anchorId="76514201" wp14:editId="5FEFCBEC">
            <wp:extent cx="3286125" cy="30384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286125" cy="3038475"/>
                    </a:xfrm>
                    <a:prstGeom prst="rect">
                      <a:avLst/>
                    </a:prstGeom>
                    <a:noFill/>
                    <a:ln>
                      <a:noFill/>
                    </a:ln>
                  </pic:spPr>
                </pic:pic>
              </a:graphicData>
            </a:graphic>
          </wp:inline>
        </w:drawing>
      </w:r>
    </w:p>
    <w:p w14:paraId="4AE7C88A" w14:textId="68AB9DA4" w:rsidR="00CC7DF0" w:rsidRPr="002F2CFD" w:rsidRDefault="005C481F" w:rsidP="005C481F">
      <w:pPr>
        <w:pStyle w:val="Caption"/>
        <w:rPr>
          <w:szCs w:val="26"/>
        </w:rPr>
      </w:pPr>
      <w:bookmarkStart w:id="89" w:name="_Toc58950811"/>
      <w:r>
        <w:t xml:space="preserve">Hình </w:t>
      </w:r>
      <w:r w:rsidR="00856961">
        <w:fldChar w:fldCharType="begin"/>
      </w:r>
      <w:r w:rsidR="00856961">
        <w:instrText xml:space="preserve"> STYLEREF 1 \s </w:instrText>
      </w:r>
      <w:r w:rsidR="00856961">
        <w:fldChar w:fldCharType="separate"/>
      </w:r>
      <w:r w:rsidR="00F27F5B">
        <w:rPr>
          <w:noProof/>
        </w:rPr>
        <w:t>3</w:t>
      </w:r>
      <w:r w:rsidR="00856961">
        <w:rPr>
          <w:noProof/>
        </w:rPr>
        <w:fldChar w:fldCharType="end"/>
      </w:r>
      <w:r w:rsidR="00F27F5B">
        <w:noBreakHyphen/>
      </w:r>
      <w:r w:rsidR="00856961">
        <w:fldChar w:fldCharType="begin"/>
      </w:r>
      <w:r w:rsidR="00856961">
        <w:instrText xml:space="preserve"> SEQ Hình \* ARABIC \s 1 </w:instrText>
      </w:r>
      <w:r w:rsidR="00856961">
        <w:fldChar w:fldCharType="separate"/>
      </w:r>
      <w:r w:rsidR="00F27F5B">
        <w:rPr>
          <w:noProof/>
        </w:rPr>
        <w:t>22</w:t>
      </w:r>
      <w:r w:rsidR="00856961">
        <w:rPr>
          <w:noProof/>
        </w:rPr>
        <w:fldChar w:fldCharType="end"/>
      </w:r>
      <w:r>
        <w:t xml:space="preserve"> </w:t>
      </w:r>
      <w:r w:rsidRPr="00742623">
        <w:t>Activity Diagram UC011 – Quản lý hành khách theo hành trình</w:t>
      </w:r>
      <w:bookmarkEnd w:id="89"/>
    </w:p>
    <w:p w14:paraId="39053F55" w14:textId="65507F1D" w:rsidR="00CC7DF0" w:rsidRDefault="00CC7DF0" w:rsidP="00AF02ED">
      <w:pPr>
        <w:pStyle w:val="Heading5"/>
        <w:widowControl w:val="0"/>
        <w:spacing w:line="360" w:lineRule="auto"/>
        <w:jc w:val="left"/>
        <w:rPr>
          <w:i w:val="0"/>
        </w:rPr>
      </w:pPr>
      <w:r w:rsidRPr="002F2CFD">
        <w:rPr>
          <w:i w:val="0"/>
        </w:rPr>
        <w:t>Sequence Diagram</w:t>
      </w:r>
    </w:p>
    <w:p w14:paraId="5C2967BB" w14:textId="381A0DA3" w:rsidR="00477A44" w:rsidRPr="00477A44" w:rsidRDefault="00C43BF7" w:rsidP="00477A44">
      <w:pPr>
        <w:ind w:firstLine="0"/>
        <w:jc w:val="center"/>
      </w:pPr>
      <w:r>
        <w:rPr>
          <w:noProof/>
        </w:rPr>
        <w:drawing>
          <wp:inline distT="0" distB="0" distL="0" distR="0" wp14:anchorId="5A8A01DA" wp14:editId="4E260749">
            <wp:extent cx="5580380" cy="2381250"/>
            <wp:effectExtent l="0" t="0" r="127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80380" cy="2381250"/>
                    </a:xfrm>
                    <a:prstGeom prst="rect">
                      <a:avLst/>
                    </a:prstGeom>
                  </pic:spPr>
                </pic:pic>
              </a:graphicData>
            </a:graphic>
          </wp:inline>
        </w:drawing>
      </w:r>
    </w:p>
    <w:p w14:paraId="688AF34D" w14:textId="41CD4CA2" w:rsidR="00477A44" w:rsidRPr="00477A44" w:rsidRDefault="009704BD" w:rsidP="009704BD">
      <w:pPr>
        <w:pStyle w:val="Caption"/>
        <w:rPr>
          <w:szCs w:val="26"/>
        </w:rPr>
      </w:pPr>
      <w:bookmarkStart w:id="90" w:name="_Toc58950812"/>
      <w:r>
        <w:lastRenderedPageBreak/>
        <w:t xml:space="preserve">Hình </w:t>
      </w:r>
      <w:r w:rsidR="00856961">
        <w:fldChar w:fldCharType="begin"/>
      </w:r>
      <w:r w:rsidR="00856961">
        <w:instrText xml:space="preserve"> STYLEREF 1 \s </w:instrText>
      </w:r>
      <w:r w:rsidR="00856961">
        <w:fldChar w:fldCharType="separate"/>
      </w:r>
      <w:r w:rsidR="00F27F5B">
        <w:rPr>
          <w:noProof/>
        </w:rPr>
        <w:t>3</w:t>
      </w:r>
      <w:r w:rsidR="00856961">
        <w:rPr>
          <w:noProof/>
        </w:rPr>
        <w:fldChar w:fldCharType="end"/>
      </w:r>
      <w:r w:rsidR="00F27F5B">
        <w:noBreakHyphen/>
      </w:r>
      <w:r w:rsidR="00856961">
        <w:fldChar w:fldCharType="begin"/>
      </w:r>
      <w:r w:rsidR="00856961">
        <w:instrText xml:space="preserve"> SEQ Hình \* ARABIC \s 1 </w:instrText>
      </w:r>
      <w:r w:rsidR="00856961">
        <w:fldChar w:fldCharType="separate"/>
      </w:r>
      <w:r w:rsidR="00F27F5B">
        <w:rPr>
          <w:noProof/>
        </w:rPr>
        <w:t>23</w:t>
      </w:r>
      <w:r w:rsidR="00856961">
        <w:rPr>
          <w:noProof/>
        </w:rPr>
        <w:fldChar w:fldCharType="end"/>
      </w:r>
      <w:r>
        <w:t xml:space="preserve"> </w:t>
      </w:r>
      <w:r w:rsidRPr="00285A0E">
        <w:t>Sequence Diagram UC011 – Quản lý hành khách theo hành trình</w:t>
      </w:r>
      <w:bookmarkEnd w:id="90"/>
    </w:p>
    <w:p w14:paraId="195B7A9F" w14:textId="4A094FD7" w:rsidR="00CC7DF0" w:rsidRPr="002F2CFD" w:rsidRDefault="00CC7DF0" w:rsidP="00AF02ED">
      <w:pPr>
        <w:pStyle w:val="Heading3"/>
        <w:widowControl w:val="0"/>
        <w:spacing w:after="120" w:line="360" w:lineRule="auto"/>
        <w:rPr>
          <w:rFonts w:cs="Times New Roman"/>
          <w:i w:val="0"/>
        </w:rPr>
      </w:pPr>
      <w:bookmarkStart w:id="91" w:name="_Toc58951699"/>
      <w:r w:rsidRPr="002F2CFD">
        <w:rPr>
          <w:rFonts w:cs="Times New Roman"/>
          <w:i w:val="0"/>
        </w:rPr>
        <w:t>UC01</w:t>
      </w:r>
      <w:r w:rsidR="00E37663">
        <w:rPr>
          <w:rFonts w:cs="Times New Roman"/>
          <w:i w:val="0"/>
        </w:rPr>
        <w:t>2</w:t>
      </w:r>
      <w:r w:rsidRPr="002F2CFD">
        <w:rPr>
          <w:rFonts w:cs="Times New Roman"/>
          <w:i w:val="0"/>
        </w:rPr>
        <w:t>_</w:t>
      </w:r>
      <w:r>
        <w:rPr>
          <w:rFonts w:cs="Times New Roman"/>
          <w:i w:val="0"/>
        </w:rPr>
        <w:t>T</w:t>
      </w:r>
      <w:r w:rsidR="00E37663">
        <w:rPr>
          <w:rFonts w:cs="Times New Roman"/>
          <w:i w:val="0"/>
        </w:rPr>
        <w:t>ra vé theo mã đặt vé</w:t>
      </w:r>
      <w:bookmarkEnd w:id="91"/>
    </w:p>
    <w:p w14:paraId="657BD7F6" w14:textId="2E81B752" w:rsidR="00CC7DF0" w:rsidRPr="002F2CFD" w:rsidRDefault="00CC7DF0" w:rsidP="00AF02ED">
      <w:pPr>
        <w:pStyle w:val="Heading4"/>
        <w:widowControl w:val="0"/>
        <w:spacing w:after="120" w:line="360" w:lineRule="auto"/>
        <w:jc w:val="left"/>
        <w:rPr>
          <w:szCs w:val="26"/>
        </w:rPr>
      </w:pPr>
      <w:r w:rsidRPr="002F2CFD">
        <w:rPr>
          <w:szCs w:val="26"/>
        </w:rPr>
        <w:t>Mô tả use case UC0</w:t>
      </w:r>
      <w:r w:rsidR="00E37663">
        <w:rPr>
          <w:szCs w:val="26"/>
        </w:rPr>
        <w:t>12</w:t>
      </w:r>
    </w:p>
    <w:tbl>
      <w:tblPr>
        <w:tblStyle w:val="TableGrid"/>
        <w:tblW w:w="5000" w:type="pct"/>
        <w:tblLook w:val="01E0" w:firstRow="1" w:lastRow="1" w:firstColumn="1" w:lastColumn="1" w:noHBand="0" w:noVBand="0"/>
      </w:tblPr>
      <w:tblGrid>
        <w:gridCol w:w="2022"/>
        <w:gridCol w:w="2367"/>
        <w:gridCol w:w="4389"/>
      </w:tblGrid>
      <w:tr w:rsidR="00CC7DF0" w:rsidRPr="002F2CFD" w14:paraId="664A1EA0"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5B18ED07" w14:textId="14423587" w:rsidR="00CC7DF0" w:rsidRPr="002F2CFD" w:rsidRDefault="00CC7DF0" w:rsidP="00AF02ED">
            <w:pPr>
              <w:spacing w:line="360" w:lineRule="auto"/>
              <w:ind w:firstLine="0"/>
              <w:jc w:val="left"/>
              <w:rPr>
                <w:szCs w:val="26"/>
              </w:rPr>
            </w:pPr>
            <w:r w:rsidRPr="002F2CFD">
              <w:rPr>
                <w:b/>
                <w:szCs w:val="26"/>
              </w:rPr>
              <w:t xml:space="preserve">Use case: </w:t>
            </w:r>
            <w:r w:rsidR="00981E8B">
              <w:rPr>
                <w:szCs w:val="26"/>
              </w:rPr>
              <w:t>Tra vé theo mã đặt vé</w:t>
            </w:r>
          </w:p>
        </w:tc>
      </w:tr>
      <w:tr w:rsidR="00CC7DF0" w:rsidRPr="002F2CFD" w14:paraId="1A386D12"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485CE5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5C49E739" w14:textId="7BA77478"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Tìm kiếm vé theo mã đặt vé để in hoặc huỷ vé</w:t>
            </w:r>
          </w:p>
        </w:tc>
      </w:tr>
      <w:tr w:rsidR="00CC7DF0" w:rsidRPr="002F2CFD" w14:paraId="0B43993B"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01BD0C9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4C9856B7" w14:textId="0170A640"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nhân viên bán vé có thể tìm kiếm vé dựa trên mã đặt vé của hành khách để in hoặc huỷ vé</w:t>
            </w:r>
          </w:p>
        </w:tc>
      </w:tr>
      <w:tr w:rsidR="00CC7DF0" w:rsidRPr="002F2CFD" w14:paraId="0C11463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B5A2262"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0BE5DB0D" w14:textId="33D5BA86"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bán vé</w:t>
            </w:r>
          </w:p>
        </w:tc>
      </w:tr>
      <w:tr w:rsidR="00CC7DF0" w:rsidRPr="002F2CFD" w14:paraId="2DC73BA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DBF39D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7C1ADE18" w14:textId="7C8F8B97"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Đã đăng nhập vào hệ thống</w:t>
            </w:r>
          </w:p>
        </w:tc>
      </w:tr>
      <w:tr w:rsidR="00CC7DF0" w:rsidRPr="002F2CFD" w14:paraId="2DE6772E"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F473B2C"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7AB5DCD9" w14:textId="00EC3E06"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tin vé lên màn hình thành công</w:t>
            </w:r>
          </w:p>
        </w:tc>
      </w:tr>
      <w:tr w:rsidR="00CC7DF0" w:rsidRPr="002F2CFD" w14:paraId="567EBCD8"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D76ED68"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6B357C08"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71F934B"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71628281"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25930545" w14:textId="77777777" w:rsidTr="00E07FB6">
        <w:trPr>
          <w:trHeight w:val="285"/>
        </w:trPr>
        <w:tc>
          <w:tcPr>
            <w:tcW w:w="2500" w:type="pct"/>
            <w:gridSpan w:val="2"/>
            <w:tcBorders>
              <w:top w:val="single" w:sz="4" w:space="0" w:color="auto"/>
              <w:left w:val="single" w:sz="4" w:space="0" w:color="auto"/>
              <w:bottom w:val="single" w:sz="4" w:space="0" w:color="auto"/>
              <w:right w:val="single" w:sz="4" w:space="0" w:color="auto"/>
            </w:tcBorders>
            <w:hideMark/>
          </w:tcPr>
          <w:p w14:paraId="7DE431C5" w14:textId="558AA628" w:rsidR="00CC7DF0" w:rsidRPr="002F2CFD" w:rsidRDefault="00981E8B" w:rsidP="00AF02ED">
            <w:pPr>
              <w:pStyle w:val="InfoBlue"/>
              <w:numPr>
                <w:ilvl w:val="0"/>
                <w:numId w:val="36"/>
              </w:numPr>
              <w:spacing w:before="100" w:after="100" w:line="360" w:lineRule="auto"/>
              <w:rPr>
                <w:rFonts w:ascii="Times New Roman" w:hAnsi="Times New Roman"/>
                <w:i w:val="0"/>
                <w:color w:val="auto"/>
                <w:sz w:val="26"/>
                <w:szCs w:val="26"/>
              </w:rPr>
            </w:pPr>
            <w:r>
              <w:rPr>
                <w:rFonts w:ascii="Times New Roman" w:hAnsi="Times New Roman"/>
                <w:i w:val="0"/>
                <w:color w:val="auto"/>
                <w:sz w:val="26"/>
                <w:szCs w:val="26"/>
              </w:rPr>
              <w:t xml:space="preserve">Chọn </w:t>
            </w:r>
            <w:r w:rsidR="00AE3E74">
              <w:rPr>
                <w:rFonts w:ascii="Times New Roman" w:hAnsi="Times New Roman"/>
                <w:i w:val="0"/>
                <w:color w:val="auto"/>
                <w:sz w:val="26"/>
                <w:szCs w:val="26"/>
              </w:rPr>
              <w:t xml:space="preserve">menu </w:t>
            </w:r>
            <w:r>
              <w:rPr>
                <w:rFonts w:ascii="Times New Roman" w:hAnsi="Times New Roman"/>
                <w:i w:val="0"/>
                <w:color w:val="auto"/>
                <w:sz w:val="26"/>
                <w:szCs w:val="26"/>
              </w:rPr>
              <w:t>“Vé”</w:t>
            </w:r>
          </w:p>
        </w:tc>
        <w:tc>
          <w:tcPr>
            <w:tcW w:w="2548" w:type="pct"/>
            <w:tcBorders>
              <w:top w:val="single" w:sz="4" w:space="0" w:color="auto"/>
              <w:left w:val="single" w:sz="4" w:space="0" w:color="auto"/>
              <w:bottom w:val="single" w:sz="4" w:space="0" w:color="auto"/>
              <w:right w:val="single" w:sz="4" w:space="0" w:color="auto"/>
            </w:tcBorders>
            <w:hideMark/>
          </w:tcPr>
          <w:p w14:paraId="36563DF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3BDD9427"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143DDCD2"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44D12F9" w14:textId="4BAC234D" w:rsidR="00CC7DF0" w:rsidRPr="002F2CFD" w:rsidRDefault="00981E8B" w:rsidP="00AF02ED">
            <w:pPr>
              <w:pStyle w:val="InfoBlue"/>
              <w:numPr>
                <w:ilvl w:val="0"/>
                <w:numId w:val="3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view tìm kiếm vé theo khách hàng</w:t>
            </w:r>
          </w:p>
        </w:tc>
      </w:tr>
      <w:tr w:rsidR="00CC7DF0" w:rsidRPr="002F2CFD" w14:paraId="5A1EBA19"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E8970C3" w14:textId="3055E622" w:rsidR="00CC7DF0" w:rsidRPr="002F2CFD" w:rsidRDefault="00981E8B" w:rsidP="00AF02ED">
            <w:pPr>
              <w:pStyle w:val="InfoBlue"/>
              <w:numPr>
                <w:ilvl w:val="0"/>
                <w:numId w:val="3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Nhập mã đặt vé</w:t>
            </w:r>
          </w:p>
        </w:tc>
        <w:tc>
          <w:tcPr>
            <w:tcW w:w="2548" w:type="pct"/>
            <w:tcBorders>
              <w:top w:val="single" w:sz="4" w:space="0" w:color="auto"/>
              <w:left w:val="single" w:sz="4" w:space="0" w:color="auto"/>
              <w:bottom w:val="single" w:sz="4" w:space="0" w:color="auto"/>
              <w:right w:val="single" w:sz="4" w:space="0" w:color="auto"/>
            </w:tcBorders>
          </w:tcPr>
          <w:p w14:paraId="39B7C574"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r>
      <w:tr w:rsidR="00CC7DF0" w:rsidRPr="002F2CFD" w14:paraId="20AD6168"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7D62B72"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1E4D9081" w14:textId="6805A1BE" w:rsidR="00CC7DF0" w:rsidRPr="002F2CFD" w:rsidRDefault="00981E8B" w:rsidP="00AF02ED">
            <w:pPr>
              <w:pStyle w:val="InfoBlue"/>
              <w:numPr>
                <w:ilvl w:val="0"/>
                <w:numId w:val="3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Tìm kiếm vé</w:t>
            </w:r>
          </w:p>
        </w:tc>
      </w:tr>
      <w:tr w:rsidR="00CC7DF0" w:rsidRPr="002F2CFD" w14:paraId="595AD5D5"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67EA3A1"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335830F4" w14:textId="21FD20E9" w:rsidR="00CC7DF0" w:rsidRPr="002F2CFD" w:rsidRDefault="00981E8B" w:rsidP="00AF02ED">
            <w:pPr>
              <w:pStyle w:val="InfoBlue"/>
              <w:numPr>
                <w:ilvl w:val="0"/>
                <w:numId w:val="3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tin vé</w:t>
            </w:r>
          </w:p>
        </w:tc>
      </w:tr>
      <w:tr w:rsidR="00CC7DF0" w:rsidRPr="002F2CFD" w14:paraId="52374F93"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E40ACF0"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6656DBA1" w14:textId="77777777" w:rsidTr="00981E8B">
        <w:trPr>
          <w:trHeight w:val="420"/>
        </w:trPr>
        <w:tc>
          <w:tcPr>
            <w:tcW w:w="5000" w:type="pct"/>
            <w:gridSpan w:val="3"/>
            <w:tcBorders>
              <w:top w:val="single" w:sz="4" w:space="0" w:color="auto"/>
              <w:left w:val="single" w:sz="4" w:space="0" w:color="auto"/>
              <w:bottom w:val="single" w:sz="4" w:space="0" w:color="auto"/>
              <w:right w:val="single" w:sz="4" w:space="0" w:color="auto"/>
            </w:tcBorders>
            <w:hideMark/>
          </w:tcPr>
          <w:p w14:paraId="2EF492D2" w14:textId="5A3A8449"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4.1 Nếu mã đặt vé không hợp lệ, hiện thông báo </w:t>
            </w:r>
            <w:r w:rsidR="00C16F43">
              <w:rPr>
                <w:rFonts w:ascii="Times New Roman" w:hAnsi="Times New Roman"/>
                <w:i w:val="0"/>
                <w:color w:val="auto"/>
                <w:sz w:val="26"/>
                <w:szCs w:val="26"/>
              </w:rPr>
              <w:t>không hợp lệ</w:t>
            </w:r>
          </w:p>
          <w:p w14:paraId="77B142A6"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r w:rsidR="00981E8B" w:rsidRPr="002F2CFD" w14:paraId="6627F633" w14:textId="77777777" w:rsidTr="00981E8B">
        <w:trPr>
          <w:trHeight w:val="400"/>
        </w:trPr>
        <w:tc>
          <w:tcPr>
            <w:tcW w:w="5000" w:type="pct"/>
            <w:gridSpan w:val="3"/>
            <w:tcBorders>
              <w:top w:val="single" w:sz="4" w:space="0" w:color="auto"/>
              <w:left w:val="single" w:sz="4" w:space="0" w:color="auto"/>
              <w:bottom w:val="single" w:sz="4" w:space="0" w:color="auto"/>
              <w:right w:val="single" w:sz="4" w:space="0" w:color="auto"/>
            </w:tcBorders>
          </w:tcPr>
          <w:p w14:paraId="7DCE15D1" w14:textId="5245EB8C" w:rsidR="00981E8B"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4</w:t>
            </w:r>
            <w:r w:rsidR="00C16F43">
              <w:rPr>
                <w:rFonts w:ascii="Times New Roman" w:hAnsi="Times New Roman"/>
                <w:i w:val="0"/>
                <w:color w:val="auto"/>
                <w:sz w:val="26"/>
                <w:szCs w:val="26"/>
              </w:rPr>
              <w:t>.2 Nếu vé đã được in từ trước, hiện thông báo không hợp lệ</w:t>
            </w:r>
          </w:p>
        </w:tc>
      </w:tr>
    </w:tbl>
    <w:p w14:paraId="2D349D1C" w14:textId="10DFCC6E" w:rsidR="00CC7DF0" w:rsidRPr="002F2CFD" w:rsidRDefault="00415812" w:rsidP="00415812">
      <w:pPr>
        <w:pStyle w:val="Caption"/>
        <w:rPr>
          <w:szCs w:val="26"/>
        </w:rPr>
      </w:pPr>
      <w:bookmarkStart w:id="92" w:name="_Toc58951633"/>
      <w:r>
        <w:t xml:space="preserve">Bảng </w:t>
      </w:r>
      <w:r w:rsidR="00856961">
        <w:fldChar w:fldCharType="begin"/>
      </w:r>
      <w:r w:rsidR="00856961">
        <w:instrText xml:space="preserve"> STYLEREF 1 \s </w:instrText>
      </w:r>
      <w:r w:rsidR="00856961">
        <w:fldChar w:fldCharType="separate"/>
      </w:r>
      <w:r>
        <w:rPr>
          <w:noProof/>
        </w:rPr>
        <w:t>3</w:t>
      </w:r>
      <w:r w:rsidR="00856961">
        <w:rPr>
          <w:noProof/>
        </w:rPr>
        <w:fldChar w:fldCharType="end"/>
      </w:r>
      <w:r>
        <w:noBreakHyphen/>
      </w:r>
      <w:r w:rsidR="00856961">
        <w:fldChar w:fldCharType="begin"/>
      </w:r>
      <w:r w:rsidR="00856961">
        <w:instrText xml:space="preserve"> SEQ Bảng \* ARABIC \s 1 </w:instrText>
      </w:r>
      <w:r w:rsidR="00856961">
        <w:fldChar w:fldCharType="separate"/>
      </w:r>
      <w:r>
        <w:rPr>
          <w:noProof/>
        </w:rPr>
        <w:t>13</w:t>
      </w:r>
      <w:r w:rsidR="00856961">
        <w:rPr>
          <w:noProof/>
        </w:rPr>
        <w:fldChar w:fldCharType="end"/>
      </w:r>
      <w:r>
        <w:t xml:space="preserve"> </w:t>
      </w:r>
      <w:r w:rsidRPr="005D1929">
        <w:t>Mô tả UC012 – Tra vé theo mã đặt vé</w:t>
      </w:r>
      <w:bookmarkEnd w:id="92"/>
    </w:p>
    <w:p w14:paraId="567C0B0B"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6FC096F6"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4A6C3FC5" w14:textId="76F2D045" w:rsidR="00CC7DF0" w:rsidRDefault="00CC7DF0" w:rsidP="00AF02ED">
      <w:pPr>
        <w:keepNext/>
        <w:spacing w:line="360" w:lineRule="auto"/>
        <w:rPr>
          <w:szCs w:val="26"/>
        </w:rPr>
      </w:pPr>
    </w:p>
    <w:p w14:paraId="5C2CCB8B" w14:textId="5EC29769" w:rsidR="002F339E" w:rsidRPr="002F2CFD" w:rsidRDefault="002F339E" w:rsidP="00AF02ED">
      <w:pPr>
        <w:keepNext/>
        <w:spacing w:line="360" w:lineRule="auto"/>
        <w:jc w:val="center"/>
        <w:rPr>
          <w:szCs w:val="26"/>
        </w:rPr>
      </w:pPr>
      <w:r>
        <w:rPr>
          <w:noProof/>
          <w:szCs w:val="26"/>
        </w:rPr>
        <w:drawing>
          <wp:inline distT="0" distB="0" distL="0" distR="0" wp14:anchorId="63FEEAB4" wp14:editId="767485DF">
            <wp:extent cx="4048125" cy="4314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048125" cy="4314825"/>
                    </a:xfrm>
                    <a:prstGeom prst="rect">
                      <a:avLst/>
                    </a:prstGeom>
                    <a:noFill/>
                    <a:ln>
                      <a:noFill/>
                    </a:ln>
                  </pic:spPr>
                </pic:pic>
              </a:graphicData>
            </a:graphic>
          </wp:inline>
        </w:drawing>
      </w:r>
    </w:p>
    <w:p w14:paraId="35D751B1" w14:textId="2D23E2D3" w:rsidR="00CC7DF0" w:rsidRPr="002F2CFD" w:rsidRDefault="00CD7CCE" w:rsidP="00CD7CCE">
      <w:pPr>
        <w:pStyle w:val="Caption"/>
        <w:rPr>
          <w:szCs w:val="26"/>
        </w:rPr>
      </w:pPr>
      <w:bookmarkStart w:id="93" w:name="_Toc58950813"/>
      <w:r>
        <w:t xml:space="preserve">Hình </w:t>
      </w:r>
      <w:r w:rsidR="00856961">
        <w:fldChar w:fldCharType="begin"/>
      </w:r>
      <w:r w:rsidR="00856961">
        <w:instrText xml:space="preserve"> STYLEREF 1 \s </w:instrText>
      </w:r>
      <w:r w:rsidR="00856961">
        <w:fldChar w:fldCharType="separate"/>
      </w:r>
      <w:r w:rsidR="00F27F5B">
        <w:rPr>
          <w:noProof/>
        </w:rPr>
        <w:t>3</w:t>
      </w:r>
      <w:r w:rsidR="00856961">
        <w:rPr>
          <w:noProof/>
        </w:rPr>
        <w:fldChar w:fldCharType="end"/>
      </w:r>
      <w:r w:rsidR="00F27F5B">
        <w:noBreakHyphen/>
      </w:r>
      <w:r w:rsidR="00856961">
        <w:fldChar w:fldCharType="begin"/>
      </w:r>
      <w:r w:rsidR="00856961">
        <w:instrText xml:space="preserve"> SEQ Hình \* ARABIC \s 1 </w:instrText>
      </w:r>
      <w:r w:rsidR="00856961">
        <w:fldChar w:fldCharType="separate"/>
      </w:r>
      <w:r w:rsidR="00F27F5B">
        <w:rPr>
          <w:noProof/>
        </w:rPr>
        <w:t>24</w:t>
      </w:r>
      <w:r w:rsidR="00856961">
        <w:rPr>
          <w:noProof/>
        </w:rPr>
        <w:fldChar w:fldCharType="end"/>
      </w:r>
      <w:r>
        <w:t xml:space="preserve"> </w:t>
      </w:r>
      <w:r w:rsidRPr="0029073E">
        <w:t>Activity Diagram UC012 – Tra vé theo mã đặt vé</w:t>
      </w:r>
      <w:bookmarkEnd w:id="93"/>
    </w:p>
    <w:p w14:paraId="5D59BD57" w14:textId="456172BC" w:rsidR="00C43BF7" w:rsidRDefault="00CC7DF0" w:rsidP="00C43BF7">
      <w:pPr>
        <w:pStyle w:val="Heading5"/>
        <w:widowControl w:val="0"/>
        <w:spacing w:line="360" w:lineRule="auto"/>
        <w:jc w:val="left"/>
        <w:rPr>
          <w:i w:val="0"/>
        </w:rPr>
      </w:pPr>
      <w:r w:rsidRPr="002F2CFD">
        <w:rPr>
          <w:i w:val="0"/>
        </w:rPr>
        <w:t>Sequence Diagram</w:t>
      </w:r>
    </w:p>
    <w:p w14:paraId="467B7DC6" w14:textId="4B87E1BE" w:rsidR="00C43BF7" w:rsidRPr="00C43BF7" w:rsidRDefault="00E078B5" w:rsidP="00C43BF7">
      <w:pPr>
        <w:ind w:firstLine="0"/>
        <w:jc w:val="center"/>
      </w:pPr>
      <w:r>
        <w:rPr>
          <w:noProof/>
        </w:rPr>
        <w:lastRenderedPageBreak/>
        <w:drawing>
          <wp:inline distT="0" distB="0" distL="0" distR="0" wp14:anchorId="36EC1003" wp14:editId="25BEA523">
            <wp:extent cx="5580380" cy="3285490"/>
            <wp:effectExtent l="0" t="0" r="1270" b="0"/>
            <wp:docPr id="35" name="Picture 35"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box and whisker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580380" cy="3285490"/>
                    </a:xfrm>
                    <a:prstGeom prst="rect">
                      <a:avLst/>
                    </a:prstGeom>
                  </pic:spPr>
                </pic:pic>
              </a:graphicData>
            </a:graphic>
          </wp:inline>
        </w:drawing>
      </w:r>
    </w:p>
    <w:p w14:paraId="129616DE" w14:textId="1A920B0A" w:rsidR="00C43BF7" w:rsidRPr="00C43BF7" w:rsidRDefault="00F27F5B" w:rsidP="00F27F5B">
      <w:pPr>
        <w:pStyle w:val="Caption"/>
        <w:rPr>
          <w:szCs w:val="26"/>
        </w:rPr>
      </w:pPr>
      <w:bookmarkStart w:id="94" w:name="_Toc58950814"/>
      <w:r>
        <w:t xml:space="preserve">Hình </w:t>
      </w:r>
      <w:r w:rsidR="00856961">
        <w:fldChar w:fldCharType="begin"/>
      </w:r>
      <w:r w:rsidR="00856961">
        <w:instrText xml:space="preserve"> STYLEREF 1 \s </w:instrText>
      </w:r>
      <w:r w:rsidR="00856961">
        <w:fldChar w:fldCharType="separate"/>
      </w:r>
      <w:r>
        <w:rPr>
          <w:noProof/>
        </w:rPr>
        <w:t>3</w:t>
      </w:r>
      <w:r w:rsidR="00856961">
        <w:rPr>
          <w:noProof/>
        </w:rPr>
        <w:fldChar w:fldCharType="end"/>
      </w:r>
      <w:r>
        <w:noBreakHyphen/>
      </w:r>
      <w:r w:rsidR="00856961">
        <w:fldChar w:fldCharType="begin"/>
      </w:r>
      <w:r w:rsidR="00856961">
        <w:instrText xml:space="preserve"> SEQ Hình \* ARABIC \s 1 </w:instrText>
      </w:r>
      <w:r w:rsidR="00856961">
        <w:fldChar w:fldCharType="separate"/>
      </w:r>
      <w:r>
        <w:rPr>
          <w:noProof/>
        </w:rPr>
        <w:t>25</w:t>
      </w:r>
      <w:r w:rsidR="00856961">
        <w:rPr>
          <w:noProof/>
        </w:rPr>
        <w:fldChar w:fldCharType="end"/>
      </w:r>
      <w:r>
        <w:t xml:space="preserve"> </w:t>
      </w:r>
      <w:r w:rsidRPr="00580B26">
        <w:t>Sequence Diagram UC012 – Tra vé theo mã đặt vé</w:t>
      </w:r>
      <w:bookmarkEnd w:id="94"/>
    </w:p>
    <w:p w14:paraId="05D83093" w14:textId="77777777" w:rsidR="00CC7DF0" w:rsidRPr="00CC7DF0" w:rsidRDefault="00CC7DF0" w:rsidP="00AF02ED">
      <w:pPr>
        <w:spacing w:line="360" w:lineRule="auto"/>
        <w:ind w:firstLine="0"/>
      </w:pPr>
    </w:p>
    <w:p w14:paraId="5FCB50AA" w14:textId="77777777" w:rsidR="00CC7DF0" w:rsidRPr="00CC7DF0" w:rsidRDefault="00CC7DF0" w:rsidP="00AF02ED">
      <w:pPr>
        <w:spacing w:line="360" w:lineRule="auto"/>
        <w:ind w:firstLine="0"/>
      </w:pPr>
    </w:p>
    <w:p w14:paraId="643EC634" w14:textId="77777777" w:rsidR="00C507C7" w:rsidRPr="00C507C7" w:rsidRDefault="00C507C7" w:rsidP="00AF02ED">
      <w:pPr>
        <w:spacing w:line="360" w:lineRule="auto"/>
        <w:ind w:firstLine="0"/>
      </w:pPr>
    </w:p>
    <w:p w14:paraId="5ADA3370" w14:textId="3133BE5E" w:rsidR="00E5340F" w:rsidRPr="002F2CFD" w:rsidRDefault="00E5340F" w:rsidP="00AF02ED">
      <w:pPr>
        <w:keepNext/>
        <w:spacing w:line="360" w:lineRule="auto"/>
        <w:rPr>
          <w:szCs w:val="26"/>
        </w:rPr>
      </w:pPr>
    </w:p>
    <w:p w14:paraId="54CA5323" w14:textId="77777777" w:rsidR="006F3E00" w:rsidRPr="002F2CFD" w:rsidRDefault="006F3E00" w:rsidP="00AF02ED">
      <w:pPr>
        <w:spacing w:before="0" w:line="360" w:lineRule="auto"/>
        <w:ind w:firstLine="0"/>
        <w:jc w:val="left"/>
        <w:rPr>
          <w:bCs/>
          <w:szCs w:val="26"/>
        </w:rPr>
      </w:pPr>
      <w:r w:rsidRPr="002F2CFD">
        <w:rPr>
          <w:szCs w:val="26"/>
        </w:rPr>
        <w:br w:type="page"/>
      </w:r>
    </w:p>
    <w:p w14:paraId="70E44625" w14:textId="77777777" w:rsidR="004424E9" w:rsidRPr="002F2CFD" w:rsidRDefault="004424E9" w:rsidP="00AF02ED">
      <w:pPr>
        <w:pStyle w:val="Caption"/>
        <w:spacing w:line="360" w:lineRule="auto"/>
        <w:rPr>
          <w:szCs w:val="26"/>
        </w:rPr>
      </w:pPr>
    </w:p>
    <w:p w14:paraId="0063F0E2" w14:textId="77777777" w:rsidR="00BB71A4" w:rsidRPr="002F2CFD" w:rsidRDefault="008D201A" w:rsidP="00AF02ED">
      <w:pPr>
        <w:pStyle w:val="Heading1"/>
        <w:spacing w:line="360" w:lineRule="auto"/>
        <w:jc w:val="left"/>
        <w:rPr>
          <w:rFonts w:cs="Times New Roman"/>
          <w:sz w:val="26"/>
          <w:szCs w:val="26"/>
        </w:rPr>
      </w:pPr>
      <w:bookmarkStart w:id="95" w:name="_Toc39960519"/>
      <w:bookmarkStart w:id="96" w:name="_Toc58951700"/>
      <w:r w:rsidRPr="002F2CFD">
        <w:rPr>
          <w:rFonts w:cs="Times New Roman"/>
          <w:sz w:val="26"/>
          <w:szCs w:val="26"/>
        </w:rPr>
        <w:t>:</w:t>
      </w:r>
      <w:bookmarkStart w:id="97" w:name="_Toc169424250"/>
      <w:r w:rsidRPr="002F2CFD">
        <w:rPr>
          <w:rFonts w:cs="Times New Roman"/>
          <w:sz w:val="26"/>
          <w:szCs w:val="26"/>
        </w:rPr>
        <w:t xml:space="preserve"> </w:t>
      </w:r>
      <w:r w:rsidR="0007352A" w:rsidRPr="002F2CFD">
        <w:rPr>
          <w:rFonts w:cs="Times New Roman"/>
          <w:sz w:val="26"/>
          <w:szCs w:val="26"/>
        </w:rPr>
        <w:t xml:space="preserve">THIẾT KẾ VÀ </w:t>
      </w:r>
      <w:bookmarkEnd w:id="97"/>
      <w:r w:rsidRPr="002F2CFD">
        <w:rPr>
          <w:rFonts w:cs="Times New Roman"/>
          <w:sz w:val="26"/>
          <w:szCs w:val="26"/>
        </w:rPr>
        <w:t>HIỆN THỰC</w:t>
      </w:r>
      <w:bookmarkEnd w:id="95"/>
      <w:bookmarkEnd w:id="96"/>
    </w:p>
    <w:p w14:paraId="151CAFE6" w14:textId="77777777" w:rsidR="00BB71A4" w:rsidRPr="002F2CFD" w:rsidRDefault="00BB71A4" w:rsidP="00AF02ED">
      <w:pPr>
        <w:spacing w:line="360" w:lineRule="auto"/>
        <w:jc w:val="left"/>
        <w:rPr>
          <w:szCs w:val="26"/>
        </w:rPr>
      </w:pPr>
    </w:p>
    <w:p w14:paraId="482829FF" w14:textId="0E368E34" w:rsidR="006F3E00" w:rsidRDefault="007F010F" w:rsidP="00F272E1">
      <w:pPr>
        <w:pStyle w:val="Heading2"/>
        <w:spacing w:line="360" w:lineRule="auto"/>
        <w:rPr>
          <w:rFonts w:cs="Times New Roman"/>
          <w:szCs w:val="26"/>
        </w:rPr>
      </w:pPr>
      <w:bookmarkStart w:id="98" w:name="_Toc9469876"/>
      <w:bookmarkStart w:id="99" w:name="_Toc39960520"/>
      <w:bookmarkStart w:id="100" w:name="_Toc58951701"/>
      <w:r w:rsidRPr="002F2CFD">
        <w:rPr>
          <w:rFonts w:cs="Times New Roman"/>
          <w:szCs w:val="26"/>
        </w:rPr>
        <w:t>ClassDiagram</w:t>
      </w:r>
      <w:bookmarkEnd w:id="98"/>
      <w:bookmarkEnd w:id="99"/>
      <w:bookmarkEnd w:id="100"/>
    </w:p>
    <w:p w14:paraId="5DFA2646" w14:textId="3C16CC8C" w:rsidR="00F272E1" w:rsidRPr="00F272E1" w:rsidRDefault="00F272E1" w:rsidP="00F272E1">
      <w:pPr>
        <w:ind w:firstLine="0"/>
        <w:jc w:val="center"/>
      </w:pPr>
      <w:r>
        <w:rPr>
          <w:noProof/>
        </w:rPr>
        <w:drawing>
          <wp:inline distT="0" distB="0" distL="0" distR="0" wp14:anchorId="51B1F1E6" wp14:editId="3B65B24F">
            <wp:extent cx="5580380" cy="2146715"/>
            <wp:effectExtent l="0" t="0" r="127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2">
                      <a:extLst>
                        <a:ext uri="{28A0092B-C50C-407E-A947-70E740481C1C}">
                          <a14:useLocalDpi xmlns:a14="http://schemas.microsoft.com/office/drawing/2010/main" val="0"/>
                        </a:ext>
                      </a:extLst>
                    </a:blip>
                    <a:stretch>
                      <a:fillRect/>
                    </a:stretch>
                  </pic:blipFill>
                  <pic:spPr>
                    <a:xfrm>
                      <a:off x="0" y="0"/>
                      <a:ext cx="5580380" cy="2146715"/>
                    </a:xfrm>
                    <a:prstGeom prst="rect">
                      <a:avLst/>
                    </a:prstGeom>
                  </pic:spPr>
                </pic:pic>
              </a:graphicData>
            </a:graphic>
          </wp:inline>
        </w:drawing>
      </w:r>
    </w:p>
    <w:p w14:paraId="47DFF7F3" w14:textId="77777777" w:rsidR="007F010F" w:rsidRPr="002F2CFD" w:rsidRDefault="007F010F" w:rsidP="00AF02ED">
      <w:pPr>
        <w:pStyle w:val="Heading2"/>
        <w:spacing w:line="360" w:lineRule="auto"/>
        <w:rPr>
          <w:rFonts w:cs="Times New Roman"/>
          <w:szCs w:val="26"/>
        </w:rPr>
      </w:pPr>
      <w:bookmarkStart w:id="101" w:name="_Toc39960521"/>
      <w:bookmarkStart w:id="102" w:name="_Toc58951702"/>
      <w:r w:rsidRPr="002F2CFD">
        <w:rPr>
          <w:rFonts w:cs="Times New Roman"/>
          <w:szCs w:val="26"/>
        </w:rPr>
        <w:lastRenderedPageBreak/>
        <w:t>Sitemap</w:t>
      </w:r>
      <w:bookmarkEnd w:id="101"/>
      <w:bookmarkEnd w:id="102"/>
      <w:r w:rsidRPr="002F2CFD">
        <w:rPr>
          <w:rFonts w:cs="Times New Roman"/>
          <w:szCs w:val="26"/>
        </w:rPr>
        <w:t xml:space="preserve"> </w:t>
      </w:r>
    </w:p>
    <w:p w14:paraId="7637F6B9" w14:textId="54DCD0A2" w:rsidR="009B109D" w:rsidRPr="002F2CFD" w:rsidRDefault="00A71957" w:rsidP="00AF02ED">
      <w:pPr>
        <w:keepNext/>
        <w:spacing w:line="360" w:lineRule="auto"/>
        <w:rPr>
          <w:noProof/>
          <w:szCs w:val="26"/>
        </w:rPr>
      </w:pPr>
      <w:r>
        <w:rPr>
          <w:noProof/>
          <w:szCs w:val="26"/>
        </w:rPr>
        <w:t>Trang khách hàng</w:t>
      </w:r>
    </w:p>
    <w:p w14:paraId="5C01020E" w14:textId="23577C7C" w:rsidR="006F3E00" w:rsidRDefault="009803E3" w:rsidP="009803E3">
      <w:pPr>
        <w:keepNext/>
        <w:spacing w:line="360" w:lineRule="auto"/>
        <w:ind w:firstLine="0"/>
        <w:jc w:val="center"/>
        <w:rPr>
          <w:szCs w:val="26"/>
        </w:rPr>
      </w:pPr>
      <w:r>
        <w:rPr>
          <w:noProof/>
          <w:szCs w:val="26"/>
        </w:rPr>
        <w:drawing>
          <wp:inline distT="0" distB="0" distL="0" distR="0" wp14:anchorId="4CBBE97E" wp14:editId="572E3942">
            <wp:extent cx="5580380" cy="3138805"/>
            <wp:effectExtent l="0" t="0" r="1270" b="444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927180C" w14:textId="5254FDFB" w:rsidR="009803E3" w:rsidRDefault="009803E3" w:rsidP="009803E3">
      <w:pPr>
        <w:keepNext/>
        <w:spacing w:line="360" w:lineRule="auto"/>
        <w:ind w:firstLine="0"/>
        <w:rPr>
          <w:szCs w:val="26"/>
        </w:rPr>
      </w:pPr>
      <w:r>
        <w:rPr>
          <w:szCs w:val="26"/>
        </w:rPr>
        <w:tab/>
      </w:r>
      <w:r w:rsidR="00053477">
        <w:rPr>
          <w:szCs w:val="26"/>
        </w:rPr>
        <w:t>Trang Admin</w:t>
      </w:r>
    </w:p>
    <w:p w14:paraId="54114021" w14:textId="1162C345" w:rsidR="009803E3" w:rsidRPr="002F2CFD" w:rsidRDefault="009803E3" w:rsidP="009803E3">
      <w:pPr>
        <w:keepNext/>
        <w:spacing w:line="360" w:lineRule="auto"/>
        <w:ind w:firstLine="0"/>
        <w:rPr>
          <w:szCs w:val="26"/>
        </w:rPr>
      </w:pPr>
      <w:r>
        <w:rPr>
          <w:noProof/>
          <w:szCs w:val="26"/>
        </w:rPr>
        <w:drawing>
          <wp:inline distT="0" distB="0" distL="0" distR="0" wp14:anchorId="14E9EBCF" wp14:editId="5D01A635">
            <wp:extent cx="5580098" cy="3138804"/>
            <wp:effectExtent l="0" t="0" r="190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4">
                      <a:extLst>
                        <a:ext uri="{28A0092B-C50C-407E-A947-70E740481C1C}">
                          <a14:useLocalDpi xmlns:a14="http://schemas.microsoft.com/office/drawing/2010/main" val="0"/>
                        </a:ext>
                      </a:extLst>
                    </a:blip>
                    <a:stretch>
                      <a:fillRect/>
                    </a:stretch>
                  </pic:blipFill>
                  <pic:spPr>
                    <a:xfrm>
                      <a:off x="0" y="0"/>
                      <a:ext cx="5580098" cy="3138804"/>
                    </a:xfrm>
                    <a:prstGeom prst="rect">
                      <a:avLst/>
                    </a:prstGeom>
                  </pic:spPr>
                </pic:pic>
              </a:graphicData>
            </a:graphic>
          </wp:inline>
        </w:drawing>
      </w:r>
    </w:p>
    <w:p w14:paraId="2DB8ADD3" w14:textId="77777777" w:rsidR="00580B37" w:rsidRPr="002F2CFD" w:rsidRDefault="00003EFE" w:rsidP="00AF02ED">
      <w:pPr>
        <w:pStyle w:val="Heading2"/>
        <w:spacing w:line="360" w:lineRule="auto"/>
        <w:rPr>
          <w:rFonts w:cs="Times New Roman"/>
          <w:szCs w:val="26"/>
        </w:rPr>
      </w:pPr>
      <w:bookmarkStart w:id="103" w:name="_Toc39960522"/>
      <w:bookmarkStart w:id="104" w:name="_Toc58951703"/>
      <w:r w:rsidRPr="002F2CFD">
        <w:rPr>
          <w:rFonts w:cs="Times New Roman"/>
          <w:szCs w:val="26"/>
        </w:rPr>
        <w:t>Database Diagram</w:t>
      </w:r>
      <w:bookmarkEnd w:id="103"/>
      <w:bookmarkEnd w:id="104"/>
    </w:p>
    <w:p w14:paraId="20F15038" w14:textId="1492ACF7" w:rsidR="009B109D" w:rsidRPr="002F2CFD" w:rsidRDefault="00102F18" w:rsidP="00102F18">
      <w:pPr>
        <w:keepNext/>
        <w:spacing w:line="360" w:lineRule="auto"/>
        <w:ind w:firstLine="0"/>
        <w:rPr>
          <w:szCs w:val="26"/>
        </w:rPr>
      </w:pPr>
      <w:r w:rsidRPr="00102F18">
        <w:rPr>
          <w:noProof/>
          <w:szCs w:val="26"/>
        </w:rPr>
        <w:lastRenderedPageBreak/>
        <w:drawing>
          <wp:inline distT="0" distB="0" distL="0" distR="0" wp14:anchorId="5A024B42" wp14:editId="250AFBE6">
            <wp:extent cx="5580380" cy="402336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4023360"/>
                    </a:xfrm>
                    <a:prstGeom prst="rect">
                      <a:avLst/>
                    </a:prstGeom>
                  </pic:spPr>
                </pic:pic>
              </a:graphicData>
            </a:graphic>
          </wp:inline>
        </w:drawing>
      </w:r>
    </w:p>
    <w:p w14:paraId="649F42A4" w14:textId="77777777" w:rsidR="00580B37" w:rsidRPr="002F2CFD" w:rsidRDefault="00580B37" w:rsidP="00AF02ED">
      <w:pPr>
        <w:pStyle w:val="Heading2"/>
        <w:spacing w:line="360" w:lineRule="auto"/>
        <w:rPr>
          <w:rFonts w:cs="Times New Roman"/>
          <w:szCs w:val="26"/>
        </w:rPr>
      </w:pPr>
      <w:bookmarkStart w:id="105" w:name="_Toc39960523"/>
      <w:bookmarkStart w:id="106" w:name="_Toc58951704"/>
      <w:r w:rsidRPr="002F2CFD">
        <w:rPr>
          <w:rFonts w:cs="Times New Roman"/>
          <w:szCs w:val="26"/>
        </w:rPr>
        <w:t>Mô tả Website</w:t>
      </w:r>
      <w:bookmarkEnd w:id="105"/>
      <w:bookmarkEnd w:id="106"/>
      <w:r w:rsidR="00CB3B64" w:rsidRPr="002F2CFD">
        <w:rPr>
          <w:rFonts w:cs="Times New Roman"/>
          <w:szCs w:val="26"/>
        </w:rPr>
        <w:t xml:space="preserve"> </w:t>
      </w:r>
    </w:p>
    <w:p w14:paraId="4CCC86A9" w14:textId="0FA40D4E" w:rsidR="006F3E00" w:rsidRDefault="00CB3B64" w:rsidP="00AF02ED">
      <w:pPr>
        <w:pStyle w:val="Heading3"/>
        <w:spacing w:line="360" w:lineRule="auto"/>
        <w:rPr>
          <w:rFonts w:cs="Times New Roman"/>
          <w:i w:val="0"/>
        </w:rPr>
      </w:pPr>
      <w:bookmarkStart w:id="107" w:name="_Toc39960524"/>
      <w:bookmarkStart w:id="108" w:name="_Toc58951705"/>
      <w:r w:rsidRPr="002F2CFD">
        <w:rPr>
          <w:rFonts w:cs="Times New Roman"/>
          <w:i w:val="0"/>
        </w:rPr>
        <w:t>Một số chức năng và giao diện chính</w:t>
      </w:r>
      <w:bookmarkEnd w:id="107"/>
      <w:bookmarkEnd w:id="108"/>
    </w:p>
    <w:p w14:paraId="239F3072" w14:textId="31B4CFCD" w:rsidR="000F0DD6" w:rsidRDefault="000F0DD6" w:rsidP="00357E8D">
      <w:pPr>
        <w:ind w:firstLine="720"/>
        <w:jc w:val="left"/>
      </w:pPr>
      <w:r>
        <w:t>Trang chủ</w:t>
      </w:r>
    </w:p>
    <w:p w14:paraId="0094AD57" w14:textId="6F9E09B9" w:rsidR="00357E8D" w:rsidRDefault="00357E8D" w:rsidP="00357E8D">
      <w:pPr>
        <w:ind w:firstLine="0"/>
      </w:pPr>
      <w:r w:rsidRPr="00357E8D">
        <w:rPr>
          <w:noProof/>
        </w:rPr>
        <w:drawing>
          <wp:inline distT="0" distB="0" distL="0" distR="0" wp14:anchorId="31CE63EF" wp14:editId="14FAABD0">
            <wp:extent cx="5580380" cy="3137535"/>
            <wp:effectExtent l="0" t="0" r="127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137535"/>
                    </a:xfrm>
                    <a:prstGeom prst="rect">
                      <a:avLst/>
                    </a:prstGeom>
                  </pic:spPr>
                </pic:pic>
              </a:graphicData>
            </a:graphic>
          </wp:inline>
        </w:drawing>
      </w:r>
    </w:p>
    <w:p w14:paraId="1CEF877E" w14:textId="6DFF0232" w:rsidR="00380614" w:rsidRDefault="00357E8D" w:rsidP="00357E8D">
      <w:pPr>
        <w:ind w:firstLine="0"/>
      </w:pPr>
      <w:r>
        <w:lastRenderedPageBreak/>
        <w:tab/>
      </w:r>
      <w:r w:rsidR="00380614">
        <w:t>Trang kết quả tìm kiếm lịch trình</w:t>
      </w:r>
    </w:p>
    <w:p w14:paraId="6B042170" w14:textId="663BAACF" w:rsidR="00380614" w:rsidRDefault="00380614" w:rsidP="00380614">
      <w:pPr>
        <w:ind w:firstLine="0"/>
        <w:jc w:val="center"/>
      </w:pPr>
      <w:r>
        <w:rPr>
          <w:noProof/>
        </w:rPr>
        <w:drawing>
          <wp:inline distT="0" distB="0" distL="0" distR="0" wp14:anchorId="4D87F1EF" wp14:editId="4E2E6DEB">
            <wp:extent cx="5580380" cy="3137535"/>
            <wp:effectExtent l="0" t="0" r="127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137535"/>
                    </a:xfrm>
                    <a:prstGeom prst="rect">
                      <a:avLst/>
                    </a:prstGeom>
                  </pic:spPr>
                </pic:pic>
              </a:graphicData>
            </a:graphic>
          </wp:inline>
        </w:drawing>
      </w:r>
    </w:p>
    <w:p w14:paraId="1A14AA42" w14:textId="7EA75C00" w:rsidR="00380614" w:rsidRDefault="00380614" w:rsidP="00380614">
      <w:pPr>
        <w:ind w:firstLine="0"/>
      </w:pPr>
      <w:r>
        <w:tab/>
        <w:t>Trang nhập thông tin và chọn ghế</w:t>
      </w:r>
    </w:p>
    <w:p w14:paraId="75815F63" w14:textId="4DB1D8FB" w:rsidR="00380614" w:rsidRDefault="00380614" w:rsidP="00380614">
      <w:pPr>
        <w:ind w:firstLine="0"/>
        <w:jc w:val="center"/>
      </w:pPr>
      <w:r>
        <w:rPr>
          <w:noProof/>
        </w:rPr>
        <w:drawing>
          <wp:inline distT="0" distB="0" distL="0" distR="0" wp14:anchorId="076E26EA" wp14:editId="6A941335">
            <wp:extent cx="5580380" cy="3137535"/>
            <wp:effectExtent l="0" t="0" r="127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137535"/>
                    </a:xfrm>
                    <a:prstGeom prst="rect">
                      <a:avLst/>
                    </a:prstGeom>
                  </pic:spPr>
                </pic:pic>
              </a:graphicData>
            </a:graphic>
          </wp:inline>
        </w:drawing>
      </w:r>
    </w:p>
    <w:p w14:paraId="3ADDFCBC" w14:textId="167D6034" w:rsidR="00380614" w:rsidRDefault="00380614" w:rsidP="00380614">
      <w:pPr>
        <w:ind w:firstLine="0"/>
        <w:jc w:val="center"/>
      </w:pPr>
      <w:r>
        <w:rPr>
          <w:noProof/>
        </w:rPr>
        <w:lastRenderedPageBreak/>
        <w:drawing>
          <wp:inline distT="0" distB="0" distL="0" distR="0" wp14:anchorId="49363E3C" wp14:editId="6F2FC3F4">
            <wp:extent cx="5580380" cy="3137535"/>
            <wp:effectExtent l="0" t="0" r="127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137535"/>
                    </a:xfrm>
                    <a:prstGeom prst="rect">
                      <a:avLst/>
                    </a:prstGeom>
                  </pic:spPr>
                </pic:pic>
              </a:graphicData>
            </a:graphic>
          </wp:inline>
        </w:drawing>
      </w:r>
    </w:p>
    <w:p w14:paraId="6BE49C6A" w14:textId="7B70D95C" w:rsidR="00380614" w:rsidRDefault="00380614" w:rsidP="00380614">
      <w:pPr>
        <w:ind w:firstLine="0"/>
      </w:pPr>
      <w:r>
        <w:tab/>
        <w:t>Trang kiểm tra thông tin &amp; chọn phương thức thanh toán</w:t>
      </w:r>
    </w:p>
    <w:p w14:paraId="2B076345" w14:textId="1D9B2167" w:rsidR="00380614" w:rsidRDefault="00380614" w:rsidP="00380614">
      <w:pPr>
        <w:ind w:firstLine="0"/>
        <w:jc w:val="center"/>
      </w:pPr>
      <w:r>
        <w:rPr>
          <w:noProof/>
        </w:rPr>
        <w:drawing>
          <wp:inline distT="0" distB="0" distL="0" distR="0" wp14:anchorId="22F5343B" wp14:editId="6B3EE813">
            <wp:extent cx="5580380" cy="3137535"/>
            <wp:effectExtent l="0" t="0" r="127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137535"/>
                    </a:xfrm>
                    <a:prstGeom prst="rect">
                      <a:avLst/>
                    </a:prstGeom>
                  </pic:spPr>
                </pic:pic>
              </a:graphicData>
            </a:graphic>
          </wp:inline>
        </w:drawing>
      </w:r>
    </w:p>
    <w:p w14:paraId="635D3E17" w14:textId="0E8C73F0" w:rsidR="00380614" w:rsidRDefault="00380614" w:rsidP="00380614">
      <w:pPr>
        <w:ind w:firstLine="0"/>
        <w:jc w:val="center"/>
      </w:pPr>
      <w:r>
        <w:rPr>
          <w:noProof/>
        </w:rPr>
        <w:lastRenderedPageBreak/>
        <w:drawing>
          <wp:inline distT="0" distB="0" distL="0" distR="0" wp14:anchorId="11B6E440" wp14:editId="1276A807">
            <wp:extent cx="5580380" cy="3137535"/>
            <wp:effectExtent l="0" t="0" r="127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137535"/>
                    </a:xfrm>
                    <a:prstGeom prst="rect">
                      <a:avLst/>
                    </a:prstGeom>
                  </pic:spPr>
                </pic:pic>
              </a:graphicData>
            </a:graphic>
          </wp:inline>
        </w:drawing>
      </w:r>
    </w:p>
    <w:p w14:paraId="3D4885BF" w14:textId="6F9E7634" w:rsidR="009542C6" w:rsidRDefault="009542C6" w:rsidP="009542C6">
      <w:pPr>
        <w:ind w:firstLine="0"/>
        <w:jc w:val="left"/>
      </w:pPr>
      <w:r>
        <w:tab/>
        <w:t>Trang thanh toán của Ngân Lượng</w:t>
      </w:r>
    </w:p>
    <w:p w14:paraId="2D299D2E" w14:textId="4873EAE3" w:rsidR="009542C6" w:rsidRDefault="009542C6" w:rsidP="009542C6">
      <w:pPr>
        <w:ind w:firstLine="0"/>
        <w:jc w:val="center"/>
      </w:pPr>
      <w:r>
        <w:rPr>
          <w:noProof/>
        </w:rPr>
        <w:drawing>
          <wp:inline distT="0" distB="0" distL="0" distR="0" wp14:anchorId="23C96A3A" wp14:editId="368258AC">
            <wp:extent cx="5580380" cy="3137535"/>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137535"/>
                    </a:xfrm>
                    <a:prstGeom prst="rect">
                      <a:avLst/>
                    </a:prstGeom>
                  </pic:spPr>
                </pic:pic>
              </a:graphicData>
            </a:graphic>
          </wp:inline>
        </w:drawing>
      </w:r>
    </w:p>
    <w:p w14:paraId="2206EC4B" w14:textId="5BFF9F67" w:rsidR="009542C6" w:rsidRDefault="009542C6" w:rsidP="009542C6">
      <w:pPr>
        <w:ind w:firstLine="0"/>
      </w:pPr>
      <w:r>
        <w:tab/>
        <w:t xml:space="preserve">Trang xác nhận sau khi </w:t>
      </w:r>
      <w:r w:rsidR="00466E56">
        <w:t>thanh toán</w:t>
      </w:r>
    </w:p>
    <w:p w14:paraId="6EB483AA" w14:textId="00748ECE" w:rsidR="00466E56" w:rsidRDefault="00466E56" w:rsidP="009542C6">
      <w:pPr>
        <w:ind w:firstLine="0"/>
      </w:pPr>
      <w:r>
        <w:rPr>
          <w:noProof/>
        </w:rPr>
        <w:lastRenderedPageBreak/>
        <w:drawing>
          <wp:inline distT="0" distB="0" distL="0" distR="0" wp14:anchorId="129734C1" wp14:editId="0972DCF2">
            <wp:extent cx="5580380" cy="3137535"/>
            <wp:effectExtent l="0" t="0" r="127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137535"/>
                    </a:xfrm>
                    <a:prstGeom prst="rect">
                      <a:avLst/>
                    </a:prstGeom>
                  </pic:spPr>
                </pic:pic>
              </a:graphicData>
            </a:graphic>
          </wp:inline>
        </w:drawing>
      </w:r>
    </w:p>
    <w:p w14:paraId="22B411AA" w14:textId="3335C933" w:rsidR="00380614" w:rsidRDefault="00380614" w:rsidP="00380614">
      <w:pPr>
        <w:spacing w:before="0" w:line="360" w:lineRule="auto"/>
        <w:ind w:firstLine="0"/>
        <w:jc w:val="center"/>
      </w:pPr>
    </w:p>
    <w:p w14:paraId="317474AE" w14:textId="288C71C2" w:rsidR="00380614" w:rsidRDefault="009542C6" w:rsidP="00AF02ED">
      <w:pPr>
        <w:spacing w:before="0" w:line="360" w:lineRule="auto"/>
        <w:ind w:firstLine="0"/>
        <w:jc w:val="left"/>
        <w:rPr>
          <w:b/>
          <w:bCs/>
          <w:iCs/>
          <w:szCs w:val="26"/>
        </w:rPr>
      </w:pPr>
      <w:r>
        <w:rPr>
          <w:b/>
          <w:bCs/>
          <w:iCs/>
          <w:szCs w:val="26"/>
        </w:rPr>
        <w:tab/>
      </w:r>
    </w:p>
    <w:p w14:paraId="2EF4E742" w14:textId="0458A945" w:rsidR="006D262C" w:rsidRDefault="006D262C" w:rsidP="00AF02ED">
      <w:pPr>
        <w:spacing w:before="0" w:line="360" w:lineRule="auto"/>
        <w:ind w:firstLine="0"/>
        <w:jc w:val="left"/>
        <w:rPr>
          <w:b/>
          <w:bCs/>
          <w:iCs/>
          <w:szCs w:val="26"/>
        </w:rPr>
      </w:pPr>
    </w:p>
    <w:p w14:paraId="58626AD2" w14:textId="1B07448B" w:rsidR="006D262C" w:rsidRDefault="006D262C" w:rsidP="00AF02ED">
      <w:pPr>
        <w:spacing w:before="0" w:line="360" w:lineRule="auto"/>
        <w:ind w:firstLine="0"/>
        <w:jc w:val="left"/>
        <w:rPr>
          <w:b/>
          <w:bCs/>
          <w:iCs/>
          <w:szCs w:val="26"/>
        </w:rPr>
      </w:pPr>
    </w:p>
    <w:p w14:paraId="00DD4BF0" w14:textId="0A13B61F" w:rsidR="006D262C" w:rsidRDefault="006D262C" w:rsidP="00AF02ED">
      <w:pPr>
        <w:spacing w:before="0" w:line="360" w:lineRule="auto"/>
        <w:ind w:firstLine="0"/>
        <w:jc w:val="left"/>
        <w:rPr>
          <w:b/>
          <w:bCs/>
          <w:iCs/>
          <w:szCs w:val="26"/>
        </w:rPr>
      </w:pPr>
    </w:p>
    <w:p w14:paraId="313E71CB" w14:textId="794387E8" w:rsidR="006D262C" w:rsidRDefault="006D262C" w:rsidP="00AF02ED">
      <w:pPr>
        <w:spacing w:before="0" w:line="360" w:lineRule="auto"/>
        <w:ind w:firstLine="0"/>
        <w:jc w:val="left"/>
        <w:rPr>
          <w:b/>
          <w:bCs/>
          <w:iCs/>
          <w:szCs w:val="26"/>
        </w:rPr>
      </w:pPr>
    </w:p>
    <w:p w14:paraId="2EC1C3CC" w14:textId="6908B347" w:rsidR="006D262C" w:rsidRDefault="006D262C" w:rsidP="00AF02ED">
      <w:pPr>
        <w:spacing w:before="0" w:line="360" w:lineRule="auto"/>
        <w:ind w:firstLine="0"/>
        <w:jc w:val="left"/>
        <w:rPr>
          <w:b/>
          <w:bCs/>
          <w:iCs/>
          <w:szCs w:val="26"/>
        </w:rPr>
      </w:pPr>
    </w:p>
    <w:p w14:paraId="0DD2A993" w14:textId="5664D6BA" w:rsidR="006D262C" w:rsidRDefault="006D262C" w:rsidP="00AF02ED">
      <w:pPr>
        <w:spacing w:before="0" w:line="360" w:lineRule="auto"/>
        <w:ind w:firstLine="0"/>
        <w:jc w:val="left"/>
        <w:rPr>
          <w:b/>
          <w:bCs/>
          <w:iCs/>
          <w:szCs w:val="26"/>
        </w:rPr>
      </w:pPr>
    </w:p>
    <w:p w14:paraId="758E85DE" w14:textId="4355EFBB" w:rsidR="006D262C" w:rsidRDefault="006D262C" w:rsidP="00AF02ED">
      <w:pPr>
        <w:spacing w:before="0" w:line="360" w:lineRule="auto"/>
        <w:ind w:firstLine="0"/>
        <w:jc w:val="left"/>
        <w:rPr>
          <w:b/>
          <w:bCs/>
          <w:iCs/>
          <w:szCs w:val="26"/>
        </w:rPr>
      </w:pPr>
    </w:p>
    <w:p w14:paraId="52DAB266" w14:textId="60D1D874" w:rsidR="006D262C" w:rsidRDefault="006D262C" w:rsidP="00AF02ED">
      <w:pPr>
        <w:spacing w:before="0" w:line="360" w:lineRule="auto"/>
        <w:ind w:firstLine="0"/>
        <w:jc w:val="left"/>
        <w:rPr>
          <w:b/>
          <w:bCs/>
          <w:iCs/>
          <w:szCs w:val="26"/>
        </w:rPr>
      </w:pPr>
    </w:p>
    <w:p w14:paraId="6D69B793" w14:textId="480FA0FA" w:rsidR="006D262C" w:rsidRDefault="006D262C" w:rsidP="00AF02ED">
      <w:pPr>
        <w:spacing w:before="0" w:line="360" w:lineRule="auto"/>
        <w:ind w:firstLine="0"/>
        <w:jc w:val="left"/>
        <w:rPr>
          <w:b/>
          <w:bCs/>
          <w:iCs/>
          <w:szCs w:val="26"/>
        </w:rPr>
      </w:pPr>
    </w:p>
    <w:p w14:paraId="1A9F711D" w14:textId="46635831" w:rsidR="006D262C" w:rsidRDefault="006D262C" w:rsidP="00AF02ED">
      <w:pPr>
        <w:spacing w:before="0" w:line="360" w:lineRule="auto"/>
        <w:ind w:firstLine="0"/>
        <w:jc w:val="left"/>
        <w:rPr>
          <w:b/>
          <w:bCs/>
          <w:iCs/>
          <w:szCs w:val="26"/>
        </w:rPr>
      </w:pPr>
    </w:p>
    <w:p w14:paraId="6C3B33C1" w14:textId="6B4A570C" w:rsidR="006D262C" w:rsidRDefault="006D262C" w:rsidP="00AF02ED">
      <w:pPr>
        <w:spacing w:before="0" w:line="360" w:lineRule="auto"/>
        <w:ind w:firstLine="0"/>
        <w:jc w:val="left"/>
        <w:rPr>
          <w:b/>
          <w:bCs/>
          <w:iCs/>
          <w:szCs w:val="26"/>
        </w:rPr>
      </w:pPr>
    </w:p>
    <w:p w14:paraId="1DFA464C" w14:textId="5E951146" w:rsidR="006D262C" w:rsidRDefault="006D262C" w:rsidP="00AF02ED">
      <w:pPr>
        <w:spacing w:before="0" w:line="360" w:lineRule="auto"/>
        <w:ind w:firstLine="0"/>
        <w:jc w:val="left"/>
        <w:rPr>
          <w:b/>
          <w:bCs/>
          <w:iCs/>
          <w:szCs w:val="26"/>
        </w:rPr>
      </w:pPr>
    </w:p>
    <w:p w14:paraId="17C493A2" w14:textId="3954F2AA" w:rsidR="006D262C" w:rsidRDefault="006D262C" w:rsidP="00AF02ED">
      <w:pPr>
        <w:spacing w:before="0" w:line="360" w:lineRule="auto"/>
        <w:ind w:firstLine="0"/>
        <w:jc w:val="left"/>
        <w:rPr>
          <w:b/>
          <w:bCs/>
          <w:iCs/>
          <w:szCs w:val="26"/>
        </w:rPr>
      </w:pPr>
    </w:p>
    <w:p w14:paraId="0AEE447E" w14:textId="77777777" w:rsidR="006D262C" w:rsidRPr="00380614" w:rsidRDefault="006D262C" w:rsidP="00AF02ED">
      <w:pPr>
        <w:spacing w:before="0" w:line="360" w:lineRule="auto"/>
        <w:ind w:firstLine="0"/>
        <w:jc w:val="left"/>
        <w:rPr>
          <w:b/>
          <w:bCs/>
          <w:iCs/>
          <w:szCs w:val="26"/>
        </w:rPr>
      </w:pPr>
    </w:p>
    <w:p w14:paraId="6B333B4A" w14:textId="77777777" w:rsidR="00A16910" w:rsidRPr="002F2CFD" w:rsidRDefault="000B6FBD" w:rsidP="00AF02ED">
      <w:pPr>
        <w:pStyle w:val="Heading1"/>
        <w:spacing w:line="360" w:lineRule="auto"/>
        <w:jc w:val="left"/>
        <w:rPr>
          <w:rFonts w:cs="Times New Roman"/>
          <w:sz w:val="26"/>
          <w:szCs w:val="26"/>
        </w:rPr>
      </w:pPr>
      <w:bookmarkStart w:id="109" w:name="_Toc169424253"/>
      <w:bookmarkStart w:id="110" w:name="_Toc39960525"/>
      <w:bookmarkStart w:id="111" w:name="_Toc58951706"/>
      <w:r w:rsidRPr="002F2CFD">
        <w:rPr>
          <w:rFonts w:cs="Times New Roman"/>
          <w:sz w:val="26"/>
          <w:szCs w:val="26"/>
        </w:rPr>
        <w:lastRenderedPageBreak/>
        <w:t>:</w:t>
      </w:r>
      <w:r w:rsidR="008D201A" w:rsidRPr="002F2CFD">
        <w:rPr>
          <w:rFonts w:cs="Times New Roman"/>
          <w:sz w:val="26"/>
          <w:szCs w:val="26"/>
        </w:rPr>
        <w:t xml:space="preserve"> </w:t>
      </w:r>
      <w:r w:rsidR="0007352A" w:rsidRPr="002F2CFD">
        <w:rPr>
          <w:rFonts w:cs="Times New Roman"/>
          <w:sz w:val="26"/>
          <w:szCs w:val="26"/>
        </w:rPr>
        <w:t>KẾT LUẬN</w:t>
      </w:r>
      <w:bookmarkEnd w:id="109"/>
      <w:bookmarkEnd w:id="110"/>
      <w:bookmarkEnd w:id="111"/>
    </w:p>
    <w:p w14:paraId="27767D3F" w14:textId="77777777" w:rsidR="00CB3B64" w:rsidRPr="002F2CFD" w:rsidRDefault="00CB3B64" w:rsidP="00AF02ED">
      <w:pPr>
        <w:pStyle w:val="ListParagraph"/>
        <w:numPr>
          <w:ilvl w:val="0"/>
          <w:numId w:val="6"/>
        </w:numPr>
        <w:spacing w:line="360" w:lineRule="auto"/>
        <w:jc w:val="left"/>
        <w:rPr>
          <w:szCs w:val="26"/>
        </w:rPr>
      </w:pPr>
      <w:r w:rsidRPr="002F2CFD">
        <w:rPr>
          <w:szCs w:val="26"/>
          <w:lang w:val="fr-FR"/>
        </w:rPr>
        <w:t>Báo cáo đã phân tích những chức năng cơ bản mà hệ thống cần thực hiện. Từ bước phân tích thiết kế đến tạo lập hệ thống ứng dụng. Nhìn chung hệ thống đã đáp ứng được các chức năng cơ bản của một ứng dụng quản lý công việc online.</w:t>
      </w:r>
    </w:p>
    <w:p w14:paraId="07AF9B01" w14:textId="77777777" w:rsidR="00EA6798" w:rsidRPr="002F2CFD" w:rsidRDefault="00EA6798" w:rsidP="00AF02ED">
      <w:pPr>
        <w:pStyle w:val="Heading2"/>
        <w:spacing w:line="360" w:lineRule="auto"/>
        <w:rPr>
          <w:rFonts w:cs="Times New Roman"/>
          <w:szCs w:val="26"/>
        </w:rPr>
      </w:pPr>
      <w:bookmarkStart w:id="112" w:name="_Toc39960526"/>
      <w:bookmarkStart w:id="113" w:name="_Toc58951707"/>
      <w:r w:rsidRPr="002F2CFD">
        <w:rPr>
          <w:rFonts w:cs="Times New Roman"/>
          <w:szCs w:val="26"/>
        </w:rPr>
        <w:t>Kết quả đạt được</w:t>
      </w:r>
      <w:bookmarkEnd w:id="112"/>
      <w:bookmarkEnd w:id="113"/>
    </w:p>
    <w:p w14:paraId="4B8E1F08" w14:textId="77777777" w:rsidR="002B148F" w:rsidRDefault="002B148F" w:rsidP="00AF02ED">
      <w:pPr>
        <w:numPr>
          <w:ilvl w:val="0"/>
          <w:numId w:val="11"/>
        </w:numPr>
        <w:tabs>
          <w:tab w:val="clear" w:pos="720"/>
          <w:tab w:val="left" w:pos="5595"/>
        </w:tabs>
        <w:spacing w:before="0" w:line="360" w:lineRule="auto"/>
        <w:ind w:left="990" w:hanging="450"/>
        <w:rPr>
          <w:szCs w:val="26"/>
          <w:lang w:val="fr-FR"/>
        </w:rPr>
      </w:pPr>
      <w:r>
        <w:rPr>
          <w:szCs w:val="26"/>
          <w:lang w:val="fr-FR"/>
        </w:rPr>
        <w:t>Người dùng có thể thực hiện việc mua vé tàu trực tuyến thông qua hệ thống một cách dễ dàng.</w:t>
      </w:r>
    </w:p>
    <w:p w14:paraId="76DA22EB" w14:textId="18B7692C" w:rsidR="00CB3B64" w:rsidRPr="002F2CFD" w:rsidRDefault="002B148F" w:rsidP="00AF02ED">
      <w:pPr>
        <w:numPr>
          <w:ilvl w:val="0"/>
          <w:numId w:val="11"/>
        </w:numPr>
        <w:tabs>
          <w:tab w:val="clear" w:pos="720"/>
          <w:tab w:val="left" w:pos="5595"/>
        </w:tabs>
        <w:spacing w:before="0" w:line="360" w:lineRule="auto"/>
        <w:ind w:left="990" w:hanging="450"/>
        <w:rPr>
          <w:szCs w:val="26"/>
          <w:lang w:val="fr-FR"/>
        </w:rPr>
      </w:pPr>
      <w:r>
        <w:rPr>
          <w:szCs w:val="26"/>
          <w:lang w:val="fr-FR"/>
        </w:rPr>
        <w:t>Giúp bên bán vé dễ dàng kiểm soát lượng vé bán được và doanh thu theo tháng, năm cũng như số hành khách mua vé trên từng lịch trình.</w:t>
      </w:r>
      <w:r w:rsidR="00CB3B64" w:rsidRPr="002F2CFD">
        <w:rPr>
          <w:szCs w:val="26"/>
          <w:lang w:val="fr-FR"/>
        </w:rPr>
        <w:t xml:space="preserve"> </w:t>
      </w:r>
    </w:p>
    <w:p w14:paraId="297A7BFF" w14:textId="77777777" w:rsidR="006721BD" w:rsidRPr="002F2CFD" w:rsidRDefault="00B51658" w:rsidP="00AF02ED">
      <w:pPr>
        <w:pStyle w:val="Heading2"/>
        <w:spacing w:line="360" w:lineRule="auto"/>
        <w:rPr>
          <w:rFonts w:cs="Times New Roman"/>
          <w:szCs w:val="26"/>
        </w:rPr>
      </w:pPr>
      <w:bookmarkStart w:id="114" w:name="_Toc39960527"/>
      <w:bookmarkStart w:id="115" w:name="_Toc58951708"/>
      <w:r w:rsidRPr="002F2CFD">
        <w:rPr>
          <w:rFonts w:cs="Times New Roman"/>
          <w:szCs w:val="26"/>
        </w:rPr>
        <w:t>Hạn chế của đồ án</w:t>
      </w:r>
      <w:bookmarkEnd w:id="114"/>
      <w:bookmarkEnd w:id="115"/>
    </w:p>
    <w:p w14:paraId="5AF3AB65" w14:textId="0DF6087E" w:rsidR="006721BD" w:rsidRPr="002B148F" w:rsidRDefault="003D2919" w:rsidP="00AF02ED">
      <w:pPr>
        <w:pStyle w:val="ListParagraph"/>
        <w:numPr>
          <w:ilvl w:val="0"/>
          <w:numId w:val="11"/>
        </w:numPr>
        <w:tabs>
          <w:tab w:val="clear" w:pos="720"/>
          <w:tab w:val="left" w:pos="1080"/>
        </w:tabs>
        <w:spacing w:line="360" w:lineRule="auto"/>
        <w:ind w:left="990" w:hanging="450"/>
        <w:jc w:val="left"/>
        <w:rPr>
          <w:szCs w:val="26"/>
        </w:rPr>
      </w:pPr>
      <w:r>
        <w:rPr>
          <w:szCs w:val="26"/>
          <w:lang w:val="fr-FR"/>
        </w:rPr>
        <w:t>Còn một vài lỗi hiển thị</w:t>
      </w:r>
      <w:r w:rsidR="002B148F">
        <w:rPr>
          <w:szCs w:val="26"/>
          <w:lang w:val="fr-FR"/>
        </w:rPr>
        <w:t>.</w:t>
      </w:r>
    </w:p>
    <w:p w14:paraId="46C949DE" w14:textId="42BBC269" w:rsidR="002B148F" w:rsidRPr="002F2CFD" w:rsidRDefault="002B148F" w:rsidP="00AF02ED">
      <w:pPr>
        <w:pStyle w:val="ListParagraph"/>
        <w:numPr>
          <w:ilvl w:val="0"/>
          <w:numId w:val="11"/>
        </w:numPr>
        <w:tabs>
          <w:tab w:val="clear" w:pos="720"/>
          <w:tab w:val="left" w:pos="1080"/>
        </w:tabs>
        <w:spacing w:line="360" w:lineRule="auto"/>
        <w:ind w:left="990" w:hanging="450"/>
        <w:jc w:val="left"/>
        <w:rPr>
          <w:szCs w:val="26"/>
        </w:rPr>
      </w:pPr>
      <w:r>
        <w:rPr>
          <w:szCs w:val="26"/>
          <w:lang w:val="fr-FR"/>
        </w:rPr>
        <w:t>Chưa tối ưu hoá cho các thiết bị di động.</w:t>
      </w:r>
    </w:p>
    <w:p w14:paraId="72A1BFC3" w14:textId="77777777" w:rsidR="002B148F" w:rsidRDefault="006721BD" w:rsidP="002B148F">
      <w:pPr>
        <w:pStyle w:val="Heading2"/>
        <w:spacing w:line="360" w:lineRule="auto"/>
        <w:rPr>
          <w:rFonts w:cs="Times New Roman"/>
          <w:szCs w:val="26"/>
        </w:rPr>
      </w:pPr>
      <w:bookmarkStart w:id="116" w:name="_Toc39960528"/>
      <w:bookmarkStart w:id="117" w:name="_Toc58951709"/>
      <w:r w:rsidRPr="002F2CFD">
        <w:rPr>
          <w:rFonts w:cs="Times New Roman"/>
          <w:szCs w:val="26"/>
        </w:rPr>
        <w:t>Hướng phát triển</w:t>
      </w:r>
      <w:bookmarkEnd w:id="116"/>
      <w:bookmarkEnd w:id="117"/>
      <w:r w:rsidR="002B148F">
        <w:rPr>
          <w:rFonts w:cs="Times New Roman"/>
          <w:szCs w:val="26"/>
        </w:rPr>
        <w:t xml:space="preserve"> </w:t>
      </w:r>
    </w:p>
    <w:p w14:paraId="203152A5" w14:textId="6D2BD9C2" w:rsidR="007236B8" w:rsidRDefault="00E358D3" w:rsidP="00E358D3">
      <w:pPr>
        <w:pStyle w:val="ListParagraph"/>
        <w:numPr>
          <w:ilvl w:val="0"/>
          <w:numId w:val="48"/>
        </w:numPr>
        <w:spacing w:line="360" w:lineRule="auto"/>
        <w:rPr>
          <w:szCs w:val="26"/>
        </w:rPr>
      </w:pPr>
      <w:bookmarkStart w:id="118" w:name="_Toc169424254"/>
      <w:r>
        <w:rPr>
          <w:szCs w:val="26"/>
        </w:rPr>
        <w:t>Phát triển thêm ứng dụng dành cho các thiết bị di động</w:t>
      </w:r>
    </w:p>
    <w:p w14:paraId="464DE728" w14:textId="3BCB8028" w:rsidR="00E358D3" w:rsidRDefault="00E358D3" w:rsidP="00E358D3">
      <w:pPr>
        <w:pStyle w:val="ListParagraph"/>
        <w:numPr>
          <w:ilvl w:val="0"/>
          <w:numId w:val="48"/>
        </w:numPr>
        <w:spacing w:line="360" w:lineRule="auto"/>
        <w:rPr>
          <w:szCs w:val="26"/>
        </w:rPr>
      </w:pPr>
      <w:r>
        <w:rPr>
          <w:szCs w:val="26"/>
        </w:rPr>
        <w:t>Phát triển thêm các tính năng để hỗ trợ bán vé máy bay, xe khách.</w:t>
      </w:r>
    </w:p>
    <w:p w14:paraId="0900403F" w14:textId="46058E05" w:rsidR="00FA7729" w:rsidRDefault="00FA7729" w:rsidP="00FA7729">
      <w:pPr>
        <w:spacing w:line="360" w:lineRule="auto"/>
        <w:rPr>
          <w:szCs w:val="26"/>
        </w:rPr>
      </w:pPr>
    </w:p>
    <w:p w14:paraId="5E263C04" w14:textId="49CF1B7D" w:rsidR="00FA7729" w:rsidRDefault="00FA7729" w:rsidP="00FA7729">
      <w:pPr>
        <w:spacing w:line="360" w:lineRule="auto"/>
        <w:rPr>
          <w:szCs w:val="26"/>
        </w:rPr>
      </w:pPr>
    </w:p>
    <w:p w14:paraId="295E5E7B" w14:textId="0623113E" w:rsidR="00FA7729" w:rsidRDefault="00FA7729" w:rsidP="00FA7729">
      <w:pPr>
        <w:spacing w:line="360" w:lineRule="auto"/>
        <w:rPr>
          <w:szCs w:val="26"/>
        </w:rPr>
      </w:pPr>
    </w:p>
    <w:p w14:paraId="0A591F8A" w14:textId="2BE72394" w:rsidR="00FA7729" w:rsidRDefault="00FA7729" w:rsidP="00FA7729">
      <w:pPr>
        <w:spacing w:line="360" w:lineRule="auto"/>
        <w:rPr>
          <w:szCs w:val="26"/>
        </w:rPr>
      </w:pPr>
    </w:p>
    <w:p w14:paraId="5D4CB251" w14:textId="5E73AB5F" w:rsidR="00FA7729" w:rsidRDefault="00FA7729" w:rsidP="00FA7729">
      <w:pPr>
        <w:spacing w:line="360" w:lineRule="auto"/>
        <w:rPr>
          <w:szCs w:val="26"/>
        </w:rPr>
      </w:pPr>
    </w:p>
    <w:p w14:paraId="16824FBA" w14:textId="7CDD7064" w:rsidR="00FA7729" w:rsidRDefault="00FA7729" w:rsidP="00FA7729">
      <w:pPr>
        <w:spacing w:line="360" w:lineRule="auto"/>
        <w:rPr>
          <w:szCs w:val="26"/>
        </w:rPr>
      </w:pPr>
    </w:p>
    <w:p w14:paraId="562D9467" w14:textId="77777777" w:rsidR="00FA7729" w:rsidRPr="00FA7729" w:rsidRDefault="00FA7729" w:rsidP="00FA7729">
      <w:pPr>
        <w:spacing w:line="360" w:lineRule="auto"/>
        <w:rPr>
          <w:szCs w:val="26"/>
        </w:rPr>
      </w:pPr>
    </w:p>
    <w:p w14:paraId="1F3C4069" w14:textId="77777777" w:rsidR="00BB71A4" w:rsidRPr="002F2CFD" w:rsidRDefault="0007352A" w:rsidP="00AF02ED">
      <w:pPr>
        <w:pStyle w:val="Heading1"/>
        <w:numPr>
          <w:ilvl w:val="0"/>
          <w:numId w:val="0"/>
        </w:numPr>
        <w:spacing w:line="360" w:lineRule="auto"/>
        <w:rPr>
          <w:rFonts w:cs="Times New Roman"/>
          <w:sz w:val="26"/>
          <w:szCs w:val="26"/>
        </w:rPr>
      </w:pPr>
      <w:bookmarkStart w:id="119" w:name="_Toc39960529"/>
      <w:bookmarkStart w:id="120" w:name="_Toc58951710"/>
      <w:r w:rsidRPr="002F2CFD">
        <w:rPr>
          <w:rFonts w:cs="Times New Roman"/>
          <w:sz w:val="26"/>
          <w:szCs w:val="26"/>
        </w:rPr>
        <w:lastRenderedPageBreak/>
        <w:t>TÀI LIỆU THAM KHẢO</w:t>
      </w:r>
      <w:bookmarkEnd w:id="118"/>
      <w:bookmarkEnd w:id="119"/>
      <w:bookmarkEnd w:id="120"/>
    </w:p>
    <w:p w14:paraId="657FC606" w14:textId="77777777" w:rsidR="0007352A" w:rsidRPr="002F2CFD" w:rsidRDefault="0007352A" w:rsidP="00AF02ED">
      <w:pPr>
        <w:pStyle w:val="Like-Numbering"/>
        <w:spacing w:line="360" w:lineRule="auto"/>
        <w:rPr>
          <w:szCs w:val="26"/>
        </w:rPr>
      </w:pPr>
      <w:r w:rsidRPr="002F2CFD">
        <w:rPr>
          <w:szCs w:val="26"/>
        </w:rPr>
        <w:t>Các tài liệu Tiếng Việt</w:t>
      </w:r>
    </w:p>
    <w:p w14:paraId="71DCB1C3" w14:textId="209E7590" w:rsidR="0007352A" w:rsidRPr="002F2CFD" w:rsidRDefault="00E358D3" w:rsidP="00AF02ED">
      <w:pPr>
        <w:pStyle w:val="Tailieuthamkhao"/>
        <w:spacing w:line="360" w:lineRule="auto"/>
        <w:rPr>
          <w:szCs w:val="26"/>
        </w:rPr>
      </w:pPr>
      <w:r>
        <w:rPr>
          <w:szCs w:val="26"/>
        </w:rPr>
        <w:t xml:space="preserve">Tài liệu tích hợp Ngân Lượng : </w:t>
      </w:r>
      <w:hyperlink r:id="rId64" w:history="1">
        <w:r>
          <w:rPr>
            <w:rStyle w:val="Hyperlink"/>
          </w:rPr>
          <w:t>nl_checkout_v3.1_vn-1.pdf - Google Drive</w:t>
        </w:r>
      </w:hyperlink>
    </w:p>
    <w:p w14:paraId="210E8E56" w14:textId="77777777" w:rsidR="0007352A" w:rsidRPr="002F2CFD" w:rsidRDefault="0007352A" w:rsidP="00AF02ED">
      <w:pPr>
        <w:pStyle w:val="Like-Numbering"/>
        <w:spacing w:line="360" w:lineRule="auto"/>
        <w:rPr>
          <w:szCs w:val="26"/>
        </w:rPr>
      </w:pPr>
      <w:r w:rsidRPr="002F2CFD">
        <w:rPr>
          <w:szCs w:val="26"/>
        </w:rPr>
        <w:t>Các tài liệu Tiếng Anh</w:t>
      </w:r>
    </w:p>
    <w:p w14:paraId="492988C1" w14:textId="77777777" w:rsidR="00FA7729" w:rsidRPr="00FA7729" w:rsidRDefault="00FA7729" w:rsidP="00AF02ED">
      <w:pPr>
        <w:pStyle w:val="Tailieuthamkhao"/>
        <w:spacing w:line="360" w:lineRule="auto"/>
        <w:jc w:val="left"/>
        <w:rPr>
          <w:szCs w:val="26"/>
        </w:rPr>
      </w:pPr>
      <w:r>
        <w:t xml:space="preserve">Firebase Authentication : </w:t>
      </w:r>
      <w:hyperlink r:id="rId65" w:history="1">
        <w:r>
          <w:rPr>
            <w:rStyle w:val="Hyperlink"/>
          </w:rPr>
          <w:t>Firebase Authentication (google.com)</w:t>
        </w:r>
      </w:hyperlink>
    </w:p>
    <w:p w14:paraId="2487D3C9" w14:textId="558FD803" w:rsidR="00302B72" w:rsidRPr="00302B72" w:rsidRDefault="00302B72" w:rsidP="00AF02ED">
      <w:pPr>
        <w:pStyle w:val="Tailieuthamkhao"/>
        <w:spacing w:line="360" w:lineRule="auto"/>
        <w:jc w:val="left"/>
        <w:rPr>
          <w:szCs w:val="26"/>
        </w:rPr>
      </w:pPr>
      <w:r>
        <w:t xml:space="preserve">EJS : </w:t>
      </w:r>
      <w:hyperlink r:id="rId66" w:anchor="docs" w:history="1">
        <w:r>
          <w:rPr>
            <w:rStyle w:val="Hyperlink"/>
          </w:rPr>
          <w:t>EJS -- Embedded JavaScript templates</w:t>
        </w:r>
      </w:hyperlink>
    </w:p>
    <w:p w14:paraId="159C0176" w14:textId="64CF22F9" w:rsidR="00302B72" w:rsidRPr="00302B72" w:rsidRDefault="00302B72" w:rsidP="00AF02ED">
      <w:pPr>
        <w:pStyle w:val="Tailieuthamkhao"/>
        <w:spacing w:line="360" w:lineRule="auto"/>
        <w:jc w:val="left"/>
        <w:rPr>
          <w:szCs w:val="26"/>
        </w:rPr>
      </w:pPr>
      <w:r>
        <w:t xml:space="preserve">VueJS : </w:t>
      </w:r>
      <w:hyperlink r:id="rId67" w:history="1">
        <w:r>
          <w:rPr>
            <w:rStyle w:val="Hyperlink"/>
          </w:rPr>
          <w:t>Introduction — Vue.js</w:t>
        </w:r>
      </w:hyperlink>
    </w:p>
    <w:p w14:paraId="467733D6" w14:textId="0623EA72" w:rsidR="0007352A" w:rsidRPr="002F2CFD" w:rsidRDefault="00302B72" w:rsidP="00AF02ED">
      <w:pPr>
        <w:pStyle w:val="Tailieuthamkhao"/>
        <w:spacing w:line="360" w:lineRule="auto"/>
        <w:jc w:val="left"/>
        <w:rPr>
          <w:rStyle w:val="atitle"/>
          <w:szCs w:val="26"/>
        </w:rPr>
      </w:pPr>
      <w:r>
        <w:t xml:space="preserve">Sequelize : </w:t>
      </w:r>
      <w:hyperlink r:id="rId68" w:history="1">
        <w:r>
          <w:rPr>
            <w:rStyle w:val="Hyperlink"/>
          </w:rPr>
          <w:t>Manual | Sequelize</w:t>
        </w:r>
      </w:hyperlink>
      <w:hyperlink r:id="rId69" w:history="1"/>
    </w:p>
    <w:p w14:paraId="660C743A" w14:textId="77777777" w:rsidR="0007352A" w:rsidRPr="002F2CFD" w:rsidRDefault="0007352A" w:rsidP="00AF02ED">
      <w:pPr>
        <w:pStyle w:val="Like-Numbering"/>
        <w:spacing w:line="360" w:lineRule="auto"/>
        <w:rPr>
          <w:szCs w:val="26"/>
        </w:rPr>
      </w:pPr>
      <w:r w:rsidRPr="002F2CFD">
        <w:rPr>
          <w:szCs w:val="26"/>
        </w:rPr>
        <w:t>Các tài liệu từ Internet</w:t>
      </w:r>
    </w:p>
    <w:p w14:paraId="06D3CCF6" w14:textId="35009851" w:rsidR="0007352A" w:rsidRPr="002F2CFD" w:rsidRDefault="00E358D3" w:rsidP="00AF02ED">
      <w:pPr>
        <w:pStyle w:val="Tailieuthamkhao"/>
        <w:spacing w:line="360" w:lineRule="auto"/>
        <w:jc w:val="left"/>
        <w:rPr>
          <w:szCs w:val="26"/>
        </w:rPr>
      </w:pPr>
      <w:r>
        <w:t xml:space="preserve">Hướng dẫn kết nối với Ngân Lượng : </w:t>
      </w:r>
      <w:hyperlink r:id="rId70" w:history="1">
        <w:r>
          <w:rPr>
            <w:rStyle w:val="Hyperlink"/>
          </w:rPr>
          <w:t>Hướng dẫn kết nối thanh toán online qua ví Ngân Lượng (haravan.com)</w:t>
        </w:r>
      </w:hyperlink>
      <w:hyperlink r:id="rId71" w:history="1"/>
    </w:p>
    <w:p w14:paraId="066A9E76" w14:textId="77777777" w:rsidR="00690D36" w:rsidRPr="002F2CFD" w:rsidRDefault="00690D36" w:rsidP="00AF02ED">
      <w:pPr>
        <w:spacing w:line="360" w:lineRule="auto"/>
        <w:jc w:val="left"/>
        <w:rPr>
          <w:szCs w:val="26"/>
        </w:rPr>
      </w:pPr>
    </w:p>
    <w:p w14:paraId="434DC4F9" w14:textId="77777777" w:rsidR="00690D36" w:rsidRPr="002F2CFD" w:rsidRDefault="00690D36" w:rsidP="00AF02ED">
      <w:pPr>
        <w:spacing w:line="360" w:lineRule="auto"/>
        <w:jc w:val="left"/>
        <w:rPr>
          <w:szCs w:val="26"/>
        </w:rPr>
        <w:sectPr w:rsidR="00690D36" w:rsidRPr="002F2CFD" w:rsidSect="009165B5">
          <w:pgSz w:w="11907" w:h="16840" w:code="9"/>
          <w:pgMar w:top="1701" w:right="1134" w:bottom="1701" w:left="1985" w:header="709" w:footer="709" w:gutter="0"/>
          <w:cols w:space="708"/>
          <w:docGrid w:linePitch="360"/>
        </w:sectPr>
      </w:pPr>
    </w:p>
    <w:p w14:paraId="198A4F77" w14:textId="77777777" w:rsidR="00BB71A4" w:rsidRPr="002F2CFD" w:rsidRDefault="00AB4DE3" w:rsidP="00AF02ED">
      <w:pPr>
        <w:pStyle w:val="Heading1"/>
        <w:numPr>
          <w:ilvl w:val="0"/>
          <w:numId w:val="0"/>
        </w:numPr>
        <w:spacing w:line="360" w:lineRule="auto"/>
        <w:rPr>
          <w:rFonts w:cs="Times New Roman"/>
          <w:sz w:val="26"/>
          <w:szCs w:val="26"/>
        </w:rPr>
      </w:pPr>
      <w:bookmarkStart w:id="121" w:name="_Toc169424255"/>
      <w:bookmarkStart w:id="122" w:name="_Toc39960530"/>
      <w:bookmarkStart w:id="123" w:name="_Toc58951711"/>
      <w:r w:rsidRPr="002F2CFD">
        <w:rPr>
          <w:rFonts w:cs="Times New Roman"/>
          <w:sz w:val="26"/>
          <w:szCs w:val="26"/>
        </w:rPr>
        <w:lastRenderedPageBreak/>
        <w:t>PHỤ LỤC</w:t>
      </w:r>
      <w:bookmarkEnd w:id="121"/>
      <w:bookmarkEnd w:id="122"/>
      <w:bookmarkEnd w:id="123"/>
    </w:p>
    <w:p w14:paraId="6A1734E3" w14:textId="77777777" w:rsidR="00EA7CFA" w:rsidRPr="002F2CFD" w:rsidRDefault="00EA7CFA" w:rsidP="00AF02ED">
      <w:pPr>
        <w:spacing w:line="360" w:lineRule="auto"/>
        <w:jc w:val="left"/>
        <w:rPr>
          <w:szCs w:val="26"/>
        </w:rPr>
      </w:pPr>
    </w:p>
    <w:sectPr w:rsidR="00EA7CFA" w:rsidRPr="002F2CFD" w:rsidSect="009165B5">
      <w:headerReference w:type="even" r:id="rId72"/>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9B6826" w14:textId="77777777" w:rsidR="00856961" w:rsidRDefault="00856961">
      <w:r>
        <w:separator/>
      </w:r>
    </w:p>
    <w:p w14:paraId="40F7335A" w14:textId="77777777" w:rsidR="00856961" w:rsidRDefault="00856961"/>
  </w:endnote>
  <w:endnote w:type="continuationSeparator" w:id="0">
    <w:p w14:paraId="6954C38C" w14:textId="77777777" w:rsidR="00856961" w:rsidRDefault="00856961">
      <w:r>
        <w:continuationSeparator/>
      </w:r>
    </w:p>
    <w:p w14:paraId="73DEBE6D" w14:textId="77777777" w:rsidR="00856961" w:rsidRDefault="008569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default"/>
    <w:sig w:usb0="00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iberation Serif">
    <w:altName w:val="Times New Roman"/>
    <w:charset w:val="00"/>
    <w:family w:val="auto"/>
    <w:pitch w:val="default"/>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42320" w14:textId="77777777" w:rsidR="000279CC" w:rsidRDefault="000279CC"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63476C4" w14:textId="77777777" w:rsidR="000279CC" w:rsidRDefault="000279CC" w:rsidP="008F3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20" w:type="dxa"/>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3097"/>
      <w:gridCol w:w="3048"/>
      <w:gridCol w:w="2675"/>
    </w:tblGrid>
    <w:tr w:rsidR="000279CC" w14:paraId="106A25CA" w14:textId="77777777" w:rsidTr="004057D2">
      <w:trPr>
        <w:trHeight w:val="350"/>
      </w:trPr>
      <w:tc>
        <w:tcPr>
          <w:tcW w:w="3097" w:type="dxa"/>
          <w:shd w:val="clear" w:color="auto" w:fill="FAFAFA"/>
        </w:tcPr>
        <w:p w14:paraId="0AD9C566" w14:textId="5F769313" w:rsidR="000279CC" w:rsidRPr="004057D2" w:rsidRDefault="000279CC" w:rsidP="00C24DC5">
          <w:pPr>
            <w:pStyle w:val="Footer"/>
            <w:tabs>
              <w:tab w:val="clear" w:pos="4320"/>
              <w:tab w:val="clear" w:pos="8640"/>
            </w:tabs>
            <w:spacing w:before="0" w:line="240" w:lineRule="auto"/>
            <w:ind w:right="360" w:firstLine="0"/>
            <w:rPr>
              <w:i/>
              <w:sz w:val="24"/>
            </w:rPr>
          </w:pPr>
          <w:r w:rsidRPr="004057D2">
            <w:rPr>
              <w:i/>
              <w:sz w:val="24"/>
            </w:rPr>
            <w:t>16021961-Lê Hoàng</w:t>
          </w:r>
        </w:p>
        <w:p w14:paraId="29B3CCE1" w14:textId="4D376E43" w:rsidR="000279CC" w:rsidRPr="00EC0ACF" w:rsidRDefault="000279CC" w:rsidP="007E1837">
          <w:pPr>
            <w:pStyle w:val="Footer"/>
            <w:tabs>
              <w:tab w:val="clear" w:pos="4320"/>
              <w:tab w:val="clear" w:pos="8640"/>
            </w:tabs>
            <w:spacing w:before="0" w:line="240" w:lineRule="auto"/>
            <w:ind w:right="360" w:firstLine="0"/>
            <w:rPr>
              <w:i/>
              <w:szCs w:val="26"/>
            </w:rPr>
          </w:pPr>
          <w:r w:rsidRPr="004057D2">
            <w:rPr>
              <w:i/>
              <w:sz w:val="24"/>
            </w:rPr>
            <w:t>16016211-Cao Quốc Đông</w:t>
          </w:r>
        </w:p>
      </w:tc>
      <w:tc>
        <w:tcPr>
          <w:tcW w:w="3048" w:type="dxa"/>
          <w:shd w:val="clear" w:color="auto" w:fill="FAFAFA"/>
        </w:tcPr>
        <w:p w14:paraId="71C797D8" w14:textId="77777777" w:rsidR="000279CC" w:rsidRPr="00B57E92" w:rsidRDefault="000279CC"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Pr>
              <w:rStyle w:val="PageNumber"/>
              <w:noProof/>
              <w:sz w:val="24"/>
            </w:rPr>
            <w:t>16</w:t>
          </w:r>
          <w:r w:rsidRPr="00B57E92">
            <w:rPr>
              <w:rStyle w:val="PageNumber"/>
              <w:sz w:val="24"/>
            </w:rPr>
            <w:fldChar w:fldCharType="end"/>
          </w:r>
        </w:p>
      </w:tc>
      <w:tc>
        <w:tcPr>
          <w:tcW w:w="2675" w:type="dxa"/>
          <w:shd w:val="clear" w:color="auto" w:fill="FAFAFA"/>
        </w:tcPr>
        <w:p w14:paraId="11193DF2" w14:textId="7A507013" w:rsidR="000279CC" w:rsidRPr="00EC0ACF" w:rsidRDefault="000279CC" w:rsidP="007E1837">
          <w:pPr>
            <w:pStyle w:val="Footer"/>
            <w:tabs>
              <w:tab w:val="clear" w:pos="4320"/>
              <w:tab w:val="clear" w:pos="8640"/>
            </w:tabs>
            <w:spacing w:before="0" w:line="240" w:lineRule="auto"/>
            <w:ind w:right="-1" w:firstLine="0"/>
            <w:jc w:val="right"/>
            <w:rPr>
              <w:i/>
              <w:sz w:val="24"/>
            </w:rPr>
          </w:pPr>
          <w:r w:rsidRPr="00EC0ACF">
            <w:rPr>
              <w:i/>
              <w:sz w:val="24"/>
            </w:rPr>
            <w:t>Lớp DHKTPM</w:t>
          </w:r>
          <w:r>
            <w:rPr>
              <w:i/>
              <w:sz w:val="24"/>
            </w:rPr>
            <w:t>12ATT</w:t>
          </w:r>
        </w:p>
      </w:tc>
    </w:tr>
  </w:tbl>
  <w:p w14:paraId="533864B0" w14:textId="77777777" w:rsidR="000279CC" w:rsidRDefault="000279CC" w:rsidP="008F3A7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B2FD73" w14:textId="77777777" w:rsidR="00856961" w:rsidRDefault="00856961">
      <w:r>
        <w:separator/>
      </w:r>
    </w:p>
    <w:p w14:paraId="0FB1D6AF" w14:textId="77777777" w:rsidR="00856961" w:rsidRDefault="00856961"/>
  </w:footnote>
  <w:footnote w:type="continuationSeparator" w:id="0">
    <w:p w14:paraId="06D7A535" w14:textId="77777777" w:rsidR="00856961" w:rsidRDefault="00856961">
      <w:r>
        <w:continuationSeparator/>
      </w:r>
    </w:p>
    <w:p w14:paraId="19E9A89D" w14:textId="77777777" w:rsidR="00856961" w:rsidRDefault="0085696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5C13F5" w14:textId="77777777" w:rsidR="000279CC" w:rsidRDefault="000279CC"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0279CC" w:rsidRPr="00570EF4" w14:paraId="38CBAD86" w14:textId="77777777" w:rsidTr="009165B5">
      <w:tc>
        <w:tcPr>
          <w:tcW w:w="9004" w:type="dxa"/>
          <w:shd w:val="clear" w:color="auto" w:fill="FAFAFA"/>
        </w:tcPr>
        <w:p w14:paraId="0C767DFB" w14:textId="77777777" w:rsidR="000279CC" w:rsidRPr="00570EF4" w:rsidRDefault="000279CC"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14:paraId="78CCAF04" w14:textId="77777777" w:rsidR="000279CC" w:rsidRPr="00162939" w:rsidRDefault="000279CC" w:rsidP="00162939">
    <w:pPr>
      <w:pStyle w:val="Header"/>
      <w:spacing w:before="0" w:line="240" w:lineRule="auto"/>
      <w:rPr>
        <w:i/>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08C27" w14:textId="77777777" w:rsidR="000279CC" w:rsidRDefault="000279C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63042"/>
    <w:multiLevelType w:val="multilevel"/>
    <w:tmpl w:val="CB2AB192"/>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val="0"/>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i w:val="0"/>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82F1F9F"/>
    <w:multiLevelType w:val="hybridMultilevel"/>
    <w:tmpl w:val="B8ECD252"/>
    <w:lvl w:ilvl="0" w:tplc="0409000B">
      <w:start w:val="1"/>
      <w:numFmt w:val="bullet"/>
      <w:lvlText w:val=""/>
      <w:lvlJc w:val="left"/>
      <w:pPr>
        <w:ind w:left="4170" w:hanging="360"/>
      </w:pPr>
      <w:rPr>
        <w:rFonts w:ascii="Wingdings" w:hAnsi="Wingdings"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2" w15:restartNumberingAfterBreak="0">
    <w:nsid w:val="0EA042EE"/>
    <w:multiLevelType w:val="hybridMultilevel"/>
    <w:tmpl w:val="AF7CC320"/>
    <w:lvl w:ilvl="0" w:tplc="511634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0A1F54"/>
    <w:multiLevelType w:val="hybridMultilevel"/>
    <w:tmpl w:val="04489956"/>
    <w:lvl w:ilvl="0" w:tplc="AAEC8E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5E6479C"/>
    <w:multiLevelType w:val="hybridMultilevel"/>
    <w:tmpl w:val="FDC04B88"/>
    <w:lvl w:ilvl="0" w:tplc="04090009">
      <w:start w:val="1"/>
      <w:numFmt w:val="bullet"/>
      <w:lvlText w:val=""/>
      <w:lvlJc w:val="left"/>
      <w:pPr>
        <w:ind w:left="1287" w:hanging="360"/>
      </w:pPr>
      <w:rPr>
        <w:rFonts w:ascii="Wingdings" w:hAnsi="Wingdings" w:hint="default"/>
      </w:rPr>
    </w:lvl>
    <w:lvl w:ilvl="1" w:tplc="A924749E">
      <w:start w:val="1"/>
      <w:numFmt w:val="bullet"/>
      <w:lvlText w:val=""/>
      <w:lvlJc w:val="left"/>
      <w:pPr>
        <w:ind w:left="2007" w:hanging="360"/>
      </w:pPr>
      <w:rPr>
        <w:rFonts w:ascii="Wingdings" w:hAnsi="Wingdings" w:hint="default"/>
        <w:color w:val="auto"/>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A806414"/>
    <w:multiLevelType w:val="multilevel"/>
    <w:tmpl w:val="C2EEA72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1503CDA"/>
    <w:multiLevelType w:val="multilevel"/>
    <w:tmpl w:val="98A6937C"/>
    <w:styleLink w:val="Style2"/>
    <w:lvl w:ilvl="0">
      <w:start w:val="1"/>
      <w:numFmt w:val="decimal"/>
      <w:suff w:val="space"/>
      <w:lvlText w:val="CHƯƠNG %1: "/>
      <w:lvlJc w:val="left"/>
      <w:pPr>
        <w:ind w:left="1800" w:hanging="360"/>
      </w:pPr>
      <w:rPr>
        <w:rFonts w:ascii="Times New Roman" w:hAnsi="Times New Roman" w:hint="default"/>
        <w:b/>
        <w:i w:val="0"/>
        <w:sz w:val="32"/>
      </w:rPr>
    </w:lvl>
    <w:lvl w:ilvl="1">
      <w:start w:val="1"/>
      <w:numFmt w:val="decimal"/>
      <w:isLgl/>
      <w:suff w:val="space"/>
      <w:lvlText w:val="%1.%2"/>
      <w:lvlJc w:val="left"/>
      <w:pPr>
        <w:ind w:left="2160" w:hanging="360"/>
      </w:pPr>
      <w:rPr>
        <w:rFonts w:ascii="Times New Roman" w:hAnsi="Times New Roman" w:hint="default"/>
        <w:b/>
        <w:i w:val="0"/>
        <w:sz w:val="26"/>
      </w:rPr>
    </w:lvl>
    <w:lvl w:ilvl="2">
      <w:start w:val="1"/>
      <w:numFmt w:val="decimal"/>
      <w:suff w:val="space"/>
      <w:lvlText w:val="%1.%2.%3"/>
      <w:lvlJc w:val="left"/>
      <w:pPr>
        <w:ind w:left="2520" w:hanging="360"/>
      </w:pPr>
      <w:rPr>
        <w:rFonts w:ascii="Times New Roman" w:hAnsi="Times New Roman" w:hint="default"/>
        <w:b/>
        <w:i w:val="0"/>
        <w:sz w:val="26"/>
      </w:rPr>
    </w:lvl>
    <w:lvl w:ilvl="3">
      <w:start w:val="1"/>
      <w:numFmt w:val="decimal"/>
      <w:suff w:val="space"/>
      <w:lvlText w:val="%1.%2.%3.%4"/>
      <w:lvlJc w:val="left"/>
      <w:pPr>
        <w:ind w:left="2880" w:hanging="360"/>
      </w:pPr>
      <w:rPr>
        <w:rFonts w:ascii="Times New Roman" w:hAnsi="Times New Roman" w:hint="default"/>
        <w:b/>
        <w:i w:val="0"/>
        <w:sz w:val="26"/>
      </w:rPr>
    </w:lvl>
    <w:lvl w:ilvl="4">
      <w:start w:val="1"/>
      <w:numFmt w:val="decimal"/>
      <w:isLgl/>
      <w:suff w:val="space"/>
      <w:lvlText w:val="%1.%2.%3.%4.%5"/>
      <w:lvlJc w:val="left"/>
      <w:pPr>
        <w:ind w:left="3240" w:hanging="360"/>
      </w:pPr>
      <w:rPr>
        <w:rFonts w:ascii="Times New Roman" w:hAnsi="Times New Roman" w:hint="default"/>
        <w:b/>
        <w:i w:val="0"/>
        <w:sz w:val="26"/>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7" w15:restartNumberingAfterBreak="0">
    <w:nsid w:val="22E2601E"/>
    <w:multiLevelType w:val="hybridMultilevel"/>
    <w:tmpl w:val="2F6817B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3B91E52"/>
    <w:multiLevelType w:val="hybridMultilevel"/>
    <w:tmpl w:val="E6ACE564"/>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250B6315"/>
    <w:multiLevelType w:val="hybridMultilevel"/>
    <w:tmpl w:val="BAD279A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A52494B"/>
    <w:multiLevelType w:val="hybridMultilevel"/>
    <w:tmpl w:val="0ECCECC6"/>
    <w:lvl w:ilvl="0" w:tplc="A924749E">
      <w:start w:val="1"/>
      <w:numFmt w:val="bullet"/>
      <w:lvlText w:val=""/>
      <w:lvlJc w:val="left"/>
      <w:pPr>
        <w:ind w:left="2880" w:hanging="360"/>
      </w:pPr>
      <w:rPr>
        <w:rFonts w:ascii="Wingdings" w:hAnsi="Wingdings" w:hint="default"/>
        <w:color w:val="auto"/>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2E9B3903"/>
    <w:multiLevelType w:val="hybridMultilevel"/>
    <w:tmpl w:val="B0AE8B9A"/>
    <w:lvl w:ilvl="0" w:tplc="E79622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FCE21E6"/>
    <w:multiLevelType w:val="hybridMultilevel"/>
    <w:tmpl w:val="7C1E0596"/>
    <w:lvl w:ilvl="0" w:tplc="21B21100">
      <w:numFmt w:val="bullet"/>
      <w:lvlText w:val="-"/>
      <w:lvlJc w:val="left"/>
      <w:pPr>
        <w:ind w:left="795" w:hanging="360"/>
      </w:pPr>
      <w:rPr>
        <w:rFonts w:ascii="Times New Roman" w:eastAsiaTheme="minorHAnsi" w:hAnsi="Times New Roman" w:cs="Times New Roman" w:hint="default"/>
      </w:rPr>
    </w:lvl>
    <w:lvl w:ilvl="1" w:tplc="04090003">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3" w15:restartNumberingAfterBreak="0">
    <w:nsid w:val="2FDE0A98"/>
    <w:multiLevelType w:val="hybridMultilevel"/>
    <w:tmpl w:val="4800BFA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BB4523"/>
    <w:multiLevelType w:val="multilevel"/>
    <w:tmpl w:val="2BD62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114F21"/>
    <w:multiLevelType w:val="hybridMultilevel"/>
    <w:tmpl w:val="8F948A44"/>
    <w:lvl w:ilvl="0" w:tplc="21B211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DA7DBB"/>
    <w:multiLevelType w:val="hybridMultilevel"/>
    <w:tmpl w:val="0B949192"/>
    <w:lvl w:ilvl="0" w:tplc="0409000B">
      <w:start w:val="1"/>
      <w:numFmt w:val="bullet"/>
      <w:lvlText w:val=""/>
      <w:lvlJc w:val="left"/>
      <w:pPr>
        <w:tabs>
          <w:tab w:val="num" w:pos="720"/>
        </w:tabs>
        <w:ind w:left="720" w:hanging="360"/>
      </w:pPr>
      <w:rPr>
        <w:rFonts w:ascii="Wingdings" w:hAnsi="Wingdings" w:hint="default"/>
      </w:rPr>
    </w:lvl>
    <w:lvl w:ilvl="1" w:tplc="A924749E">
      <w:start w:val="1"/>
      <w:numFmt w:val="bullet"/>
      <w:lvlText w:val=""/>
      <w:lvlJc w:val="left"/>
      <w:pPr>
        <w:tabs>
          <w:tab w:val="num" w:pos="1440"/>
        </w:tabs>
        <w:ind w:left="1440" w:hanging="360"/>
      </w:pPr>
      <w:rPr>
        <w:rFonts w:ascii="Wingdings" w:hAnsi="Wingding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81D72BE"/>
    <w:multiLevelType w:val="hybridMultilevel"/>
    <w:tmpl w:val="8A60273E"/>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38B53A2B"/>
    <w:multiLevelType w:val="hybridMultilevel"/>
    <w:tmpl w:val="AA0C292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9BC16F2"/>
    <w:multiLevelType w:val="hybridMultilevel"/>
    <w:tmpl w:val="EFA89DD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D006A49"/>
    <w:multiLevelType w:val="hybridMultilevel"/>
    <w:tmpl w:val="BEDCA0DA"/>
    <w:lvl w:ilvl="0" w:tplc="04090009">
      <w:start w:val="1"/>
      <w:numFmt w:val="bullet"/>
      <w:lvlText w:val=""/>
      <w:lvlJc w:val="left"/>
      <w:pPr>
        <w:ind w:left="795" w:hanging="360"/>
      </w:pPr>
      <w:rPr>
        <w:rFonts w:ascii="Wingdings" w:hAnsi="Wingdings" w:hint="default"/>
      </w:rPr>
    </w:lvl>
    <w:lvl w:ilvl="1" w:tplc="04090003">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1" w15:restartNumberingAfterBreak="0">
    <w:nsid w:val="404A2374"/>
    <w:multiLevelType w:val="hybridMultilevel"/>
    <w:tmpl w:val="19842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114A98"/>
    <w:multiLevelType w:val="hybridMultilevel"/>
    <w:tmpl w:val="CB9490B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416218"/>
    <w:multiLevelType w:val="hybridMultilevel"/>
    <w:tmpl w:val="6E3C7DEE"/>
    <w:lvl w:ilvl="0" w:tplc="6CD488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64D4AD4"/>
    <w:multiLevelType w:val="hybridMultilevel"/>
    <w:tmpl w:val="5652F5EE"/>
    <w:lvl w:ilvl="0" w:tplc="7BA4D2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6B70FEF"/>
    <w:multiLevelType w:val="hybridMultilevel"/>
    <w:tmpl w:val="0F0A47F2"/>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4769437D"/>
    <w:multiLevelType w:val="hybridMultilevel"/>
    <w:tmpl w:val="07188EB0"/>
    <w:lvl w:ilvl="0" w:tplc="2E5E5A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9AD246F"/>
    <w:multiLevelType w:val="hybridMultilevel"/>
    <w:tmpl w:val="E474D51A"/>
    <w:lvl w:ilvl="0" w:tplc="04090009">
      <w:start w:val="1"/>
      <w:numFmt w:val="bullet"/>
      <w:lvlText w:val=""/>
      <w:lvlJc w:val="left"/>
      <w:pPr>
        <w:ind w:left="1287" w:hanging="360"/>
      </w:pPr>
      <w:rPr>
        <w:rFonts w:ascii="Wingdings" w:hAnsi="Wingdings" w:hint="default"/>
      </w:rPr>
    </w:lvl>
    <w:lvl w:ilvl="1" w:tplc="0409000B">
      <w:start w:val="1"/>
      <w:numFmt w:val="bullet"/>
      <w:lvlText w:val=""/>
      <w:lvlJc w:val="left"/>
      <w:pPr>
        <w:ind w:left="2007" w:hanging="360"/>
      </w:pPr>
      <w:rPr>
        <w:rFonts w:ascii="Wingdings" w:hAnsi="Wingdings"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A084707"/>
    <w:multiLevelType w:val="hybridMultilevel"/>
    <w:tmpl w:val="207A35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4AA02BE5"/>
    <w:multiLevelType w:val="hybridMultilevel"/>
    <w:tmpl w:val="515829D4"/>
    <w:lvl w:ilvl="0" w:tplc="0409000B">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0" w15:restartNumberingAfterBreak="0">
    <w:nsid w:val="4B344FE9"/>
    <w:multiLevelType w:val="hybridMultilevel"/>
    <w:tmpl w:val="D6CE1B64"/>
    <w:lvl w:ilvl="0" w:tplc="1C96FC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D190C87"/>
    <w:multiLevelType w:val="hybridMultilevel"/>
    <w:tmpl w:val="9CF8521A"/>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4FB93067"/>
    <w:multiLevelType w:val="hybridMultilevel"/>
    <w:tmpl w:val="5986C1A4"/>
    <w:lvl w:ilvl="0" w:tplc="22D6C0A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7854FC"/>
    <w:multiLevelType w:val="hybridMultilevel"/>
    <w:tmpl w:val="83F853EA"/>
    <w:lvl w:ilvl="0" w:tplc="FA52BB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5166F6F"/>
    <w:multiLevelType w:val="hybridMultilevel"/>
    <w:tmpl w:val="13367D02"/>
    <w:lvl w:ilvl="0" w:tplc="C450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8CB3CD6"/>
    <w:multiLevelType w:val="hybridMultilevel"/>
    <w:tmpl w:val="27AA1B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B0C1BAA"/>
    <w:multiLevelType w:val="hybridMultilevel"/>
    <w:tmpl w:val="192AA432"/>
    <w:lvl w:ilvl="0" w:tplc="3A4A95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10B339D"/>
    <w:multiLevelType w:val="hybridMultilevel"/>
    <w:tmpl w:val="E94EFE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BA45BD"/>
    <w:multiLevelType w:val="hybridMultilevel"/>
    <w:tmpl w:val="9F7A761C"/>
    <w:lvl w:ilvl="0" w:tplc="04090009">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88169B"/>
    <w:multiLevelType w:val="hybridMultilevel"/>
    <w:tmpl w:val="CB785ABE"/>
    <w:lvl w:ilvl="0" w:tplc="04090001">
      <w:start w:val="1"/>
      <w:numFmt w:val="bullet"/>
      <w:lvlText w:val=""/>
      <w:lvlJc w:val="left"/>
      <w:pPr>
        <w:ind w:left="4140" w:hanging="360"/>
      </w:pPr>
      <w:rPr>
        <w:rFonts w:ascii="Symbol" w:hAnsi="Symbol" w:hint="default"/>
      </w:rPr>
    </w:lvl>
    <w:lvl w:ilvl="1" w:tplc="04090003" w:tentative="1">
      <w:start w:val="1"/>
      <w:numFmt w:val="bullet"/>
      <w:lvlText w:val="o"/>
      <w:lvlJc w:val="left"/>
      <w:pPr>
        <w:ind w:left="4860" w:hanging="360"/>
      </w:pPr>
      <w:rPr>
        <w:rFonts w:ascii="Courier New" w:hAnsi="Courier New" w:cs="Courier New" w:hint="default"/>
      </w:rPr>
    </w:lvl>
    <w:lvl w:ilvl="2" w:tplc="04090005" w:tentative="1">
      <w:start w:val="1"/>
      <w:numFmt w:val="bullet"/>
      <w:lvlText w:val=""/>
      <w:lvlJc w:val="left"/>
      <w:pPr>
        <w:ind w:left="5580" w:hanging="360"/>
      </w:pPr>
      <w:rPr>
        <w:rFonts w:ascii="Wingdings" w:hAnsi="Wingdings" w:hint="default"/>
      </w:rPr>
    </w:lvl>
    <w:lvl w:ilvl="3" w:tplc="04090001" w:tentative="1">
      <w:start w:val="1"/>
      <w:numFmt w:val="bullet"/>
      <w:lvlText w:val=""/>
      <w:lvlJc w:val="left"/>
      <w:pPr>
        <w:ind w:left="6300" w:hanging="360"/>
      </w:pPr>
      <w:rPr>
        <w:rFonts w:ascii="Symbol" w:hAnsi="Symbol" w:hint="default"/>
      </w:rPr>
    </w:lvl>
    <w:lvl w:ilvl="4" w:tplc="04090003" w:tentative="1">
      <w:start w:val="1"/>
      <w:numFmt w:val="bullet"/>
      <w:lvlText w:val="o"/>
      <w:lvlJc w:val="left"/>
      <w:pPr>
        <w:ind w:left="7020" w:hanging="360"/>
      </w:pPr>
      <w:rPr>
        <w:rFonts w:ascii="Courier New" w:hAnsi="Courier New" w:cs="Courier New" w:hint="default"/>
      </w:rPr>
    </w:lvl>
    <w:lvl w:ilvl="5" w:tplc="04090005" w:tentative="1">
      <w:start w:val="1"/>
      <w:numFmt w:val="bullet"/>
      <w:lvlText w:val=""/>
      <w:lvlJc w:val="left"/>
      <w:pPr>
        <w:ind w:left="7740" w:hanging="360"/>
      </w:pPr>
      <w:rPr>
        <w:rFonts w:ascii="Wingdings" w:hAnsi="Wingdings" w:hint="default"/>
      </w:rPr>
    </w:lvl>
    <w:lvl w:ilvl="6" w:tplc="04090001" w:tentative="1">
      <w:start w:val="1"/>
      <w:numFmt w:val="bullet"/>
      <w:lvlText w:val=""/>
      <w:lvlJc w:val="left"/>
      <w:pPr>
        <w:ind w:left="8460" w:hanging="360"/>
      </w:pPr>
      <w:rPr>
        <w:rFonts w:ascii="Symbol" w:hAnsi="Symbol" w:hint="default"/>
      </w:rPr>
    </w:lvl>
    <w:lvl w:ilvl="7" w:tplc="04090003" w:tentative="1">
      <w:start w:val="1"/>
      <w:numFmt w:val="bullet"/>
      <w:lvlText w:val="o"/>
      <w:lvlJc w:val="left"/>
      <w:pPr>
        <w:ind w:left="9180" w:hanging="360"/>
      </w:pPr>
      <w:rPr>
        <w:rFonts w:ascii="Courier New" w:hAnsi="Courier New" w:cs="Courier New" w:hint="default"/>
      </w:rPr>
    </w:lvl>
    <w:lvl w:ilvl="8" w:tplc="04090005" w:tentative="1">
      <w:start w:val="1"/>
      <w:numFmt w:val="bullet"/>
      <w:lvlText w:val=""/>
      <w:lvlJc w:val="left"/>
      <w:pPr>
        <w:ind w:left="9900" w:hanging="360"/>
      </w:pPr>
      <w:rPr>
        <w:rFonts w:ascii="Wingdings" w:hAnsi="Wingdings" w:hint="default"/>
      </w:rPr>
    </w:lvl>
  </w:abstractNum>
  <w:abstractNum w:abstractNumId="42" w15:restartNumberingAfterBreak="0">
    <w:nsid w:val="701D63E6"/>
    <w:multiLevelType w:val="hybridMultilevel"/>
    <w:tmpl w:val="DFD44D10"/>
    <w:lvl w:ilvl="0" w:tplc="7130CD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4F94C14"/>
    <w:multiLevelType w:val="hybridMultilevel"/>
    <w:tmpl w:val="8258F542"/>
    <w:lvl w:ilvl="0" w:tplc="EFE81E3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77590C"/>
    <w:multiLevelType w:val="hybridMultilevel"/>
    <w:tmpl w:val="C318F646"/>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C01F80"/>
    <w:multiLevelType w:val="hybridMultilevel"/>
    <w:tmpl w:val="BE5C51F4"/>
    <w:lvl w:ilvl="0" w:tplc="0409000B">
      <w:start w:val="1"/>
      <w:numFmt w:val="bullet"/>
      <w:lvlText w:val=""/>
      <w:lvlJc w:val="left"/>
      <w:pPr>
        <w:ind w:left="987" w:hanging="360"/>
      </w:pPr>
      <w:rPr>
        <w:rFonts w:ascii="Wingdings" w:hAnsi="Wingdings" w:hint="default"/>
      </w:rPr>
    </w:lvl>
    <w:lvl w:ilvl="1" w:tplc="04090003" w:tentative="1">
      <w:start w:val="1"/>
      <w:numFmt w:val="bullet"/>
      <w:lvlText w:val="o"/>
      <w:lvlJc w:val="left"/>
      <w:pPr>
        <w:ind w:left="1707" w:hanging="360"/>
      </w:pPr>
      <w:rPr>
        <w:rFonts w:ascii="Courier New" w:hAnsi="Courier New" w:cs="Courier New" w:hint="default"/>
      </w:rPr>
    </w:lvl>
    <w:lvl w:ilvl="2" w:tplc="04090005" w:tentative="1">
      <w:start w:val="1"/>
      <w:numFmt w:val="bullet"/>
      <w:lvlText w:val=""/>
      <w:lvlJc w:val="left"/>
      <w:pPr>
        <w:ind w:left="2427" w:hanging="360"/>
      </w:pPr>
      <w:rPr>
        <w:rFonts w:ascii="Wingdings" w:hAnsi="Wingdings" w:hint="default"/>
      </w:rPr>
    </w:lvl>
    <w:lvl w:ilvl="3" w:tplc="04090001" w:tentative="1">
      <w:start w:val="1"/>
      <w:numFmt w:val="bullet"/>
      <w:lvlText w:val=""/>
      <w:lvlJc w:val="left"/>
      <w:pPr>
        <w:ind w:left="3147" w:hanging="360"/>
      </w:pPr>
      <w:rPr>
        <w:rFonts w:ascii="Symbol" w:hAnsi="Symbol" w:hint="default"/>
      </w:rPr>
    </w:lvl>
    <w:lvl w:ilvl="4" w:tplc="04090003" w:tentative="1">
      <w:start w:val="1"/>
      <w:numFmt w:val="bullet"/>
      <w:lvlText w:val="o"/>
      <w:lvlJc w:val="left"/>
      <w:pPr>
        <w:ind w:left="3867" w:hanging="360"/>
      </w:pPr>
      <w:rPr>
        <w:rFonts w:ascii="Courier New" w:hAnsi="Courier New" w:cs="Courier New" w:hint="default"/>
      </w:rPr>
    </w:lvl>
    <w:lvl w:ilvl="5" w:tplc="04090005" w:tentative="1">
      <w:start w:val="1"/>
      <w:numFmt w:val="bullet"/>
      <w:lvlText w:val=""/>
      <w:lvlJc w:val="left"/>
      <w:pPr>
        <w:ind w:left="4587" w:hanging="360"/>
      </w:pPr>
      <w:rPr>
        <w:rFonts w:ascii="Wingdings" w:hAnsi="Wingdings" w:hint="default"/>
      </w:rPr>
    </w:lvl>
    <w:lvl w:ilvl="6" w:tplc="04090001" w:tentative="1">
      <w:start w:val="1"/>
      <w:numFmt w:val="bullet"/>
      <w:lvlText w:val=""/>
      <w:lvlJc w:val="left"/>
      <w:pPr>
        <w:ind w:left="5307" w:hanging="360"/>
      </w:pPr>
      <w:rPr>
        <w:rFonts w:ascii="Symbol" w:hAnsi="Symbol" w:hint="default"/>
      </w:rPr>
    </w:lvl>
    <w:lvl w:ilvl="7" w:tplc="04090003" w:tentative="1">
      <w:start w:val="1"/>
      <w:numFmt w:val="bullet"/>
      <w:lvlText w:val="o"/>
      <w:lvlJc w:val="left"/>
      <w:pPr>
        <w:ind w:left="6027" w:hanging="360"/>
      </w:pPr>
      <w:rPr>
        <w:rFonts w:ascii="Courier New" w:hAnsi="Courier New" w:cs="Courier New" w:hint="default"/>
      </w:rPr>
    </w:lvl>
    <w:lvl w:ilvl="8" w:tplc="04090005" w:tentative="1">
      <w:start w:val="1"/>
      <w:numFmt w:val="bullet"/>
      <w:lvlText w:val=""/>
      <w:lvlJc w:val="left"/>
      <w:pPr>
        <w:ind w:left="6747" w:hanging="360"/>
      </w:pPr>
      <w:rPr>
        <w:rFonts w:ascii="Wingdings" w:hAnsi="Wingdings" w:hint="default"/>
      </w:rPr>
    </w:lvl>
  </w:abstractNum>
  <w:abstractNum w:abstractNumId="46" w15:restartNumberingAfterBreak="0">
    <w:nsid w:val="7D200215"/>
    <w:multiLevelType w:val="hybridMultilevel"/>
    <w:tmpl w:val="E7C067DA"/>
    <w:lvl w:ilvl="0" w:tplc="ECF03D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EDC7F5F"/>
    <w:multiLevelType w:val="hybridMultilevel"/>
    <w:tmpl w:val="5C861E4E"/>
    <w:lvl w:ilvl="0" w:tplc="04090009">
      <w:start w:val="1"/>
      <w:numFmt w:val="bullet"/>
      <w:lvlText w:val=""/>
      <w:lvlJc w:val="left"/>
      <w:pPr>
        <w:ind w:left="1080" w:hanging="360"/>
      </w:pPr>
      <w:rPr>
        <w:rFonts w:ascii="Wingdings" w:hAnsi="Wingdings" w:hint="default"/>
      </w:rPr>
    </w:lvl>
    <w:lvl w:ilvl="1" w:tplc="A924749E">
      <w:start w:val="1"/>
      <w:numFmt w:val="bullet"/>
      <w:lvlText w:val=""/>
      <w:lvlJc w:val="left"/>
      <w:pPr>
        <w:ind w:left="1800" w:hanging="360"/>
      </w:pPr>
      <w:rPr>
        <w:rFonts w:ascii="Wingdings" w:hAnsi="Wingdings" w:hint="default"/>
        <w:color w:val="auto"/>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32"/>
  </w:num>
  <w:num w:numId="3">
    <w:abstractNumId w:val="40"/>
  </w:num>
  <w:num w:numId="4">
    <w:abstractNumId w:val="15"/>
  </w:num>
  <w:num w:numId="5">
    <w:abstractNumId w:val="20"/>
  </w:num>
  <w:num w:numId="6">
    <w:abstractNumId w:val="45"/>
  </w:num>
  <w:num w:numId="7">
    <w:abstractNumId w:val="6"/>
  </w:num>
  <w:num w:numId="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43"/>
  </w:num>
  <w:num w:numId="11">
    <w:abstractNumId w:val="16"/>
  </w:num>
  <w:num w:numId="12">
    <w:abstractNumId w:val="33"/>
  </w:num>
  <w:num w:numId="13">
    <w:abstractNumId w:val="22"/>
  </w:num>
  <w:num w:numId="14">
    <w:abstractNumId w:val="44"/>
  </w:num>
  <w:num w:numId="15">
    <w:abstractNumId w:val="12"/>
  </w:num>
  <w:num w:numId="16">
    <w:abstractNumId w:val="7"/>
  </w:num>
  <w:num w:numId="17">
    <w:abstractNumId w:val="47"/>
  </w:num>
  <w:num w:numId="18">
    <w:abstractNumId w:val="4"/>
  </w:num>
  <w:num w:numId="19">
    <w:abstractNumId w:val="39"/>
  </w:num>
  <w:num w:numId="20">
    <w:abstractNumId w:val="27"/>
  </w:num>
  <w:num w:numId="21">
    <w:abstractNumId w:val="9"/>
  </w:num>
  <w:num w:numId="22">
    <w:abstractNumId w:val="29"/>
  </w:num>
  <w:num w:numId="23">
    <w:abstractNumId w:val="19"/>
  </w:num>
  <w:num w:numId="24">
    <w:abstractNumId w:val="21"/>
  </w:num>
  <w:num w:numId="25">
    <w:abstractNumId w:val="26"/>
  </w:num>
  <w:num w:numId="26">
    <w:abstractNumId w:val="42"/>
  </w:num>
  <w:num w:numId="27">
    <w:abstractNumId w:val="24"/>
  </w:num>
  <w:num w:numId="28">
    <w:abstractNumId w:val="2"/>
  </w:num>
  <w:num w:numId="29">
    <w:abstractNumId w:val="37"/>
  </w:num>
  <w:num w:numId="30">
    <w:abstractNumId w:val="11"/>
  </w:num>
  <w:num w:numId="31">
    <w:abstractNumId w:val="23"/>
  </w:num>
  <w:num w:numId="32">
    <w:abstractNumId w:val="35"/>
  </w:num>
  <w:num w:numId="33">
    <w:abstractNumId w:val="3"/>
  </w:num>
  <w:num w:numId="34">
    <w:abstractNumId w:val="34"/>
  </w:num>
  <w:num w:numId="35">
    <w:abstractNumId w:val="30"/>
  </w:num>
  <w:num w:numId="36">
    <w:abstractNumId w:val="46"/>
  </w:num>
  <w:num w:numId="37">
    <w:abstractNumId w:val="36"/>
  </w:num>
  <w:num w:numId="38">
    <w:abstractNumId w:val="10"/>
  </w:num>
  <w:num w:numId="39">
    <w:abstractNumId w:val="14"/>
  </w:num>
  <w:num w:numId="40">
    <w:abstractNumId w:val="17"/>
  </w:num>
  <w:num w:numId="41">
    <w:abstractNumId w:val="1"/>
  </w:num>
  <w:num w:numId="42">
    <w:abstractNumId w:val="8"/>
  </w:num>
  <w:num w:numId="43">
    <w:abstractNumId w:val="25"/>
  </w:num>
  <w:num w:numId="44">
    <w:abstractNumId w:val="31"/>
  </w:num>
  <w:num w:numId="45">
    <w:abstractNumId w:val="41"/>
  </w:num>
  <w:num w:numId="46">
    <w:abstractNumId w:val="38"/>
  </w:num>
  <w:num w:numId="47">
    <w:abstractNumId w:val="18"/>
  </w:num>
  <w:num w:numId="48">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1855"/>
    <w:rsid w:val="000010E2"/>
    <w:rsid w:val="00002037"/>
    <w:rsid w:val="00002104"/>
    <w:rsid w:val="00002B0E"/>
    <w:rsid w:val="00003B53"/>
    <w:rsid w:val="00003ED2"/>
    <w:rsid w:val="00003EFE"/>
    <w:rsid w:val="0000420E"/>
    <w:rsid w:val="00004CD6"/>
    <w:rsid w:val="000112BC"/>
    <w:rsid w:val="000119D1"/>
    <w:rsid w:val="000143DA"/>
    <w:rsid w:val="000152D7"/>
    <w:rsid w:val="00015957"/>
    <w:rsid w:val="00024F8B"/>
    <w:rsid w:val="0002652A"/>
    <w:rsid w:val="00026D0E"/>
    <w:rsid w:val="000279CC"/>
    <w:rsid w:val="00030562"/>
    <w:rsid w:val="00032E6B"/>
    <w:rsid w:val="0003534D"/>
    <w:rsid w:val="00037DF0"/>
    <w:rsid w:val="00041E78"/>
    <w:rsid w:val="00043C1A"/>
    <w:rsid w:val="00044422"/>
    <w:rsid w:val="000522C6"/>
    <w:rsid w:val="00053477"/>
    <w:rsid w:val="00054F74"/>
    <w:rsid w:val="00055FEB"/>
    <w:rsid w:val="00056D11"/>
    <w:rsid w:val="00057654"/>
    <w:rsid w:val="00057BEB"/>
    <w:rsid w:val="000603BA"/>
    <w:rsid w:val="00060A5C"/>
    <w:rsid w:val="00061855"/>
    <w:rsid w:val="00066A27"/>
    <w:rsid w:val="00070458"/>
    <w:rsid w:val="0007281B"/>
    <w:rsid w:val="0007352A"/>
    <w:rsid w:val="000742CA"/>
    <w:rsid w:val="00076599"/>
    <w:rsid w:val="00076C7B"/>
    <w:rsid w:val="000865C5"/>
    <w:rsid w:val="000914D6"/>
    <w:rsid w:val="000925B8"/>
    <w:rsid w:val="000936DA"/>
    <w:rsid w:val="000968D4"/>
    <w:rsid w:val="000B1A9B"/>
    <w:rsid w:val="000B1E9B"/>
    <w:rsid w:val="000B296E"/>
    <w:rsid w:val="000B3550"/>
    <w:rsid w:val="000B416B"/>
    <w:rsid w:val="000B6556"/>
    <w:rsid w:val="000B66C0"/>
    <w:rsid w:val="000B6B71"/>
    <w:rsid w:val="000B6FBD"/>
    <w:rsid w:val="000C1C06"/>
    <w:rsid w:val="000C40B9"/>
    <w:rsid w:val="000C5ABF"/>
    <w:rsid w:val="000C5F09"/>
    <w:rsid w:val="000C6F3C"/>
    <w:rsid w:val="000D21B2"/>
    <w:rsid w:val="000D3391"/>
    <w:rsid w:val="000D5564"/>
    <w:rsid w:val="000D61B0"/>
    <w:rsid w:val="000E04C2"/>
    <w:rsid w:val="000E25BB"/>
    <w:rsid w:val="000E403F"/>
    <w:rsid w:val="000E4547"/>
    <w:rsid w:val="000F071F"/>
    <w:rsid w:val="000F0DD6"/>
    <w:rsid w:val="000F1987"/>
    <w:rsid w:val="000F1E18"/>
    <w:rsid w:val="000F20EC"/>
    <w:rsid w:val="000F2F18"/>
    <w:rsid w:val="000F356B"/>
    <w:rsid w:val="000F39E1"/>
    <w:rsid w:val="000F570F"/>
    <w:rsid w:val="00100C76"/>
    <w:rsid w:val="00101FA7"/>
    <w:rsid w:val="00101FAE"/>
    <w:rsid w:val="001028A1"/>
    <w:rsid w:val="00102F18"/>
    <w:rsid w:val="00104DA9"/>
    <w:rsid w:val="001054BB"/>
    <w:rsid w:val="00107893"/>
    <w:rsid w:val="001162AB"/>
    <w:rsid w:val="0012616A"/>
    <w:rsid w:val="001303C6"/>
    <w:rsid w:val="00130833"/>
    <w:rsid w:val="00131A10"/>
    <w:rsid w:val="00132F91"/>
    <w:rsid w:val="001376FA"/>
    <w:rsid w:val="0014023E"/>
    <w:rsid w:val="001402FB"/>
    <w:rsid w:val="00142D14"/>
    <w:rsid w:val="0014343C"/>
    <w:rsid w:val="0014391D"/>
    <w:rsid w:val="00151AF6"/>
    <w:rsid w:val="0015248C"/>
    <w:rsid w:val="00152ED3"/>
    <w:rsid w:val="00154174"/>
    <w:rsid w:val="00155858"/>
    <w:rsid w:val="001604AD"/>
    <w:rsid w:val="00162939"/>
    <w:rsid w:val="00171669"/>
    <w:rsid w:val="0017284A"/>
    <w:rsid w:val="0018354F"/>
    <w:rsid w:val="00192969"/>
    <w:rsid w:val="00194FE1"/>
    <w:rsid w:val="001A08FA"/>
    <w:rsid w:val="001A0E97"/>
    <w:rsid w:val="001A5138"/>
    <w:rsid w:val="001B19C8"/>
    <w:rsid w:val="001C1E3F"/>
    <w:rsid w:val="001C3C6A"/>
    <w:rsid w:val="001C6057"/>
    <w:rsid w:val="001D0D77"/>
    <w:rsid w:val="001D730B"/>
    <w:rsid w:val="001E4630"/>
    <w:rsid w:val="001E6E3C"/>
    <w:rsid w:val="001F18B7"/>
    <w:rsid w:val="001F2F0D"/>
    <w:rsid w:val="001F351F"/>
    <w:rsid w:val="001F6835"/>
    <w:rsid w:val="001F701F"/>
    <w:rsid w:val="001F7C2C"/>
    <w:rsid w:val="00213E4E"/>
    <w:rsid w:val="00220565"/>
    <w:rsid w:val="002210AC"/>
    <w:rsid w:val="00222D64"/>
    <w:rsid w:val="002254C6"/>
    <w:rsid w:val="00227D14"/>
    <w:rsid w:val="00234280"/>
    <w:rsid w:val="002347C9"/>
    <w:rsid w:val="00236F80"/>
    <w:rsid w:val="002370D8"/>
    <w:rsid w:val="00237B3F"/>
    <w:rsid w:val="00240932"/>
    <w:rsid w:val="0024262E"/>
    <w:rsid w:val="00242CF0"/>
    <w:rsid w:val="00243BE7"/>
    <w:rsid w:val="0024577E"/>
    <w:rsid w:val="00247256"/>
    <w:rsid w:val="002506D8"/>
    <w:rsid w:val="00250CA7"/>
    <w:rsid w:val="00250DD5"/>
    <w:rsid w:val="00253413"/>
    <w:rsid w:val="00255AA2"/>
    <w:rsid w:val="00256573"/>
    <w:rsid w:val="002612C3"/>
    <w:rsid w:val="002615FC"/>
    <w:rsid w:val="0026378F"/>
    <w:rsid w:val="00266945"/>
    <w:rsid w:val="002678BB"/>
    <w:rsid w:val="002703A5"/>
    <w:rsid w:val="0027146A"/>
    <w:rsid w:val="00272D18"/>
    <w:rsid w:val="0028422C"/>
    <w:rsid w:val="0028713C"/>
    <w:rsid w:val="00292141"/>
    <w:rsid w:val="00293C37"/>
    <w:rsid w:val="00294DB5"/>
    <w:rsid w:val="00296595"/>
    <w:rsid w:val="002A0AB1"/>
    <w:rsid w:val="002A3444"/>
    <w:rsid w:val="002A3C11"/>
    <w:rsid w:val="002A5514"/>
    <w:rsid w:val="002A7838"/>
    <w:rsid w:val="002B03EB"/>
    <w:rsid w:val="002B148F"/>
    <w:rsid w:val="002B4566"/>
    <w:rsid w:val="002B6ACE"/>
    <w:rsid w:val="002C3177"/>
    <w:rsid w:val="002D029C"/>
    <w:rsid w:val="002D10C1"/>
    <w:rsid w:val="002D16F4"/>
    <w:rsid w:val="002D4D58"/>
    <w:rsid w:val="002D6ECA"/>
    <w:rsid w:val="002E24A9"/>
    <w:rsid w:val="002E529D"/>
    <w:rsid w:val="002E6C36"/>
    <w:rsid w:val="002F2CFD"/>
    <w:rsid w:val="002F339E"/>
    <w:rsid w:val="002F5093"/>
    <w:rsid w:val="002F54CF"/>
    <w:rsid w:val="0030179D"/>
    <w:rsid w:val="00302B72"/>
    <w:rsid w:val="00304456"/>
    <w:rsid w:val="00305BEA"/>
    <w:rsid w:val="003148E4"/>
    <w:rsid w:val="003158CB"/>
    <w:rsid w:val="00316329"/>
    <w:rsid w:val="00316CDE"/>
    <w:rsid w:val="00322AD7"/>
    <w:rsid w:val="00324C8B"/>
    <w:rsid w:val="003267A8"/>
    <w:rsid w:val="003317EB"/>
    <w:rsid w:val="00332B2A"/>
    <w:rsid w:val="0033456C"/>
    <w:rsid w:val="003347CA"/>
    <w:rsid w:val="00337C58"/>
    <w:rsid w:val="0034189C"/>
    <w:rsid w:val="00341D97"/>
    <w:rsid w:val="0034391F"/>
    <w:rsid w:val="00344655"/>
    <w:rsid w:val="00344BBC"/>
    <w:rsid w:val="00346940"/>
    <w:rsid w:val="00350AA4"/>
    <w:rsid w:val="003510E3"/>
    <w:rsid w:val="00352680"/>
    <w:rsid w:val="00353E65"/>
    <w:rsid w:val="00357E8D"/>
    <w:rsid w:val="00365054"/>
    <w:rsid w:val="00366214"/>
    <w:rsid w:val="00367E92"/>
    <w:rsid w:val="00372545"/>
    <w:rsid w:val="00380614"/>
    <w:rsid w:val="003837D6"/>
    <w:rsid w:val="003840F1"/>
    <w:rsid w:val="003918B2"/>
    <w:rsid w:val="00392432"/>
    <w:rsid w:val="00392A06"/>
    <w:rsid w:val="00394B89"/>
    <w:rsid w:val="00395895"/>
    <w:rsid w:val="003A0F4A"/>
    <w:rsid w:val="003A53A1"/>
    <w:rsid w:val="003A5FC5"/>
    <w:rsid w:val="003A6197"/>
    <w:rsid w:val="003B30C7"/>
    <w:rsid w:val="003B7949"/>
    <w:rsid w:val="003C1390"/>
    <w:rsid w:val="003C7DF3"/>
    <w:rsid w:val="003D0FE5"/>
    <w:rsid w:val="003D161B"/>
    <w:rsid w:val="003D27E7"/>
    <w:rsid w:val="003D2919"/>
    <w:rsid w:val="003D2FBC"/>
    <w:rsid w:val="003D421F"/>
    <w:rsid w:val="003D5169"/>
    <w:rsid w:val="003E52A7"/>
    <w:rsid w:val="003E5AE4"/>
    <w:rsid w:val="003E60B5"/>
    <w:rsid w:val="003E7AF7"/>
    <w:rsid w:val="003E7E07"/>
    <w:rsid w:val="003F2082"/>
    <w:rsid w:val="004057D2"/>
    <w:rsid w:val="00410C57"/>
    <w:rsid w:val="00412EE7"/>
    <w:rsid w:val="0041556C"/>
    <w:rsid w:val="00415812"/>
    <w:rsid w:val="00416330"/>
    <w:rsid w:val="004211FD"/>
    <w:rsid w:val="004228DF"/>
    <w:rsid w:val="0042300F"/>
    <w:rsid w:val="0043102A"/>
    <w:rsid w:val="0043159E"/>
    <w:rsid w:val="00431B59"/>
    <w:rsid w:val="00434AF8"/>
    <w:rsid w:val="004355D5"/>
    <w:rsid w:val="00442157"/>
    <w:rsid w:val="004424E9"/>
    <w:rsid w:val="004459A5"/>
    <w:rsid w:val="004500E2"/>
    <w:rsid w:val="00453AAC"/>
    <w:rsid w:val="0045642F"/>
    <w:rsid w:val="0046318B"/>
    <w:rsid w:val="00464F7E"/>
    <w:rsid w:val="00465CEF"/>
    <w:rsid w:val="00466604"/>
    <w:rsid w:val="00466B47"/>
    <w:rsid w:val="00466DF5"/>
    <w:rsid w:val="00466E56"/>
    <w:rsid w:val="00477A44"/>
    <w:rsid w:val="00477BB5"/>
    <w:rsid w:val="00482110"/>
    <w:rsid w:val="00484BBC"/>
    <w:rsid w:val="00484E67"/>
    <w:rsid w:val="00496029"/>
    <w:rsid w:val="004A0ED2"/>
    <w:rsid w:val="004A3046"/>
    <w:rsid w:val="004A35DF"/>
    <w:rsid w:val="004A3DD6"/>
    <w:rsid w:val="004B0840"/>
    <w:rsid w:val="004B1AA3"/>
    <w:rsid w:val="004B274E"/>
    <w:rsid w:val="004B32DA"/>
    <w:rsid w:val="004B4BF6"/>
    <w:rsid w:val="004C0181"/>
    <w:rsid w:val="004C1D6A"/>
    <w:rsid w:val="004C3E7E"/>
    <w:rsid w:val="004C55C0"/>
    <w:rsid w:val="004C57A6"/>
    <w:rsid w:val="004D07C2"/>
    <w:rsid w:val="004D4E81"/>
    <w:rsid w:val="004D4ECD"/>
    <w:rsid w:val="004D5E5D"/>
    <w:rsid w:val="004E1344"/>
    <w:rsid w:val="004E2CDB"/>
    <w:rsid w:val="004E34D0"/>
    <w:rsid w:val="004E3C21"/>
    <w:rsid w:val="004E50AA"/>
    <w:rsid w:val="004F08D3"/>
    <w:rsid w:val="004F118F"/>
    <w:rsid w:val="004F26A8"/>
    <w:rsid w:val="004F4C7B"/>
    <w:rsid w:val="0050292A"/>
    <w:rsid w:val="00505D06"/>
    <w:rsid w:val="0050764E"/>
    <w:rsid w:val="00510BA3"/>
    <w:rsid w:val="00511681"/>
    <w:rsid w:val="00511C02"/>
    <w:rsid w:val="00512BCF"/>
    <w:rsid w:val="0051362D"/>
    <w:rsid w:val="00520BCB"/>
    <w:rsid w:val="00524FD3"/>
    <w:rsid w:val="005256C4"/>
    <w:rsid w:val="0052673B"/>
    <w:rsid w:val="00526DC0"/>
    <w:rsid w:val="00527991"/>
    <w:rsid w:val="00530B18"/>
    <w:rsid w:val="00530CC1"/>
    <w:rsid w:val="00535340"/>
    <w:rsid w:val="00535CEF"/>
    <w:rsid w:val="00540C44"/>
    <w:rsid w:val="00541C2A"/>
    <w:rsid w:val="005440D1"/>
    <w:rsid w:val="00544B28"/>
    <w:rsid w:val="00550986"/>
    <w:rsid w:val="0055339E"/>
    <w:rsid w:val="0055344A"/>
    <w:rsid w:val="00554D3D"/>
    <w:rsid w:val="00556EA6"/>
    <w:rsid w:val="005618BA"/>
    <w:rsid w:val="00565142"/>
    <w:rsid w:val="00566557"/>
    <w:rsid w:val="00567C8B"/>
    <w:rsid w:val="00570EF4"/>
    <w:rsid w:val="00571F4F"/>
    <w:rsid w:val="00574C22"/>
    <w:rsid w:val="00575932"/>
    <w:rsid w:val="005804F7"/>
    <w:rsid w:val="00580B37"/>
    <w:rsid w:val="0058358A"/>
    <w:rsid w:val="005857AB"/>
    <w:rsid w:val="00585F4E"/>
    <w:rsid w:val="00591085"/>
    <w:rsid w:val="00597ACF"/>
    <w:rsid w:val="00597B36"/>
    <w:rsid w:val="005A01C8"/>
    <w:rsid w:val="005A1657"/>
    <w:rsid w:val="005A37F1"/>
    <w:rsid w:val="005A5AAA"/>
    <w:rsid w:val="005A6ED1"/>
    <w:rsid w:val="005B122C"/>
    <w:rsid w:val="005B501F"/>
    <w:rsid w:val="005B5539"/>
    <w:rsid w:val="005B65AA"/>
    <w:rsid w:val="005B66AA"/>
    <w:rsid w:val="005B7357"/>
    <w:rsid w:val="005C2261"/>
    <w:rsid w:val="005C29A7"/>
    <w:rsid w:val="005C3603"/>
    <w:rsid w:val="005C481F"/>
    <w:rsid w:val="005C6412"/>
    <w:rsid w:val="005D0C96"/>
    <w:rsid w:val="005D435C"/>
    <w:rsid w:val="005D55E7"/>
    <w:rsid w:val="005D68FF"/>
    <w:rsid w:val="005D6CF1"/>
    <w:rsid w:val="005D6D09"/>
    <w:rsid w:val="005D78F2"/>
    <w:rsid w:val="005E07FB"/>
    <w:rsid w:val="005E1B25"/>
    <w:rsid w:val="005F0AF1"/>
    <w:rsid w:val="005F0E40"/>
    <w:rsid w:val="005F1697"/>
    <w:rsid w:val="005F25EE"/>
    <w:rsid w:val="005F39DA"/>
    <w:rsid w:val="005F5C34"/>
    <w:rsid w:val="005F5FFD"/>
    <w:rsid w:val="005F7A11"/>
    <w:rsid w:val="005F7A5A"/>
    <w:rsid w:val="00600564"/>
    <w:rsid w:val="0060062A"/>
    <w:rsid w:val="00605364"/>
    <w:rsid w:val="00607962"/>
    <w:rsid w:val="00610C79"/>
    <w:rsid w:val="00613DF6"/>
    <w:rsid w:val="006148E1"/>
    <w:rsid w:val="00620688"/>
    <w:rsid w:val="006208DA"/>
    <w:rsid w:val="00624A9C"/>
    <w:rsid w:val="00625D4A"/>
    <w:rsid w:val="00625E8F"/>
    <w:rsid w:val="00626247"/>
    <w:rsid w:val="00631B39"/>
    <w:rsid w:val="00631BE6"/>
    <w:rsid w:val="006322F7"/>
    <w:rsid w:val="00632D4C"/>
    <w:rsid w:val="006354F5"/>
    <w:rsid w:val="00637F5F"/>
    <w:rsid w:val="00637FA4"/>
    <w:rsid w:val="00641168"/>
    <w:rsid w:val="00645019"/>
    <w:rsid w:val="00645AF1"/>
    <w:rsid w:val="00646116"/>
    <w:rsid w:val="006462C0"/>
    <w:rsid w:val="00652489"/>
    <w:rsid w:val="006536A0"/>
    <w:rsid w:val="0066022F"/>
    <w:rsid w:val="00660749"/>
    <w:rsid w:val="006649AF"/>
    <w:rsid w:val="006659DC"/>
    <w:rsid w:val="0066625C"/>
    <w:rsid w:val="006721BD"/>
    <w:rsid w:val="00674968"/>
    <w:rsid w:val="00674E7A"/>
    <w:rsid w:val="006825FA"/>
    <w:rsid w:val="00682F63"/>
    <w:rsid w:val="006853FF"/>
    <w:rsid w:val="00686042"/>
    <w:rsid w:val="00687D1A"/>
    <w:rsid w:val="006907EE"/>
    <w:rsid w:val="00690D36"/>
    <w:rsid w:val="00690DEA"/>
    <w:rsid w:val="0069113E"/>
    <w:rsid w:val="00691AA0"/>
    <w:rsid w:val="006924B5"/>
    <w:rsid w:val="00697150"/>
    <w:rsid w:val="00697D36"/>
    <w:rsid w:val="006A1757"/>
    <w:rsid w:val="006A4FFB"/>
    <w:rsid w:val="006A7661"/>
    <w:rsid w:val="006B0C65"/>
    <w:rsid w:val="006B17BD"/>
    <w:rsid w:val="006B2D3C"/>
    <w:rsid w:val="006B66CE"/>
    <w:rsid w:val="006B6CA9"/>
    <w:rsid w:val="006C0A07"/>
    <w:rsid w:val="006C1FC6"/>
    <w:rsid w:val="006C2C34"/>
    <w:rsid w:val="006C4D57"/>
    <w:rsid w:val="006C726C"/>
    <w:rsid w:val="006C77E9"/>
    <w:rsid w:val="006D1040"/>
    <w:rsid w:val="006D122E"/>
    <w:rsid w:val="006D1DF6"/>
    <w:rsid w:val="006D262C"/>
    <w:rsid w:val="006D3E39"/>
    <w:rsid w:val="006D605C"/>
    <w:rsid w:val="006D6614"/>
    <w:rsid w:val="006D6FD6"/>
    <w:rsid w:val="006D7847"/>
    <w:rsid w:val="006E0EF0"/>
    <w:rsid w:val="006E3583"/>
    <w:rsid w:val="006E43EA"/>
    <w:rsid w:val="006E745E"/>
    <w:rsid w:val="006F03F0"/>
    <w:rsid w:val="006F3E00"/>
    <w:rsid w:val="006F4D60"/>
    <w:rsid w:val="006F6DE0"/>
    <w:rsid w:val="006F7F72"/>
    <w:rsid w:val="007027C2"/>
    <w:rsid w:val="00704C14"/>
    <w:rsid w:val="0070780E"/>
    <w:rsid w:val="00714047"/>
    <w:rsid w:val="00715016"/>
    <w:rsid w:val="00717F91"/>
    <w:rsid w:val="007236B8"/>
    <w:rsid w:val="007250DF"/>
    <w:rsid w:val="00726A76"/>
    <w:rsid w:val="00727755"/>
    <w:rsid w:val="0073001F"/>
    <w:rsid w:val="007347EE"/>
    <w:rsid w:val="00734C2E"/>
    <w:rsid w:val="00734E14"/>
    <w:rsid w:val="00740B57"/>
    <w:rsid w:val="007427E6"/>
    <w:rsid w:val="0074296D"/>
    <w:rsid w:val="007508BF"/>
    <w:rsid w:val="007517EB"/>
    <w:rsid w:val="007526D8"/>
    <w:rsid w:val="00753684"/>
    <w:rsid w:val="0075455F"/>
    <w:rsid w:val="007559BA"/>
    <w:rsid w:val="007570C0"/>
    <w:rsid w:val="00760E25"/>
    <w:rsid w:val="00766CAC"/>
    <w:rsid w:val="00770E96"/>
    <w:rsid w:val="0077247B"/>
    <w:rsid w:val="0078196C"/>
    <w:rsid w:val="007827F8"/>
    <w:rsid w:val="00782F52"/>
    <w:rsid w:val="00785BA8"/>
    <w:rsid w:val="00791320"/>
    <w:rsid w:val="00792A44"/>
    <w:rsid w:val="00793C69"/>
    <w:rsid w:val="00796B5B"/>
    <w:rsid w:val="007A37BD"/>
    <w:rsid w:val="007A663A"/>
    <w:rsid w:val="007B2E84"/>
    <w:rsid w:val="007B5DCE"/>
    <w:rsid w:val="007C25B1"/>
    <w:rsid w:val="007C28B3"/>
    <w:rsid w:val="007C4222"/>
    <w:rsid w:val="007C67D8"/>
    <w:rsid w:val="007C70BB"/>
    <w:rsid w:val="007D0FA4"/>
    <w:rsid w:val="007D306D"/>
    <w:rsid w:val="007D5278"/>
    <w:rsid w:val="007E167F"/>
    <w:rsid w:val="007E1837"/>
    <w:rsid w:val="007F010F"/>
    <w:rsid w:val="007F0419"/>
    <w:rsid w:val="007F1ABA"/>
    <w:rsid w:val="007F643F"/>
    <w:rsid w:val="00802482"/>
    <w:rsid w:val="00802F36"/>
    <w:rsid w:val="00805296"/>
    <w:rsid w:val="00811959"/>
    <w:rsid w:val="008127B6"/>
    <w:rsid w:val="008129E1"/>
    <w:rsid w:val="00822EFA"/>
    <w:rsid w:val="00830C28"/>
    <w:rsid w:val="008320BD"/>
    <w:rsid w:val="00832E9E"/>
    <w:rsid w:val="00833757"/>
    <w:rsid w:val="00834CD0"/>
    <w:rsid w:val="00837336"/>
    <w:rsid w:val="00841662"/>
    <w:rsid w:val="00843741"/>
    <w:rsid w:val="008438B4"/>
    <w:rsid w:val="00844756"/>
    <w:rsid w:val="00844B3E"/>
    <w:rsid w:val="00845535"/>
    <w:rsid w:val="00846071"/>
    <w:rsid w:val="00850D6A"/>
    <w:rsid w:val="00856961"/>
    <w:rsid w:val="008571E6"/>
    <w:rsid w:val="00857621"/>
    <w:rsid w:val="00860386"/>
    <w:rsid w:val="0086131B"/>
    <w:rsid w:val="00861997"/>
    <w:rsid w:val="00861F2D"/>
    <w:rsid w:val="008629CB"/>
    <w:rsid w:val="0087144C"/>
    <w:rsid w:val="00871FCC"/>
    <w:rsid w:val="00873834"/>
    <w:rsid w:val="00873E0F"/>
    <w:rsid w:val="00874002"/>
    <w:rsid w:val="00874A9A"/>
    <w:rsid w:val="00874C98"/>
    <w:rsid w:val="00877B70"/>
    <w:rsid w:val="008816E4"/>
    <w:rsid w:val="008866B4"/>
    <w:rsid w:val="00887782"/>
    <w:rsid w:val="00890157"/>
    <w:rsid w:val="0089077B"/>
    <w:rsid w:val="00891AE1"/>
    <w:rsid w:val="00897E33"/>
    <w:rsid w:val="00897FA4"/>
    <w:rsid w:val="008A215A"/>
    <w:rsid w:val="008A4090"/>
    <w:rsid w:val="008A4792"/>
    <w:rsid w:val="008A4D36"/>
    <w:rsid w:val="008A5D58"/>
    <w:rsid w:val="008A61B6"/>
    <w:rsid w:val="008A7835"/>
    <w:rsid w:val="008A7D2F"/>
    <w:rsid w:val="008B1136"/>
    <w:rsid w:val="008B55E0"/>
    <w:rsid w:val="008C2A0A"/>
    <w:rsid w:val="008C2D3B"/>
    <w:rsid w:val="008C33D6"/>
    <w:rsid w:val="008C79E1"/>
    <w:rsid w:val="008D080A"/>
    <w:rsid w:val="008D201A"/>
    <w:rsid w:val="008D5E14"/>
    <w:rsid w:val="008D6841"/>
    <w:rsid w:val="008D7AD9"/>
    <w:rsid w:val="008E07CF"/>
    <w:rsid w:val="008E599E"/>
    <w:rsid w:val="008E6145"/>
    <w:rsid w:val="008F0BAF"/>
    <w:rsid w:val="008F13B4"/>
    <w:rsid w:val="008F3A79"/>
    <w:rsid w:val="008F6358"/>
    <w:rsid w:val="008F6806"/>
    <w:rsid w:val="008F6BEB"/>
    <w:rsid w:val="008F767E"/>
    <w:rsid w:val="00904FC1"/>
    <w:rsid w:val="00912581"/>
    <w:rsid w:val="00913F93"/>
    <w:rsid w:val="009147DD"/>
    <w:rsid w:val="009164B8"/>
    <w:rsid w:val="009165B5"/>
    <w:rsid w:val="00916D44"/>
    <w:rsid w:val="0092047C"/>
    <w:rsid w:val="009216BC"/>
    <w:rsid w:val="009252C9"/>
    <w:rsid w:val="00927237"/>
    <w:rsid w:val="009320A4"/>
    <w:rsid w:val="009321F8"/>
    <w:rsid w:val="00932409"/>
    <w:rsid w:val="009328FE"/>
    <w:rsid w:val="00932D2C"/>
    <w:rsid w:val="009342D9"/>
    <w:rsid w:val="00934F9E"/>
    <w:rsid w:val="00941149"/>
    <w:rsid w:val="00941B7C"/>
    <w:rsid w:val="009424A5"/>
    <w:rsid w:val="00943F21"/>
    <w:rsid w:val="00944DBE"/>
    <w:rsid w:val="0094514E"/>
    <w:rsid w:val="009461C0"/>
    <w:rsid w:val="00947D1E"/>
    <w:rsid w:val="0095037B"/>
    <w:rsid w:val="0095236D"/>
    <w:rsid w:val="00953CF1"/>
    <w:rsid w:val="009542C6"/>
    <w:rsid w:val="009571A2"/>
    <w:rsid w:val="00962C9F"/>
    <w:rsid w:val="00963699"/>
    <w:rsid w:val="00964292"/>
    <w:rsid w:val="0096785E"/>
    <w:rsid w:val="009704BD"/>
    <w:rsid w:val="00971DAE"/>
    <w:rsid w:val="00976CB1"/>
    <w:rsid w:val="00977ADA"/>
    <w:rsid w:val="00977B94"/>
    <w:rsid w:val="009803E3"/>
    <w:rsid w:val="00980A78"/>
    <w:rsid w:val="00980CBB"/>
    <w:rsid w:val="00981E8B"/>
    <w:rsid w:val="00982FFA"/>
    <w:rsid w:val="00983CC8"/>
    <w:rsid w:val="00990F28"/>
    <w:rsid w:val="00991BC2"/>
    <w:rsid w:val="009927CC"/>
    <w:rsid w:val="0099280A"/>
    <w:rsid w:val="009944C9"/>
    <w:rsid w:val="0099481B"/>
    <w:rsid w:val="00995E8F"/>
    <w:rsid w:val="00996DFB"/>
    <w:rsid w:val="009A01BF"/>
    <w:rsid w:val="009A5955"/>
    <w:rsid w:val="009A59D0"/>
    <w:rsid w:val="009B109D"/>
    <w:rsid w:val="009B223D"/>
    <w:rsid w:val="009B3E21"/>
    <w:rsid w:val="009C181C"/>
    <w:rsid w:val="009C421D"/>
    <w:rsid w:val="009C6954"/>
    <w:rsid w:val="009C6BFA"/>
    <w:rsid w:val="009C7087"/>
    <w:rsid w:val="009E036A"/>
    <w:rsid w:val="009E77CD"/>
    <w:rsid w:val="009E7E43"/>
    <w:rsid w:val="009F5D1F"/>
    <w:rsid w:val="00A03445"/>
    <w:rsid w:val="00A060B4"/>
    <w:rsid w:val="00A10E05"/>
    <w:rsid w:val="00A11FDA"/>
    <w:rsid w:val="00A12DDA"/>
    <w:rsid w:val="00A141D8"/>
    <w:rsid w:val="00A1448D"/>
    <w:rsid w:val="00A144E9"/>
    <w:rsid w:val="00A14D85"/>
    <w:rsid w:val="00A15C7B"/>
    <w:rsid w:val="00A16910"/>
    <w:rsid w:val="00A23573"/>
    <w:rsid w:val="00A2359C"/>
    <w:rsid w:val="00A26771"/>
    <w:rsid w:val="00A27E5F"/>
    <w:rsid w:val="00A305D2"/>
    <w:rsid w:val="00A33BF0"/>
    <w:rsid w:val="00A33F5D"/>
    <w:rsid w:val="00A35640"/>
    <w:rsid w:val="00A377AD"/>
    <w:rsid w:val="00A42AA3"/>
    <w:rsid w:val="00A43D69"/>
    <w:rsid w:val="00A45AB1"/>
    <w:rsid w:val="00A45C0E"/>
    <w:rsid w:val="00A520AB"/>
    <w:rsid w:val="00A52911"/>
    <w:rsid w:val="00A54EB5"/>
    <w:rsid w:val="00A55578"/>
    <w:rsid w:val="00A57645"/>
    <w:rsid w:val="00A64047"/>
    <w:rsid w:val="00A65CE1"/>
    <w:rsid w:val="00A65EB7"/>
    <w:rsid w:val="00A65FBC"/>
    <w:rsid w:val="00A71957"/>
    <w:rsid w:val="00A73AFC"/>
    <w:rsid w:val="00A75B5E"/>
    <w:rsid w:val="00A75B8B"/>
    <w:rsid w:val="00A75E05"/>
    <w:rsid w:val="00A76FAD"/>
    <w:rsid w:val="00A77777"/>
    <w:rsid w:val="00A80427"/>
    <w:rsid w:val="00A814B7"/>
    <w:rsid w:val="00A821A1"/>
    <w:rsid w:val="00A873BC"/>
    <w:rsid w:val="00A87B22"/>
    <w:rsid w:val="00A915C7"/>
    <w:rsid w:val="00A93577"/>
    <w:rsid w:val="00A94F14"/>
    <w:rsid w:val="00A957B3"/>
    <w:rsid w:val="00A95D37"/>
    <w:rsid w:val="00A97C20"/>
    <w:rsid w:val="00AA3238"/>
    <w:rsid w:val="00AA6BD8"/>
    <w:rsid w:val="00AA6E77"/>
    <w:rsid w:val="00AA7274"/>
    <w:rsid w:val="00AB1F1D"/>
    <w:rsid w:val="00AB428E"/>
    <w:rsid w:val="00AB4446"/>
    <w:rsid w:val="00AB4DE3"/>
    <w:rsid w:val="00AC4081"/>
    <w:rsid w:val="00AC6D7C"/>
    <w:rsid w:val="00AD518C"/>
    <w:rsid w:val="00AE02ED"/>
    <w:rsid w:val="00AE2B4D"/>
    <w:rsid w:val="00AE3E74"/>
    <w:rsid w:val="00AF0246"/>
    <w:rsid w:val="00AF02ED"/>
    <w:rsid w:val="00AF083C"/>
    <w:rsid w:val="00AF3239"/>
    <w:rsid w:val="00AF3E07"/>
    <w:rsid w:val="00AF5B0F"/>
    <w:rsid w:val="00AF66B3"/>
    <w:rsid w:val="00B049F7"/>
    <w:rsid w:val="00B04AFA"/>
    <w:rsid w:val="00B11036"/>
    <w:rsid w:val="00B1123C"/>
    <w:rsid w:val="00B11C20"/>
    <w:rsid w:val="00B13C46"/>
    <w:rsid w:val="00B14C88"/>
    <w:rsid w:val="00B16BC7"/>
    <w:rsid w:val="00B16DEC"/>
    <w:rsid w:val="00B207B2"/>
    <w:rsid w:val="00B20CA3"/>
    <w:rsid w:val="00B21C86"/>
    <w:rsid w:val="00B22BAB"/>
    <w:rsid w:val="00B24761"/>
    <w:rsid w:val="00B3755E"/>
    <w:rsid w:val="00B37CF8"/>
    <w:rsid w:val="00B41A05"/>
    <w:rsid w:val="00B42D42"/>
    <w:rsid w:val="00B43342"/>
    <w:rsid w:val="00B43BD0"/>
    <w:rsid w:val="00B46467"/>
    <w:rsid w:val="00B51658"/>
    <w:rsid w:val="00B52DFD"/>
    <w:rsid w:val="00B5382A"/>
    <w:rsid w:val="00B541F2"/>
    <w:rsid w:val="00B57E92"/>
    <w:rsid w:val="00B6259E"/>
    <w:rsid w:val="00B65E39"/>
    <w:rsid w:val="00B65E4B"/>
    <w:rsid w:val="00B72142"/>
    <w:rsid w:val="00B73F92"/>
    <w:rsid w:val="00B75129"/>
    <w:rsid w:val="00B851B2"/>
    <w:rsid w:val="00B86125"/>
    <w:rsid w:val="00B86E0A"/>
    <w:rsid w:val="00B92D97"/>
    <w:rsid w:val="00B93B92"/>
    <w:rsid w:val="00B97E3E"/>
    <w:rsid w:val="00BA2046"/>
    <w:rsid w:val="00BA2ABF"/>
    <w:rsid w:val="00BA6B26"/>
    <w:rsid w:val="00BA7A41"/>
    <w:rsid w:val="00BB0637"/>
    <w:rsid w:val="00BB71A4"/>
    <w:rsid w:val="00BC1F21"/>
    <w:rsid w:val="00BC2C4B"/>
    <w:rsid w:val="00BC2CA7"/>
    <w:rsid w:val="00BC2E4D"/>
    <w:rsid w:val="00BC3212"/>
    <w:rsid w:val="00BC7633"/>
    <w:rsid w:val="00BD12F8"/>
    <w:rsid w:val="00BD19CB"/>
    <w:rsid w:val="00BD24A2"/>
    <w:rsid w:val="00BE0523"/>
    <w:rsid w:val="00BE0C7E"/>
    <w:rsid w:val="00BE128C"/>
    <w:rsid w:val="00BE19A7"/>
    <w:rsid w:val="00BE2611"/>
    <w:rsid w:val="00BE3159"/>
    <w:rsid w:val="00BE4E76"/>
    <w:rsid w:val="00BE7BB7"/>
    <w:rsid w:val="00BF1E53"/>
    <w:rsid w:val="00BF5BA0"/>
    <w:rsid w:val="00C0317B"/>
    <w:rsid w:val="00C0349C"/>
    <w:rsid w:val="00C04F71"/>
    <w:rsid w:val="00C06CF1"/>
    <w:rsid w:val="00C075B5"/>
    <w:rsid w:val="00C11DED"/>
    <w:rsid w:val="00C14306"/>
    <w:rsid w:val="00C15A01"/>
    <w:rsid w:val="00C1624A"/>
    <w:rsid w:val="00C1658A"/>
    <w:rsid w:val="00C16F43"/>
    <w:rsid w:val="00C20EA5"/>
    <w:rsid w:val="00C24DC5"/>
    <w:rsid w:val="00C27AA3"/>
    <w:rsid w:val="00C30CA6"/>
    <w:rsid w:val="00C33E41"/>
    <w:rsid w:val="00C361D5"/>
    <w:rsid w:val="00C362D7"/>
    <w:rsid w:val="00C36695"/>
    <w:rsid w:val="00C40166"/>
    <w:rsid w:val="00C40BE3"/>
    <w:rsid w:val="00C43BF7"/>
    <w:rsid w:val="00C46D2E"/>
    <w:rsid w:val="00C5070E"/>
    <w:rsid w:val="00C507C7"/>
    <w:rsid w:val="00C528A9"/>
    <w:rsid w:val="00C55C54"/>
    <w:rsid w:val="00C624F0"/>
    <w:rsid w:val="00C6404A"/>
    <w:rsid w:val="00C6444B"/>
    <w:rsid w:val="00C64C33"/>
    <w:rsid w:val="00C66740"/>
    <w:rsid w:val="00C67A6D"/>
    <w:rsid w:val="00C726B9"/>
    <w:rsid w:val="00C761A1"/>
    <w:rsid w:val="00C77DC8"/>
    <w:rsid w:val="00C77DD7"/>
    <w:rsid w:val="00C80DA8"/>
    <w:rsid w:val="00C85E5F"/>
    <w:rsid w:val="00C87214"/>
    <w:rsid w:val="00C87DA0"/>
    <w:rsid w:val="00C913CC"/>
    <w:rsid w:val="00CA13DD"/>
    <w:rsid w:val="00CB2A23"/>
    <w:rsid w:val="00CB3A4E"/>
    <w:rsid w:val="00CB3B64"/>
    <w:rsid w:val="00CB3D05"/>
    <w:rsid w:val="00CB4373"/>
    <w:rsid w:val="00CB5BE6"/>
    <w:rsid w:val="00CB5FE5"/>
    <w:rsid w:val="00CC73A1"/>
    <w:rsid w:val="00CC7DF0"/>
    <w:rsid w:val="00CD2AA9"/>
    <w:rsid w:val="00CD35A1"/>
    <w:rsid w:val="00CD3784"/>
    <w:rsid w:val="00CD608B"/>
    <w:rsid w:val="00CD7CCE"/>
    <w:rsid w:val="00CE0BC8"/>
    <w:rsid w:val="00CF0B23"/>
    <w:rsid w:val="00CF0D18"/>
    <w:rsid w:val="00CF4100"/>
    <w:rsid w:val="00CF499F"/>
    <w:rsid w:val="00CF553F"/>
    <w:rsid w:val="00CF60DD"/>
    <w:rsid w:val="00D00BC9"/>
    <w:rsid w:val="00D053BA"/>
    <w:rsid w:val="00D05506"/>
    <w:rsid w:val="00D0572A"/>
    <w:rsid w:val="00D1641A"/>
    <w:rsid w:val="00D21481"/>
    <w:rsid w:val="00D22B48"/>
    <w:rsid w:val="00D22FAE"/>
    <w:rsid w:val="00D34F20"/>
    <w:rsid w:val="00D36747"/>
    <w:rsid w:val="00D45228"/>
    <w:rsid w:val="00D468B4"/>
    <w:rsid w:val="00D4727E"/>
    <w:rsid w:val="00D50C05"/>
    <w:rsid w:val="00D514AE"/>
    <w:rsid w:val="00D515DA"/>
    <w:rsid w:val="00D51C06"/>
    <w:rsid w:val="00D521A6"/>
    <w:rsid w:val="00D64947"/>
    <w:rsid w:val="00D66196"/>
    <w:rsid w:val="00D70754"/>
    <w:rsid w:val="00D734C0"/>
    <w:rsid w:val="00D903EB"/>
    <w:rsid w:val="00D94ADC"/>
    <w:rsid w:val="00D9695D"/>
    <w:rsid w:val="00D974A8"/>
    <w:rsid w:val="00DA17DE"/>
    <w:rsid w:val="00DA1B97"/>
    <w:rsid w:val="00DA4247"/>
    <w:rsid w:val="00DA5134"/>
    <w:rsid w:val="00DA5CDD"/>
    <w:rsid w:val="00DA6B44"/>
    <w:rsid w:val="00DA7316"/>
    <w:rsid w:val="00DA7FA1"/>
    <w:rsid w:val="00DB14CF"/>
    <w:rsid w:val="00DB5FB8"/>
    <w:rsid w:val="00DB75F1"/>
    <w:rsid w:val="00DC0852"/>
    <w:rsid w:val="00DC0A96"/>
    <w:rsid w:val="00DC1A36"/>
    <w:rsid w:val="00DC30EA"/>
    <w:rsid w:val="00DC536B"/>
    <w:rsid w:val="00DC667C"/>
    <w:rsid w:val="00DD04EC"/>
    <w:rsid w:val="00DD05FE"/>
    <w:rsid w:val="00DD08E0"/>
    <w:rsid w:val="00DD3466"/>
    <w:rsid w:val="00DD3A16"/>
    <w:rsid w:val="00DE13CB"/>
    <w:rsid w:val="00DE1BC7"/>
    <w:rsid w:val="00DE307D"/>
    <w:rsid w:val="00DE3701"/>
    <w:rsid w:val="00DF34FC"/>
    <w:rsid w:val="00DF50D3"/>
    <w:rsid w:val="00E02D0D"/>
    <w:rsid w:val="00E078B5"/>
    <w:rsid w:val="00E07FB6"/>
    <w:rsid w:val="00E1042F"/>
    <w:rsid w:val="00E11012"/>
    <w:rsid w:val="00E14214"/>
    <w:rsid w:val="00E15C52"/>
    <w:rsid w:val="00E16C6E"/>
    <w:rsid w:val="00E16E41"/>
    <w:rsid w:val="00E2207E"/>
    <w:rsid w:val="00E25A28"/>
    <w:rsid w:val="00E27BB7"/>
    <w:rsid w:val="00E27CED"/>
    <w:rsid w:val="00E358D3"/>
    <w:rsid w:val="00E36664"/>
    <w:rsid w:val="00E3700B"/>
    <w:rsid w:val="00E37663"/>
    <w:rsid w:val="00E37D4D"/>
    <w:rsid w:val="00E43225"/>
    <w:rsid w:val="00E44EE1"/>
    <w:rsid w:val="00E52E80"/>
    <w:rsid w:val="00E5340F"/>
    <w:rsid w:val="00E57AC2"/>
    <w:rsid w:val="00E60243"/>
    <w:rsid w:val="00E62087"/>
    <w:rsid w:val="00E62FC2"/>
    <w:rsid w:val="00E6467B"/>
    <w:rsid w:val="00E64865"/>
    <w:rsid w:val="00E649A4"/>
    <w:rsid w:val="00E659EE"/>
    <w:rsid w:val="00E7743A"/>
    <w:rsid w:val="00E7767D"/>
    <w:rsid w:val="00E800F6"/>
    <w:rsid w:val="00E81700"/>
    <w:rsid w:val="00E91DC8"/>
    <w:rsid w:val="00E92699"/>
    <w:rsid w:val="00E928AE"/>
    <w:rsid w:val="00E94ECE"/>
    <w:rsid w:val="00E9620E"/>
    <w:rsid w:val="00E97DA1"/>
    <w:rsid w:val="00E97E6D"/>
    <w:rsid w:val="00EA2C8D"/>
    <w:rsid w:val="00EA3067"/>
    <w:rsid w:val="00EA3C94"/>
    <w:rsid w:val="00EA6798"/>
    <w:rsid w:val="00EA7CFA"/>
    <w:rsid w:val="00EB4A7D"/>
    <w:rsid w:val="00EB57EC"/>
    <w:rsid w:val="00EB7F67"/>
    <w:rsid w:val="00EC0ACF"/>
    <w:rsid w:val="00EC28ED"/>
    <w:rsid w:val="00ED0400"/>
    <w:rsid w:val="00ED04CE"/>
    <w:rsid w:val="00ED2769"/>
    <w:rsid w:val="00ED2D20"/>
    <w:rsid w:val="00ED6814"/>
    <w:rsid w:val="00EE0DEC"/>
    <w:rsid w:val="00EE2600"/>
    <w:rsid w:val="00EE4332"/>
    <w:rsid w:val="00EF018C"/>
    <w:rsid w:val="00EF0F3B"/>
    <w:rsid w:val="00EF4F6D"/>
    <w:rsid w:val="00EF7CB5"/>
    <w:rsid w:val="00EF7F36"/>
    <w:rsid w:val="00F00174"/>
    <w:rsid w:val="00F0090A"/>
    <w:rsid w:val="00F013CC"/>
    <w:rsid w:val="00F0205C"/>
    <w:rsid w:val="00F042C7"/>
    <w:rsid w:val="00F0695F"/>
    <w:rsid w:val="00F102A9"/>
    <w:rsid w:val="00F10DE4"/>
    <w:rsid w:val="00F1314A"/>
    <w:rsid w:val="00F153B2"/>
    <w:rsid w:val="00F20A64"/>
    <w:rsid w:val="00F2174B"/>
    <w:rsid w:val="00F22934"/>
    <w:rsid w:val="00F24949"/>
    <w:rsid w:val="00F25AC0"/>
    <w:rsid w:val="00F272E1"/>
    <w:rsid w:val="00F27F5B"/>
    <w:rsid w:val="00F3545B"/>
    <w:rsid w:val="00F40FA3"/>
    <w:rsid w:val="00F52AB4"/>
    <w:rsid w:val="00F53930"/>
    <w:rsid w:val="00F56223"/>
    <w:rsid w:val="00F6055A"/>
    <w:rsid w:val="00F60826"/>
    <w:rsid w:val="00F6243D"/>
    <w:rsid w:val="00F636D9"/>
    <w:rsid w:val="00F658C7"/>
    <w:rsid w:val="00F6654B"/>
    <w:rsid w:val="00F7241D"/>
    <w:rsid w:val="00F732C9"/>
    <w:rsid w:val="00F808F4"/>
    <w:rsid w:val="00F84CD0"/>
    <w:rsid w:val="00F85808"/>
    <w:rsid w:val="00F906A3"/>
    <w:rsid w:val="00F9506E"/>
    <w:rsid w:val="00F96F9B"/>
    <w:rsid w:val="00F97C08"/>
    <w:rsid w:val="00FA6BCF"/>
    <w:rsid w:val="00FA7729"/>
    <w:rsid w:val="00FB1368"/>
    <w:rsid w:val="00FB38D8"/>
    <w:rsid w:val="00FC07D5"/>
    <w:rsid w:val="00FC0966"/>
    <w:rsid w:val="00FC3F49"/>
    <w:rsid w:val="00FC6B36"/>
    <w:rsid w:val="00FD1148"/>
    <w:rsid w:val="00FD1B3D"/>
    <w:rsid w:val="00FD3492"/>
    <w:rsid w:val="00FD7ACB"/>
    <w:rsid w:val="00FD7E5F"/>
    <w:rsid w:val="00FE0B14"/>
    <w:rsid w:val="00FE3F0D"/>
    <w:rsid w:val="00FF0FE8"/>
    <w:rsid w:val="00FF1F4A"/>
    <w:rsid w:val="00FF1FF8"/>
    <w:rsid w:val="00FF6D88"/>
    <w:rsid w:val="00FF7D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3E1715C"/>
  <w15:docId w15:val="{85D9E05E-45B4-456A-82DB-FE0081E1B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link w:val="Heading1Char"/>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0B6FB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511C02"/>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597ACF"/>
    <w:pPr>
      <w:keepNext/>
      <w:numPr>
        <w:ilvl w:val="3"/>
        <w:numId w:val="1"/>
      </w:numPr>
      <w:outlineLvl w:val="3"/>
    </w:pPr>
    <w:rPr>
      <w:b/>
      <w:bCs/>
      <w:szCs w:val="28"/>
    </w:rPr>
  </w:style>
  <w:style w:type="paragraph" w:styleId="Heading5">
    <w:name w:val="heading 5"/>
    <w:basedOn w:val="Normal"/>
    <w:next w:val="Normal"/>
    <w:link w:val="Heading5Char"/>
    <w:qFormat/>
    <w:rsid w:val="00597ACF"/>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597ACF"/>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597ACF"/>
    <w:pPr>
      <w:numPr>
        <w:ilvl w:val="6"/>
        <w:numId w:val="1"/>
      </w:numPr>
      <w:spacing w:before="240" w:after="60"/>
      <w:outlineLvl w:val="6"/>
    </w:pPr>
    <w:rPr>
      <w:sz w:val="24"/>
    </w:rPr>
  </w:style>
  <w:style w:type="paragraph" w:styleId="Heading8">
    <w:name w:val="heading 8"/>
    <w:basedOn w:val="Normal"/>
    <w:next w:val="Normal"/>
    <w:link w:val="Heading8Char"/>
    <w:qFormat/>
    <w:rsid w:val="00597ACF"/>
    <w:pPr>
      <w:numPr>
        <w:ilvl w:val="7"/>
        <w:numId w:val="1"/>
      </w:numPr>
      <w:spacing w:before="240" w:after="60"/>
      <w:outlineLvl w:val="7"/>
    </w:pPr>
    <w:rPr>
      <w:i/>
      <w:iCs/>
      <w:sz w:val="24"/>
    </w:rPr>
  </w:style>
  <w:style w:type="paragraph" w:styleId="Heading9">
    <w:name w:val="heading 9"/>
    <w:basedOn w:val="Normal"/>
    <w:next w:val="Normal"/>
    <w:link w:val="Heading9Char"/>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qFormat/>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uiPriority w:val="99"/>
    <w:rsid w:val="0050292A"/>
    <w:pPr>
      <w:tabs>
        <w:tab w:val="center" w:pos="4513"/>
        <w:tab w:val="right" w:pos="9026"/>
      </w:tabs>
    </w:pPr>
  </w:style>
  <w:style w:type="character" w:customStyle="1" w:styleId="HeaderChar">
    <w:name w:val="Header Char"/>
    <w:basedOn w:val="DefaultParagraphFont"/>
    <w:link w:val="Header"/>
    <w:uiPriority w:val="99"/>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uiPriority w:val="99"/>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uiPriority w:val="99"/>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character" w:customStyle="1" w:styleId="FooterChar">
    <w:name w:val="Footer Char"/>
    <w:basedOn w:val="DefaultParagraphFont"/>
    <w:link w:val="Footer"/>
    <w:uiPriority w:val="99"/>
    <w:rsid w:val="00247256"/>
    <w:rPr>
      <w:sz w:val="26"/>
      <w:szCs w:val="24"/>
    </w:rPr>
  </w:style>
  <w:style w:type="character" w:customStyle="1" w:styleId="Heading1Char">
    <w:name w:val="Heading 1 Char"/>
    <w:basedOn w:val="DefaultParagraphFont"/>
    <w:link w:val="Heading1"/>
    <w:rsid w:val="00247256"/>
    <w:rPr>
      <w:rFonts w:cs="Arial"/>
      <w:b/>
      <w:bCs/>
      <w:kern w:val="32"/>
      <w:sz w:val="32"/>
      <w:szCs w:val="32"/>
    </w:rPr>
  </w:style>
  <w:style w:type="character" w:customStyle="1" w:styleId="Heading2Char">
    <w:name w:val="Heading 2 Char"/>
    <w:basedOn w:val="DefaultParagraphFont"/>
    <w:link w:val="Heading2"/>
    <w:rsid w:val="00247256"/>
    <w:rPr>
      <w:rFonts w:cs="Arial"/>
      <w:b/>
      <w:bCs/>
      <w:iCs/>
      <w:sz w:val="26"/>
      <w:szCs w:val="28"/>
    </w:rPr>
  </w:style>
  <w:style w:type="character" w:customStyle="1" w:styleId="Heading3Char">
    <w:name w:val="Heading 3 Char"/>
    <w:basedOn w:val="DefaultParagraphFont"/>
    <w:link w:val="Heading3"/>
    <w:rsid w:val="00247256"/>
    <w:rPr>
      <w:rFonts w:cs="Arial"/>
      <w:b/>
      <w:bCs/>
      <w:i/>
      <w:sz w:val="26"/>
      <w:szCs w:val="26"/>
    </w:rPr>
  </w:style>
  <w:style w:type="character" w:customStyle="1" w:styleId="Heading4Char">
    <w:name w:val="Heading 4 Char"/>
    <w:basedOn w:val="DefaultParagraphFont"/>
    <w:link w:val="Heading4"/>
    <w:rsid w:val="00247256"/>
    <w:rPr>
      <w:b/>
      <w:bCs/>
      <w:sz w:val="26"/>
      <w:szCs w:val="28"/>
    </w:rPr>
  </w:style>
  <w:style w:type="character" w:customStyle="1" w:styleId="Heading5Char">
    <w:name w:val="Heading 5 Char"/>
    <w:basedOn w:val="DefaultParagraphFont"/>
    <w:link w:val="Heading5"/>
    <w:rsid w:val="00247256"/>
    <w:rPr>
      <w:b/>
      <w:bCs/>
      <w:i/>
      <w:iCs/>
      <w:sz w:val="26"/>
      <w:szCs w:val="26"/>
    </w:rPr>
  </w:style>
  <w:style w:type="character" w:customStyle="1" w:styleId="Heading6Char">
    <w:name w:val="Heading 6 Char"/>
    <w:basedOn w:val="DefaultParagraphFont"/>
    <w:link w:val="Heading6"/>
    <w:rsid w:val="00247256"/>
    <w:rPr>
      <w:b/>
      <w:bCs/>
      <w:sz w:val="22"/>
      <w:szCs w:val="22"/>
    </w:rPr>
  </w:style>
  <w:style w:type="character" w:customStyle="1" w:styleId="Heading7Char">
    <w:name w:val="Heading 7 Char"/>
    <w:basedOn w:val="DefaultParagraphFont"/>
    <w:link w:val="Heading7"/>
    <w:rsid w:val="00247256"/>
    <w:rPr>
      <w:sz w:val="24"/>
      <w:szCs w:val="24"/>
    </w:rPr>
  </w:style>
  <w:style w:type="character" w:customStyle="1" w:styleId="Heading8Char">
    <w:name w:val="Heading 8 Char"/>
    <w:basedOn w:val="DefaultParagraphFont"/>
    <w:link w:val="Heading8"/>
    <w:rsid w:val="00247256"/>
    <w:rPr>
      <w:i/>
      <w:iCs/>
      <w:sz w:val="24"/>
      <w:szCs w:val="24"/>
    </w:rPr>
  </w:style>
  <w:style w:type="character" w:customStyle="1" w:styleId="Heading9Char">
    <w:name w:val="Heading 9 Char"/>
    <w:basedOn w:val="DefaultParagraphFont"/>
    <w:link w:val="Heading9"/>
    <w:rsid w:val="00247256"/>
    <w:rPr>
      <w:rFonts w:ascii="Arial" w:hAnsi="Arial" w:cs="Arial"/>
      <w:sz w:val="22"/>
      <w:szCs w:val="22"/>
    </w:rPr>
  </w:style>
  <w:style w:type="paragraph" w:customStyle="1" w:styleId="notes">
    <w:name w:val="notes"/>
    <w:basedOn w:val="Normal"/>
    <w:next w:val="Normal"/>
    <w:autoRedefine/>
    <w:rsid w:val="00247256"/>
    <w:pPr>
      <w:widowControl w:val="0"/>
      <w:tabs>
        <w:tab w:val="left" w:pos="1260"/>
      </w:tabs>
      <w:spacing w:before="60" w:after="60" w:line="360" w:lineRule="auto"/>
      <w:ind w:left="600" w:firstLine="0"/>
      <w:jc w:val="left"/>
    </w:pPr>
    <w:rPr>
      <w:sz w:val="24"/>
      <w:lang w:val="vi-VN"/>
    </w:rPr>
  </w:style>
  <w:style w:type="paragraph" w:customStyle="1" w:styleId="StyleTabletextBoldCentered">
    <w:name w:val="Style Tabletext + Bold Centered"/>
    <w:basedOn w:val="Normal"/>
    <w:qFormat/>
    <w:rsid w:val="00247256"/>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qFormat/>
    <w:rsid w:val="00247256"/>
    <w:pPr>
      <w:widowControl w:val="0"/>
      <w:spacing w:after="120" w:line="240" w:lineRule="auto"/>
      <w:ind w:firstLine="0"/>
    </w:pPr>
    <w:rPr>
      <w:rFonts w:ascii="Arial" w:hAnsi="Arial" w:cs="Arial"/>
      <w:b/>
      <w:bCs/>
      <w:color w:val="000000"/>
      <w:sz w:val="20"/>
      <w:szCs w:val="20"/>
    </w:rPr>
  </w:style>
  <w:style w:type="paragraph" w:customStyle="1" w:styleId="InfoBlue">
    <w:name w:val="InfoBlue"/>
    <w:basedOn w:val="Normal"/>
    <w:link w:val="InfoBlueCharChar"/>
    <w:qFormat/>
    <w:rsid w:val="00247256"/>
    <w:pPr>
      <w:spacing w:after="120" w:line="240" w:lineRule="exact"/>
      <w:ind w:firstLine="0"/>
      <w:jc w:val="left"/>
    </w:pPr>
    <w:rPr>
      <w:rFonts w:ascii="Arial" w:hAnsi="Arial"/>
      <w:i/>
      <w:color w:val="0000FF"/>
      <w:sz w:val="20"/>
    </w:rPr>
  </w:style>
  <w:style w:type="character" w:customStyle="1" w:styleId="InfoBlueCharChar">
    <w:name w:val="InfoBlue Char Char"/>
    <w:basedOn w:val="DefaultParagraphFont"/>
    <w:link w:val="InfoBlue"/>
    <w:qFormat/>
    <w:rsid w:val="00247256"/>
    <w:rPr>
      <w:rFonts w:ascii="Arial" w:hAnsi="Arial"/>
      <w:i/>
      <w:color w:val="0000FF"/>
      <w:szCs w:val="24"/>
    </w:rPr>
  </w:style>
  <w:style w:type="paragraph" w:styleId="TOCHeading">
    <w:name w:val="TOC Heading"/>
    <w:basedOn w:val="Heading1"/>
    <w:next w:val="Normal"/>
    <w:uiPriority w:val="39"/>
    <w:unhideWhenUsed/>
    <w:qFormat/>
    <w:rsid w:val="00247256"/>
    <w:pPr>
      <w:keepLines/>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CommentReference">
    <w:name w:val="annotation reference"/>
    <w:basedOn w:val="DefaultParagraphFont"/>
    <w:uiPriority w:val="99"/>
    <w:semiHidden/>
    <w:unhideWhenUsed/>
    <w:rsid w:val="00247256"/>
    <w:rPr>
      <w:sz w:val="16"/>
      <w:szCs w:val="16"/>
    </w:rPr>
  </w:style>
  <w:style w:type="paragraph" w:styleId="CommentText">
    <w:name w:val="annotation text"/>
    <w:basedOn w:val="Normal"/>
    <w:link w:val="CommentTextChar"/>
    <w:uiPriority w:val="99"/>
    <w:semiHidden/>
    <w:unhideWhenUsed/>
    <w:rsid w:val="00247256"/>
    <w:pPr>
      <w:spacing w:before="0" w:after="160" w:line="240" w:lineRule="auto"/>
      <w:ind w:firstLine="0"/>
      <w:jc w:val="left"/>
    </w:pPr>
    <w:rPr>
      <w:rFonts w:eastAsiaTheme="minorHAnsi" w:cstheme="minorBidi"/>
      <w:sz w:val="20"/>
      <w:szCs w:val="20"/>
    </w:rPr>
  </w:style>
  <w:style w:type="character" w:customStyle="1" w:styleId="CommentTextChar">
    <w:name w:val="Comment Text Char"/>
    <w:basedOn w:val="DefaultParagraphFont"/>
    <w:link w:val="CommentText"/>
    <w:uiPriority w:val="99"/>
    <w:semiHidden/>
    <w:rsid w:val="00247256"/>
    <w:rPr>
      <w:rFonts w:eastAsiaTheme="minorHAnsi" w:cstheme="minorBidi"/>
    </w:rPr>
  </w:style>
  <w:style w:type="paragraph" w:styleId="CommentSubject">
    <w:name w:val="annotation subject"/>
    <w:basedOn w:val="CommentText"/>
    <w:next w:val="CommentText"/>
    <w:link w:val="CommentSubjectChar"/>
    <w:uiPriority w:val="99"/>
    <w:semiHidden/>
    <w:unhideWhenUsed/>
    <w:rsid w:val="00247256"/>
    <w:rPr>
      <w:b/>
      <w:bCs/>
    </w:rPr>
  </w:style>
  <w:style w:type="character" w:customStyle="1" w:styleId="CommentSubjectChar">
    <w:name w:val="Comment Subject Char"/>
    <w:basedOn w:val="CommentTextChar"/>
    <w:link w:val="CommentSubject"/>
    <w:uiPriority w:val="99"/>
    <w:semiHidden/>
    <w:rsid w:val="00247256"/>
    <w:rPr>
      <w:rFonts w:eastAsiaTheme="minorHAnsi" w:cstheme="minorBidi"/>
      <w:b/>
      <w:bCs/>
    </w:rPr>
  </w:style>
  <w:style w:type="paragraph" w:customStyle="1" w:styleId="table2">
    <w:name w:val="table2"/>
    <w:basedOn w:val="Normal"/>
    <w:autoRedefine/>
    <w:rsid w:val="00247256"/>
    <w:pPr>
      <w:spacing w:before="60" w:after="60" w:line="240" w:lineRule="auto"/>
      <w:ind w:firstLine="0"/>
      <w:contextualSpacing/>
    </w:pPr>
    <w:rPr>
      <w:rFonts w:ascii="Arial" w:hAnsi="Arial" w:cs="Arial"/>
      <w:sz w:val="32"/>
      <w:szCs w:val="20"/>
    </w:rPr>
  </w:style>
  <w:style w:type="character" w:styleId="Strong">
    <w:name w:val="Strong"/>
    <w:basedOn w:val="DefaultParagraphFont"/>
    <w:uiPriority w:val="22"/>
    <w:qFormat/>
    <w:rsid w:val="00247256"/>
    <w:rPr>
      <w:b/>
      <w:bCs/>
    </w:rPr>
  </w:style>
  <w:style w:type="table" w:styleId="LightList">
    <w:name w:val="Light List"/>
    <w:basedOn w:val="TableNormal"/>
    <w:uiPriority w:val="61"/>
    <w:rsid w:val="00247256"/>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istParagraph2">
    <w:name w:val="List Paragraph2"/>
    <w:basedOn w:val="Normal"/>
    <w:uiPriority w:val="99"/>
    <w:qFormat/>
    <w:rsid w:val="00247256"/>
    <w:pPr>
      <w:widowControl w:val="0"/>
      <w:spacing w:before="100" w:beforeAutospacing="1" w:after="100" w:afterAutospacing="1" w:line="240" w:lineRule="auto"/>
      <w:ind w:left="720" w:firstLine="0"/>
      <w:contextualSpacing/>
      <w:jc w:val="left"/>
    </w:pPr>
    <w:rPr>
      <w:rFonts w:ascii="Liberation Serif" w:hAnsi="Liberation Serif" w:cs="Mangal"/>
      <w:color w:val="00000A"/>
      <w:sz w:val="24"/>
    </w:rPr>
  </w:style>
  <w:style w:type="character" w:styleId="FollowedHyperlink">
    <w:name w:val="FollowedHyperlink"/>
    <w:basedOn w:val="DefaultParagraphFont"/>
    <w:uiPriority w:val="99"/>
    <w:semiHidden/>
    <w:unhideWhenUsed/>
    <w:rsid w:val="00247256"/>
    <w:rPr>
      <w:color w:val="800080" w:themeColor="followedHyperlink"/>
      <w:u w:val="single"/>
    </w:rPr>
  </w:style>
  <w:style w:type="numbering" w:customStyle="1" w:styleId="Style2">
    <w:name w:val="Style2"/>
    <w:uiPriority w:val="99"/>
    <w:rsid w:val="00247256"/>
    <w:pPr>
      <w:numPr>
        <w:numId w:val="7"/>
      </w:numPr>
    </w:pPr>
  </w:style>
  <w:style w:type="character" w:styleId="Emphasis">
    <w:name w:val="Emphasis"/>
    <w:basedOn w:val="DefaultParagraphFont"/>
    <w:uiPriority w:val="20"/>
    <w:qFormat/>
    <w:rsid w:val="00247256"/>
    <w:rPr>
      <w:i/>
      <w:iCs/>
    </w:rPr>
  </w:style>
  <w:style w:type="paragraph" w:styleId="NormalWeb">
    <w:name w:val="Normal (Web)"/>
    <w:basedOn w:val="Normal"/>
    <w:uiPriority w:val="99"/>
    <w:unhideWhenUsed/>
    <w:rsid w:val="00247256"/>
    <w:pPr>
      <w:spacing w:before="100" w:beforeAutospacing="1" w:after="100" w:afterAutospacing="1" w:line="240" w:lineRule="auto"/>
      <w:ind w:firstLine="0"/>
      <w:jc w:val="left"/>
    </w:pPr>
    <w:rPr>
      <w:sz w:val="24"/>
    </w:rPr>
  </w:style>
  <w:style w:type="paragraph" w:customStyle="1" w:styleId="tenSV">
    <w:name w:val="tenSV"/>
    <w:basedOn w:val="Normal"/>
    <w:qFormat/>
    <w:rsid w:val="00247256"/>
    <w:pPr>
      <w:spacing w:before="0" w:line="240" w:lineRule="auto"/>
      <w:ind w:firstLine="0"/>
      <w:jc w:val="left"/>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8466708">
      <w:bodyDiv w:val="1"/>
      <w:marLeft w:val="0"/>
      <w:marRight w:val="0"/>
      <w:marTop w:val="0"/>
      <w:marBottom w:val="0"/>
      <w:divBdr>
        <w:top w:val="none" w:sz="0" w:space="0" w:color="auto"/>
        <w:left w:val="none" w:sz="0" w:space="0" w:color="auto"/>
        <w:bottom w:val="none" w:sz="0" w:space="0" w:color="auto"/>
        <w:right w:val="none" w:sz="0" w:space="0" w:color="auto"/>
      </w:divBdr>
    </w:div>
    <w:div w:id="858662956">
      <w:bodyDiv w:val="1"/>
      <w:marLeft w:val="0"/>
      <w:marRight w:val="0"/>
      <w:marTop w:val="0"/>
      <w:marBottom w:val="0"/>
      <w:divBdr>
        <w:top w:val="none" w:sz="0" w:space="0" w:color="auto"/>
        <w:left w:val="none" w:sz="0" w:space="0" w:color="auto"/>
        <w:bottom w:val="none" w:sz="0" w:space="0" w:color="auto"/>
        <w:right w:val="none" w:sz="0" w:space="0" w:color="auto"/>
      </w:divBdr>
    </w:div>
    <w:div w:id="1063065699">
      <w:bodyDiv w:val="1"/>
      <w:marLeft w:val="0"/>
      <w:marRight w:val="0"/>
      <w:marTop w:val="0"/>
      <w:marBottom w:val="0"/>
      <w:divBdr>
        <w:top w:val="none" w:sz="0" w:space="0" w:color="auto"/>
        <w:left w:val="none" w:sz="0" w:space="0" w:color="auto"/>
        <w:bottom w:val="none" w:sz="0" w:space="0" w:color="auto"/>
        <w:right w:val="none" w:sz="0" w:space="0" w:color="auto"/>
      </w:divBdr>
    </w:div>
    <w:div w:id="1109280257">
      <w:bodyDiv w:val="1"/>
      <w:marLeft w:val="0"/>
      <w:marRight w:val="0"/>
      <w:marTop w:val="0"/>
      <w:marBottom w:val="0"/>
      <w:divBdr>
        <w:top w:val="none" w:sz="0" w:space="0" w:color="auto"/>
        <w:left w:val="none" w:sz="0" w:space="0" w:color="auto"/>
        <w:bottom w:val="none" w:sz="0" w:space="0" w:color="auto"/>
        <w:right w:val="none" w:sz="0" w:space="0" w:color="auto"/>
      </w:divBdr>
    </w:div>
    <w:div w:id="1200438777">
      <w:bodyDiv w:val="1"/>
      <w:marLeft w:val="0"/>
      <w:marRight w:val="0"/>
      <w:marTop w:val="0"/>
      <w:marBottom w:val="0"/>
      <w:divBdr>
        <w:top w:val="none" w:sz="0" w:space="0" w:color="auto"/>
        <w:left w:val="none" w:sz="0" w:space="0" w:color="auto"/>
        <w:bottom w:val="none" w:sz="0" w:space="0" w:color="auto"/>
        <w:right w:val="none" w:sz="0" w:space="0" w:color="auto"/>
      </w:divBdr>
    </w:div>
    <w:div w:id="1499273514">
      <w:bodyDiv w:val="1"/>
      <w:marLeft w:val="0"/>
      <w:marRight w:val="0"/>
      <w:marTop w:val="0"/>
      <w:marBottom w:val="0"/>
      <w:divBdr>
        <w:top w:val="none" w:sz="0" w:space="0" w:color="auto"/>
        <w:left w:val="none" w:sz="0" w:space="0" w:color="auto"/>
        <w:bottom w:val="none" w:sz="0" w:space="0" w:color="auto"/>
        <w:right w:val="none" w:sz="0" w:space="0" w:color="auto"/>
      </w:divBdr>
    </w:div>
    <w:div w:id="1541820372">
      <w:bodyDiv w:val="1"/>
      <w:marLeft w:val="0"/>
      <w:marRight w:val="0"/>
      <w:marTop w:val="0"/>
      <w:marBottom w:val="0"/>
      <w:divBdr>
        <w:top w:val="none" w:sz="0" w:space="0" w:color="auto"/>
        <w:left w:val="none" w:sz="0" w:space="0" w:color="auto"/>
        <w:bottom w:val="none" w:sz="0" w:space="0" w:color="auto"/>
        <w:right w:val="none" w:sz="0" w:space="0" w:color="auto"/>
      </w:divBdr>
    </w:div>
    <w:div w:id="1637566116">
      <w:bodyDiv w:val="1"/>
      <w:marLeft w:val="0"/>
      <w:marRight w:val="0"/>
      <w:marTop w:val="0"/>
      <w:marBottom w:val="0"/>
      <w:divBdr>
        <w:top w:val="none" w:sz="0" w:space="0" w:color="auto"/>
        <w:left w:val="none" w:sz="0" w:space="0" w:color="auto"/>
        <w:bottom w:val="none" w:sz="0" w:space="0" w:color="auto"/>
        <w:right w:val="none" w:sz="0" w:space="0" w:color="auto"/>
      </w:divBdr>
    </w:div>
    <w:div w:id="1772896425">
      <w:bodyDiv w:val="1"/>
      <w:marLeft w:val="0"/>
      <w:marRight w:val="0"/>
      <w:marTop w:val="0"/>
      <w:marBottom w:val="0"/>
      <w:divBdr>
        <w:top w:val="none" w:sz="0" w:space="0" w:color="auto"/>
        <w:left w:val="none" w:sz="0" w:space="0" w:color="auto"/>
        <w:bottom w:val="none" w:sz="0" w:space="0" w:color="auto"/>
        <w:right w:val="none" w:sz="0" w:space="0" w:color="auto"/>
      </w:divBdr>
    </w:div>
    <w:div w:id="1789355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github.com/vuejs/awesome-vue" TargetMode="External"/><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png"/><Relationship Id="rId68" Type="http://schemas.openxmlformats.org/officeDocument/2006/relationships/hyperlink" Target="https://sequelize.org/master/"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jp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ejs.co/"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hyperlink" Target="https://drive.google.com/file/d/1FOVeY3bDLpDmUWL46s5KNGOPFRMBOA9S/view" TargetMode="External"/><Relationship Id="rId69" Type="http://schemas.openxmlformats.org/officeDocument/2006/relationships/hyperlink" Target="https://developer.paypal.com/docs/checkout/" TargetMode="External"/><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hyperlink" Target="https://vuejs.org/v2/guide/" TargetMode="External"/><Relationship Id="rId20" Type="http://schemas.openxmlformats.org/officeDocument/2006/relationships/hyperlink" Target="https://vi.vuejs.org/v2/guide/single-file-components.html" TargetMode="External"/><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huongdan.haravan.com/blogs/tai-lieu-huong-dan/huong-dan-ket-noi-thanh-toan-online-qua-vi-ngan-luo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hyperlink" Target="https://firebase.google.com/docs/auth"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hyperlink" Target="http://datve.vetaugiare24h.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Hồ CHí MInh ,Tháng 12 Năm 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7B1BC1-FE50-4769-A701-133B1F700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Template>
  <TotalTime>2142</TotalTime>
  <Pages>70</Pages>
  <Words>5608</Words>
  <Characters>31968</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xây dựng website bán vé tàu online</vt:lpstr>
    </vt:vector>
  </TitlesOfParts>
  <Manager>ThS. Phạm Thái Khanh</Manager>
  <Company>Trường Đại học Công Nghiệp TP.HCM</Company>
  <LinksUpToDate>false</LinksUpToDate>
  <CharactersWithSpaces>37501</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website bán vé tàu online</dc:title>
  <dc:subject>Khóa Luận Tốt Nghiệp</dc:subject>
  <dc:creator>Khanh Pham Thai</dc:creator>
  <cp:keywords/>
  <dc:description/>
  <cp:lastModifiedBy>Hoàng Lê</cp:lastModifiedBy>
  <cp:revision>345</cp:revision>
  <cp:lastPrinted>2018-01-30T09:19:00Z</cp:lastPrinted>
  <dcterms:created xsi:type="dcterms:W3CDTF">2020-04-10T03:17:00Z</dcterms:created>
  <dcterms:modified xsi:type="dcterms:W3CDTF">2020-12-15T12:21:00Z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